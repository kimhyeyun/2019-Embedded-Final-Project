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2350AF" w14:textId="77777777" w:rsidR="00FB38D1" w:rsidRDefault="00FB38D1" w:rsidP="00BE1C7A">
      <w:pPr>
        <w:spacing w:line="240" w:lineRule="auto"/>
        <w:rPr>
          <w:b/>
          <w:noProof/>
          <w:sz w:val="96"/>
          <w:u w:val="single"/>
        </w:rPr>
      </w:pPr>
    </w:p>
    <w:p w14:paraId="6FDAFC00" w14:textId="77777777" w:rsidR="00FB38D1" w:rsidRPr="00AD73D1" w:rsidRDefault="00FB38D1" w:rsidP="00BE1C7A">
      <w:pPr>
        <w:spacing w:line="240" w:lineRule="auto"/>
        <w:rPr>
          <w:rFonts w:ascii="서울한강 장체M" w:eastAsia="서울한강 장체M" w:hAnsi="서울한강 장체M"/>
          <w:b/>
          <w:noProof/>
          <w:color w:val="007789" w:themeColor="accent1" w:themeShade="BF"/>
          <w:sz w:val="52"/>
          <w:u w:val="single"/>
        </w:rPr>
      </w:pPr>
      <w:r w:rsidRPr="00AD73D1">
        <w:rPr>
          <w:rFonts w:ascii="서울한강 장체M" w:eastAsia="서울한강 장체M" w:hAnsi="서울한강 장체M" w:hint="eastAsia"/>
          <w:b/>
          <w:noProof/>
          <w:color w:val="007789" w:themeColor="accent1" w:themeShade="BF"/>
          <w:sz w:val="120"/>
          <w:szCs w:val="120"/>
          <w:u w:val="single"/>
        </w:rPr>
        <w:t>R</w:t>
      </w:r>
      <w:r w:rsidRPr="00AD73D1">
        <w:rPr>
          <w:rFonts w:ascii="서울한강 장체M" w:eastAsia="서울한강 장체M" w:hAnsi="서울한강 장체M"/>
          <w:b/>
          <w:noProof/>
          <w:color w:val="007789" w:themeColor="accent1" w:themeShade="BF"/>
          <w:sz w:val="120"/>
          <w:szCs w:val="120"/>
          <w:u w:val="single"/>
        </w:rPr>
        <w:t xml:space="preserve">EPORT </w:t>
      </w:r>
      <w:r w:rsidRPr="00AD73D1">
        <w:rPr>
          <w:rFonts w:ascii="서울한강 장체M" w:eastAsia="서울한강 장체M" w:hAnsi="서울한강 장체M" w:hint="eastAsia"/>
          <w:b/>
          <w:noProof/>
          <w:color w:val="007789" w:themeColor="accent1" w:themeShade="BF"/>
          <w:sz w:val="120"/>
          <w:szCs w:val="120"/>
          <w:u w:val="single"/>
        </w:rPr>
        <w:t xml:space="preserve"> </w:t>
      </w:r>
      <w:r w:rsidRPr="00AD73D1">
        <w:rPr>
          <w:rFonts w:ascii="서울한강 장체M" w:eastAsia="서울한강 장체M" w:hAnsi="서울한강 장체M"/>
          <w:b/>
          <w:noProof/>
          <w:color w:val="007789" w:themeColor="accent1" w:themeShade="BF"/>
          <w:sz w:val="120"/>
          <w:szCs w:val="120"/>
          <w:u w:val="single"/>
        </w:rPr>
        <w:t xml:space="preserve">   </w:t>
      </w:r>
      <w:r w:rsidRPr="00AD73D1">
        <w:rPr>
          <w:rFonts w:ascii="서울한강 장체M" w:eastAsia="서울한강 장체M" w:hAnsi="서울한강 장체M"/>
          <w:b/>
          <w:noProof/>
          <w:color w:val="007789" w:themeColor="accent1" w:themeShade="BF"/>
          <w:sz w:val="52"/>
          <w:u w:val="single"/>
        </w:rPr>
        <w:t xml:space="preserve">         </w:t>
      </w:r>
    </w:p>
    <w:p w14:paraId="3F026F35" w14:textId="77777777" w:rsidR="00FB38D1" w:rsidRPr="00FB38D1" w:rsidRDefault="00FB38D1" w:rsidP="00BE1C7A">
      <w:pPr>
        <w:spacing w:line="240" w:lineRule="auto"/>
        <w:jc w:val="right"/>
        <w:rPr>
          <w:rFonts w:ascii="맑은 고딕" w:eastAsia="맑은 고딕" w:hAnsi="맑은 고딕"/>
          <w:b/>
          <w:noProof/>
          <w:color w:val="808080" w:themeColor="background1" w:themeShade="80"/>
          <w:sz w:val="52"/>
        </w:rPr>
      </w:pPr>
    </w:p>
    <w:p w14:paraId="5B710A9C" w14:textId="77777777" w:rsidR="00FB38D1" w:rsidRPr="00FB38D1" w:rsidRDefault="00FB38D1" w:rsidP="00BE1C7A">
      <w:pPr>
        <w:spacing w:line="240" w:lineRule="auto"/>
        <w:jc w:val="right"/>
        <w:rPr>
          <w:rFonts w:ascii="맑은 고딕" w:eastAsia="맑은 고딕" w:hAnsi="맑은 고딕"/>
          <w:b/>
          <w:noProof/>
          <w:color w:val="808080" w:themeColor="background1" w:themeShade="80"/>
          <w:sz w:val="52"/>
        </w:rPr>
      </w:pPr>
    </w:p>
    <w:p w14:paraId="1AB0F205" w14:textId="1A41B0D0" w:rsidR="00FB38D1" w:rsidRDefault="00FB38D1" w:rsidP="00BE1C7A">
      <w:pPr>
        <w:spacing w:line="240" w:lineRule="auto"/>
        <w:jc w:val="right"/>
        <w:rPr>
          <w:rFonts w:ascii="맑은 고딕" w:eastAsia="맑은 고딕" w:hAnsi="맑은 고딕"/>
          <w:b/>
          <w:noProof/>
          <w:color w:val="808080" w:themeColor="background1" w:themeShade="80"/>
          <w:sz w:val="52"/>
        </w:rPr>
      </w:pPr>
    </w:p>
    <w:p w14:paraId="132C1D5A" w14:textId="77777777" w:rsidR="00FB38D1" w:rsidRPr="00AD73D1" w:rsidRDefault="00FB38D1" w:rsidP="00BE1C7A">
      <w:pPr>
        <w:spacing w:line="240" w:lineRule="auto"/>
        <w:ind w:right="2080"/>
        <w:jc w:val="both"/>
        <w:rPr>
          <w:rFonts w:ascii="서울한강 장체M" w:eastAsia="서울한강 장체M" w:hAnsi="서울한강 장체M"/>
          <w:b/>
          <w:noProof/>
          <w:color w:val="808080" w:themeColor="background1" w:themeShade="80"/>
          <w:sz w:val="56"/>
          <w:szCs w:val="24"/>
        </w:rPr>
      </w:pPr>
    </w:p>
    <w:p w14:paraId="1E6ECC5B" w14:textId="6D300304" w:rsidR="00FB38D1" w:rsidRPr="00AD73D1" w:rsidRDefault="00FB38D1" w:rsidP="00BE1C7A">
      <w:pPr>
        <w:spacing w:line="240" w:lineRule="auto"/>
        <w:jc w:val="right"/>
        <w:rPr>
          <w:rFonts w:ascii="서울한강 장체M" w:eastAsia="서울한강 장체M" w:hAnsi="서울한강 장체M"/>
          <w:b/>
          <w:noProof/>
          <w:sz w:val="40"/>
          <w:szCs w:val="24"/>
        </w:rPr>
      </w:pPr>
      <w:r w:rsidRPr="00AD73D1">
        <w:rPr>
          <w:rFonts w:ascii="서울한강 장체M" w:eastAsia="서울한강 장체M" w:hAnsi="서울한강 장체M"/>
          <w:b/>
          <w:noProof/>
          <w:sz w:val="40"/>
          <w:szCs w:val="24"/>
        </w:rPr>
        <w:t xml:space="preserve">| </w:t>
      </w:r>
      <w:r w:rsidR="00144E2F" w:rsidRPr="00AD73D1">
        <w:rPr>
          <w:rFonts w:ascii="서울한강 장체M" w:eastAsia="서울한강 장체M" w:hAnsi="서울한강 장체M" w:hint="eastAsia"/>
          <w:b/>
          <w:noProof/>
          <w:sz w:val="40"/>
          <w:szCs w:val="24"/>
        </w:rPr>
        <w:t>E</w:t>
      </w:r>
      <w:r w:rsidR="00144E2F" w:rsidRPr="00AD73D1">
        <w:rPr>
          <w:rFonts w:ascii="서울한강 장체M" w:eastAsia="서울한강 장체M" w:hAnsi="서울한강 장체M"/>
          <w:b/>
          <w:noProof/>
          <w:sz w:val="40"/>
          <w:szCs w:val="24"/>
        </w:rPr>
        <w:t>mbedded</w:t>
      </w:r>
      <w:r w:rsidRPr="00AD73D1">
        <w:rPr>
          <w:rFonts w:ascii="서울한강 장체M" w:eastAsia="서울한강 장체M" w:hAnsi="서울한강 장체M"/>
          <w:b/>
          <w:noProof/>
          <w:sz w:val="40"/>
          <w:szCs w:val="24"/>
        </w:rPr>
        <w:t xml:space="preserve"> System </w:t>
      </w:r>
    </w:p>
    <w:p w14:paraId="65F0B2AD" w14:textId="77777777" w:rsidR="00BE1C7A" w:rsidRPr="00AD73D1" w:rsidRDefault="00BE1C7A" w:rsidP="00BE1C7A">
      <w:pPr>
        <w:spacing w:line="240" w:lineRule="auto"/>
        <w:jc w:val="right"/>
        <w:rPr>
          <w:rFonts w:ascii="서울한강 장체M" w:eastAsia="서울한강 장체M" w:hAnsi="서울한강 장체M"/>
          <w:b/>
          <w:noProof/>
          <w:sz w:val="40"/>
          <w:szCs w:val="24"/>
        </w:rPr>
      </w:pPr>
    </w:p>
    <w:p w14:paraId="1BA27D8D" w14:textId="21285397" w:rsidR="00FB38D1" w:rsidRPr="00AD73D1" w:rsidRDefault="00FB38D1" w:rsidP="00BE1C7A">
      <w:pPr>
        <w:spacing w:line="240" w:lineRule="auto"/>
        <w:jc w:val="right"/>
        <w:rPr>
          <w:rFonts w:ascii="서울한강 장체M" w:eastAsia="서울한강 장체M" w:hAnsi="서울한강 장체M"/>
          <w:b/>
          <w:noProof/>
          <w:sz w:val="40"/>
          <w:szCs w:val="24"/>
        </w:rPr>
      </w:pPr>
      <w:r w:rsidRPr="00AD73D1">
        <w:rPr>
          <w:rFonts w:ascii="서울한강 장체M" w:eastAsia="서울한강 장체M" w:hAnsi="서울한강 장체M"/>
          <w:b/>
          <w:noProof/>
          <w:sz w:val="40"/>
          <w:szCs w:val="24"/>
        </w:rPr>
        <w:t>|</w:t>
      </w:r>
      <w:r w:rsidR="00BB4498" w:rsidRPr="00AD73D1">
        <w:rPr>
          <w:rFonts w:ascii="서울한강 장체M" w:eastAsia="서울한강 장체M" w:hAnsi="서울한강 장체M"/>
          <w:b/>
          <w:noProof/>
          <w:sz w:val="40"/>
          <w:szCs w:val="24"/>
        </w:rPr>
        <w:t xml:space="preserve"> </w:t>
      </w:r>
      <w:r w:rsidR="00BE1C7A" w:rsidRPr="00AD73D1">
        <w:rPr>
          <w:rFonts w:ascii="서울한강 장체M" w:eastAsia="서울한강 장체M" w:hAnsi="서울한강 장체M" w:hint="eastAsia"/>
          <w:b/>
          <w:noProof/>
          <w:sz w:val="40"/>
          <w:szCs w:val="24"/>
        </w:rPr>
        <w:t>최종 프로젝트</w:t>
      </w:r>
    </w:p>
    <w:p w14:paraId="3FE91DFB" w14:textId="0E23DAE4" w:rsidR="00BE1C7A" w:rsidRPr="00AD73D1" w:rsidRDefault="00AD73D1" w:rsidP="00AD73D1">
      <w:pPr>
        <w:spacing w:line="240" w:lineRule="auto"/>
        <w:ind w:right="720"/>
        <w:jc w:val="right"/>
        <w:rPr>
          <w:rFonts w:ascii="서울한강 장체M" w:eastAsia="서울한강 장체M" w:hAnsi="서울한강 장체M"/>
          <w:b/>
          <w:noProof/>
          <w:sz w:val="40"/>
          <w:szCs w:val="24"/>
        </w:rPr>
      </w:pPr>
      <w:r w:rsidRPr="00AD73D1">
        <w:rPr>
          <w:rFonts w:ascii="서울한강 장체M" w:eastAsia="서울한강 장체M" w:hAnsi="서울한강 장체M"/>
          <w:b/>
          <w:noProof/>
          <w:sz w:val="40"/>
          <w:szCs w:val="24"/>
        </w:rPr>
        <w:tab/>
      </w:r>
      <w:r w:rsidRPr="00AD73D1">
        <w:rPr>
          <w:rFonts w:ascii="서울한강 장체M" w:eastAsia="서울한강 장체M" w:hAnsi="서울한강 장체M"/>
          <w:b/>
          <w:noProof/>
          <w:sz w:val="40"/>
          <w:szCs w:val="24"/>
        </w:rPr>
        <w:tab/>
      </w:r>
    </w:p>
    <w:p w14:paraId="10911F4B" w14:textId="77777777" w:rsidR="00AD73D1" w:rsidRPr="00AD73D1" w:rsidRDefault="00AD73D1" w:rsidP="00AD73D1">
      <w:pPr>
        <w:spacing w:line="240" w:lineRule="auto"/>
        <w:ind w:right="720"/>
        <w:jc w:val="right"/>
        <w:rPr>
          <w:rFonts w:ascii="서울한강 장체M" w:eastAsia="서울한강 장체M" w:hAnsi="서울한강 장체M"/>
          <w:b/>
          <w:noProof/>
          <w:sz w:val="40"/>
          <w:szCs w:val="24"/>
        </w:rPr>
      </w:pPr>
    </w:p>
    <w:p w14:paraId="43B7506E" w14:textId="77777777" w:rsidR="00FB38D1" w:rsidRPr="00AD73D1" w:rsidRDefault="00FB38D1" w:rsidP="00BE1C7A">
      <w:pPr>
        <w:spacing w:line="240" w:lineRule="auto"/>
        <w:jc w:val="right"/>
        <w:rPr>
          <w:rFonts w:ascii="서울한강 장체M" w:eastAsia="서울한강 장체M" w:hAnsi="서울한강 장체M"/>
          <w:b/>
          <w:noProof/>
          <w:sz w:val="40"/>
          <w:szCs w:val="24"/>
        </w:rPr>
      </w:pPr>
      <w:r w:rsidRPr="00AD73D1">
        <w:rPr>
          <w:rFonts w:ascii="서울한강 장체M" w:eastAsia="서울한강 장체M" w:hAnsi="서울한강 장체M" w:hint="eastAsia"/>
          <w:b/>
          <w:noProof/>
          <w:sz w:val="40"/>
          <w:szCs w:val="24"/>
        </w:rPr>
        <w:t>|</w:t>
      </w:r>
      <w:r w:rsidRPr="00AD73D1">
        <w:rPr>
          <w:rFonts w:ascii="서울한강 장체M" w:eastAsia="서울한강 장체M" w:hAnsi="서울한강 장체M"/>
          <w:b/>
          <w:noProof/>
          <w:sz w:val="40"/>
          <w:szCs w:val="24"/>
        </w:rPr>
        <w:t xml:space="preserve"> </w:t>
      </w:r>
      <w:r w:rsidRPr="00AD73D1">
        <w:rPr>
          <w:rFonts w:ascii="서울한강 장체M" w:eastAsia="서울한강 장체M" w:hAnsi="서울한강 장체M" w:hint="eastAsia"/>
          <w:b/>
          <w:noProof/>
          <w:sz w:val="40"/>
          <w:szCs w:val="24"/>
        </w:rPr>
        <w:t xml:space="preserve">컴퓨터정보공학과 </w:t>
      </w:r>
    </w:p>
    <w:p w14:paraId="55D47D9E" w14:textId="79A3DE7C" w:rsidR="00344FBC" w:rsidRPr="00AD73D1" w:rsidRDefault="00FB38D1" w:rsidP="00BE1C7A">
      <w:pPr>
        <w:spacing w:line="240" w:lineRule="auto"/>
        <w:jc w:val="right"/>
        <w:rPr>
          <w:rFonts w:ascii="서울한강 장체M" w:eastAsia="서울한강 장체M" w:hAnsi="서울한강 장체M"/>
          <w:b/>
          <w:noProof/>
          <w:sz w:val="40"/>
          <w:szCs w:val="24"/>
        </w:rPr>
      </w:pPr>
      <w:r w:rsidRPr="00AD73D1">
        <w:rPr>
          <w:rFonts w:ascii="서울한강 장체M" w:eastAsia="서울한강 장체M" w:hAnsi="서울한강 장체M"/>
          <w:b/>
          <w:noProof/>
          <w:sz w:val="40"/>
          <w:szCs w:val="24"/>
        </w:rPr>
        <w:t xml:space="preserve">| </w:t>
      </w:r>
      <w:r w:rsidRPr="00AD73D1">
        <w:rPr>
          <w:rFonts w:ascii="서울한강 장체M" w:eastAsia="서울한강 장체M" w:hAnsi="서울한강 장체M" w:hint="eastAsia"/>
          <w:b/>
          <w:noProof/>
          <w:sz w:val="40"/>
          <w:szCs w:val="24"/>
        </w:rPr>
        <w:t>1</w:t>
      </w:r>
      <w:r w:rsidRPr="00AD73D1">
        <w:rPr>
          <w:rFonts w:ascii="서울한강 장체M" w:eastAsia="서울한강 장체M" w:hAnsi="서울한강 장체M"/>
          <w:b/>
          <w:noProof/>
          <w:sz w:val="40"/>
          <w:szCs w:val="24"/>
        </w:rPr>
        <w:t>21</w:t>
      </w:r>
      <w:r w:rsidR="00AD73D1" w:rsidRPr="00AD73D1">
        <w:rPr>
          <w:rFonts w:ascii="서울한강 장체M" w:eastAsia="서울한강 장체M" w:hAnsi="서울한강 장체M"/>
          <w:b/>
          <w:noProof/>
          <w:sz w:val="40"/>
          <w:szCs w:val="24"/>
        </w:rPr>
        <w:t>5</w:t>
      </w:r>
      <w:r w:rsidRPr="00AD73D1">
        <w:rPr>
          <w:rFonts w:ascii="서울한강 장체M" w:eastAsia="서울한강 장체M" w:hAnsi="서울한강 장체M"/>
          <w:b/>
          <w:noProof/>
          <w:sz w:val="40"/>
          <w:szCs w:val="24"/>
        </w:rPr>
        <w:t>1</w:t>
      </w:r>
      <w:r w:rsidR="00AD73D1">
        <w:rPr>
          <w:rFonts w:ascii="서울한강 장체M" w:eastAsia="서울한강 장체M" w:hAnsi="서울한강 장체M"/>
          <w:b/>
          <w:noProof/>
          <w:sz w:val="40"/>
          <w:szCs w:val="24"/>
        </w:rPr>
        <w:t xml:space="preserve">476 </w:t>
      </w:r>
      <w:r w:rsidR="00AD73D1">
        <w:rPr>
          <w:rFonts w:ascii="서울한강 장체M" w:eastAsia="서울한강 장체M" w:hAnsi="서울한강 장체M" w:hint="eastAsia"/>
          <w:b/>
          <w:noProof/>
          <w:sz w:val="40"/>
          <w:szCs w:val="24"/>
        </w:rPr>
        <w:t>정보민</w:t>
      </w:r>
      <w:r w:rsidRPr="00AD73D1">
        <w:rPr>
          <w:rFonts w:ascii="서울한강 장체M" w:eastAsia="서울한강 장체M" w:hAnsi="서울한강 장체M"/>
          <w:b/>
          <w:noProof/>
          <w:sz w:val="40"/>
          <w:szCs w:val="24"/>
        </w:rPr>
        <w:t xml:space="preserve"> </w:t>
      </w:r>
    </w:p>
    <w:p w14:paraId="7A9C82BE" w14:textId="77777777" w:rsidR="00AD73D1" w:rsidRDefault="00AD73D1" w:rsidP="00AD73D1">
      <w:pPr>
        <w:spacing w:line="240" w:lineRule="auto"/>
        <w:jc w:val="right"/>
        <w:rPr>
          <w:rFonts w:ascii="서울한강 장체M" w:eastAsia="서울한강 장체M" w:hAnsi="서울한강 장체M"/>
          <w:b/>
          <w:noProof/>
          <w:sz w:val="40"/>
          <w:szCs w:val="24"/>
        </w:rPr>
      </w:pPr>
      <w:r>
        <w:rPr>
          <w:rFonts w:ascii="서울한강 장체M" w:eastAsia="서울한강 장체M" w:hAnsi="서울한강 장체M"/>
          <w:b/>
          <w:noProof/>
          <w:sz w:val="40"/>
          <w:szCs w:val="24"/>
        </w:rPr>
        <w:t xml:space="preserve"> </w:t>
      </w:r>
      <w:r w:rsidR="00BE1C7A" w:rsidRPr="00AD73D1">
        <w:rPr>
          <w:rFonts w:ascii="서울한강 장체M" w:eastAsia="서울한강 장체M" w:hAnsi="서울한강 장체M" w:hint="eastAsia"/>
          <w:b/>
          <w:noProof/>
          <w:sz w:val="40"/>
          <w:szCs w:val="24"/>
        </w:rPr>
        <w:t>|</w:t>
      </w:r>
      <w:r w:rsidR="00BE1C7A" w:rsidRPr="00AD73D1">
        <w:rPr>
          <w:rFonts w:ascii="서울한강 장체M" w:eastAsia="서울한강 장체M" w:hAnsi="서울한강 장체M"/>
          <w:b/>
          <w:noProof/>
          <w:sz w:val="40"/>
          <w:szCs w:val="24"/>
        </w:rPr>
        <w:t xml:space="preserve"> 121</w:t>
      </w:r>
      <w:r>
        <w:rPr>
          <w:rFonts w:ascii="서울한강 장체M" w:eastAsia="서울한강 장체M" w:hAnsi="서울한강 장체M"/>
          <w:b/>
          <w:noProof/>
          <w:sz w:val="40"/>
          <w:szCs w:val="24"/>
        </w:rPr>
        <w:t>61558</w:t>
      </w:r>
      <w:r w:rsidR="00BE1C7A" w:rsidRPr="00AD73D1">
        <w:rPr>
          <w:rFonts w:ascii="서울한강 장체M" w:eastAsia="서울한강 장체M" w:hAnsi="서울한강 장체M"/>
          <w:b/>
          <w:noProof/>
          <w:sz w:val="40"/>
          <w:szCs w:val="24"/>
        </w:rPr>
        <w:t xml:space="preserve"> </w:t>
      </w:r>
      <w:r w:rsidR="00BE1C7A" w:rsidRPr="00AD73D1">
        <w:rPr>
          <w:rFonts w:ascii="서울한강 장체M" w:eastAsia="서울한강 장체M" w:hAnsi="서울한강 장체M" w:hint="eastAsia"/>
          <w:b/>
          <w:noProof/>
          <w:sz w:val="40"/>
          <w:szCs w:val="24"/>
        </w:rPr>
        <w:t>김</w:t>
      </w:r>
      <w:r>
        <w:rPr>
          <w:rFonts w:ascii="서울한강 장체M" w:eastAsia="서울한강 장체M" w:hAnsi="서울한강 장체M" w:hint="eastAsia"/>
          <w:b/>
          <w:noProof/>
          <w:sz w:val="40"/>
          <w:szCs w:val="24"/>
        </w:rPr>
        <w:t>혜윤</w:t>
      </w:r>
    </w:p>
    <w:p w14:paraId="715A30E9" w14:textId="77777777" w:rsidR="00AD73D1" w:rsidRDefault="00AD73D1" w:rsidP="00AD73D1">
      <w:pPr>
        <w:spacing w:line="240" w:lineRule="auto"/>
        <w:jc w:val="right"/>
        <w:rPr>
          <w:rFonts w:ascii="서울한강 장체M" w:eastAsia="서울한강 장체M" w:hAnsi="서울한강 장체M"/>
          <w:b/>
          <w:noProof/>
          <w:sz w:val="40"/>
          <w:szCs w:val="24"/>
        </w:rPr>
      </w:pPr>
    </w:p>
    <w:p w14:paraId="7BF5FAFE" w14:textId="77777777" w:rsidR="00AD73D1" w:rsidRDefault="00AD73D1" w:rsidP="00AD73D1">
      <w:pPr>
        <w:spacing w:line="240" w:lineRule="auto"/>
        <w:jc w:val="right"/>
        <w:rPr>
          <w:rFonts w:ascii="서울한강 장체M" w:eastAsia="서울한강 장체M" w:hAnsi="서울한강 장체M"/>
          <w:b/>
          <w:noProof/>
          <w:sz w:val="40"/>
          <w:szCs w:val="24"/>
        </w:rPr>
      </w:pPr>
    </w:p>
    <w:p w14:paraId="46AA2DC0" w14:textId="6256FDFD" w:rsidR="00BE1C7A" w:rsidRPr="00AD73D1" w:rsidRDefault="00AD73D1" w:rsidP="00AD73D1">
      <w:pPr>
        <w:spacing w:line="240" w:lineRule="auto"/>
        <w:rPr>
          <w:rFonts w:ascii="서울한강 장체M" w:eastAsia="서울한강 장체M" w:hAnsi="서울한강 장체M"/>
          <w:b/>
          <w:noProof/>
          <w:sz w:val="140"/>
          <w:szCs w:val="140"/>
        </w:rPr>
      </w:pPr>
      <w:r w:rsidRPr="00AD73D1">
        <w:rPr>
          <w:rFonts w:ascii="서울한강 장체M" w:eastAsia="서울한강 장체M" w:hAnsi="서울한강 장체M" w:hint="eastAsia"/>
          <w:b/>
          <w:noProof/>
          <w:color w:val="00A0B8" w:themeColor="accent1"/>
          <w:sz w:val="140"/>
          <w:szCs w:val="140"/>
        </w:rPr>
        <w:lastRenderedPageBreak/>
        <w:t>목차</w:t>
      </w:r>
      <w:r w:rsidRPr="00AD73D1">
        <w:rPr>
          <w:rFonts w:ascii="서울한강 장체M" w:eastAsia="서울한강 장체M" w:hAnsi="서울한강 장체M"/>
          <w:b/>
          <w:noProof/>
          <w:sz w:val="140"/>
          <w:szCs w:val="140"/>
        </w:rPr>
        <w:tab/>
      </w:r>
    </w:p>
    <w:p w14:paraId="313972FE" w14:textId="170FBE02" w:rsidR="00AD73D1" w:rsidRPr="00AD73D1" w:rsidRDefault="00AD73D1" w:rsidP="00AD73D1">
      <w:pPr>
        <w:pStyle w:val="afd"/>
        <w:numPr>
          <w:ilvl w:val="0"/>
          <w:numId w:val="3"/>
        </w:numPr>
        <w:spacing w:line="240" w:lineRule="auto"/>
        <w:ind w:leftChars="0"/>
        <w:rPr>
          <w:rFonts w:ascii="서울한강 장체M" w:eastAsia="서울한강 장체M" w:hAnsi="서울한강 장체M"/>
          <w:b/>
          <w:noProof/>
          <w:sz w:val="52"/>
          <w:szCs w:val="36"/>
        </w:rPr>
      </w:pPr>
      <w:r w:rsidRPr="00AD73D1">
        <w:rPr>
          <w:rFonts w:ascii="서울한강 장체M" w:eastAsia="서울한강 장체M" w:hAnsi="서울한강 장체M" w:hint="eastAsia"/>
          <w:b/>
          <w:noProof/>
          <w:sz w:val="52"/>
          <w:szCs w:val="36"/>
        </w:rPr>
        <w:t>개요</w:t>
      </w:r>
    </w:p>
    <w:p w14:paraId="58A1DDFE" w14:textId="1BBBA4E6" w:rsidR="00AD73D1" w:rsidRDefault="00AD73D1" w:rsidP="00AD73D1">
      <w:pPr>
        <w:pStyle w:val="afd"/>
        <w:numPr>
          <w:ilvl w:val="0"/>
          <w:numId w:val="16"/>
        </w:numPr>
        <w:spacing w:line="240" w:lineRule="auto"/>
        <w:ind w:leftChars="0"/>
        <w:rPr>
          <w:rFonts w:ascii="서울한강 장체M" w:eastAsia="서울한강 장체M" w:hAnsi="서울한강 장체M"/>
          <w:b/>
          <w:noProof/>
          <w:sz w:val="52"/>
          <w:szCs w:val="36"/>
        </w:rPr>
      </w:pPr>
      <w:r w:rsidRPr="00AD73D1">
        <w:rPr>
          <w:rFonts w:ascii="서울한강 장체M" w:eastAsia="서울한강 장체M" w:hAnsi="서울한강 장체M" w:hint="eastAsia"/>
          <w:b/>
          <w:noProof/>
          <w:sz w:val="52"/>
          <w:szCs w:val="36"/>
        </w:rPr>
        <w:t>사용한 기능 및 간단한 설명</w:t>
      </w:r>
    </w:p>
    <w:p w14:paraId="08B1C435" w14:textId="77777777" w:rsidR="00AD73D1" w:rsidRPr="00AD73D1" w:rsidRDefault="00AD73D1" w:rsidP="00AD73D1">
      <w:pPr>
        <w:pStyle w:val="afd"/>
        <w:spacing w:line="240" w:lineRule="auto"/>
        <w:ind w:leftChars="0" w:left="1120"/>
        <w:rPr>
          <w:rFonts w:ascii="서울한강 장체M" w:eastAsia="서울한강 장체M" w:hAnsi="서울한강 장체M"/>
          <w:b/>
          <w:noProof/>
          <w:sz w:val="52"/>
          <w:szCs w:val="36"/>
        </w:rPr>
      </w:pPr>
    </w:p>
    <w:p w14:paraId="659CF60C" w14:textId="7D44580D" w:rsidR="00AD73D1" w:rsidRPr="00AD73D1" w:rsidRDefault="00AD73D1" w:rsidP="00AD73D1">
      <w:pPr>
        <w:pStyle w:val="afd"/>
        <w:numPr>
          <w:ilvl w:val="0"/>
          <w:numId w:val="3"/>
        </w:numPr>
        <w:spacing w:line="240" w:lineRule="auto"/>
        <w:ind w:leftChars="0"/>
        <w:rPr>
          <w:rFonts w:ascii="서울한강 장체M" w:eastAsia="서울한강 장체M" w:hAnsi="서울한강 장체M"/>
          <w:b/>
          <w:noProof/>
          <w:sz w:val="52"/>
          <w:szCs w:val="36"/>
        </w:rPr>
      </w:pPr>
      <w:r w:rsidRPr="00AD73D1">
        <w:rPr>
          <w:rFonts w:ascii="서울한강 장체M" w:eastAsia="서울한강 장체M" w:hAnsi="서울한강 장체M" w:hint="eastAsia"/>
          <w:b/>
          <w:noProof/>
          <w:sz w:val="52"/>
          <w:szCs w:val="36"/>
        </w:rPr>
        <w:t>프로젝트 내용 설명</w:t>
      </w:r>
    </w:p>
    <w:p w14:paraId="41F2F916" w14:textId="00494C92" w:rsidR="00AD73D1" w:rsidRDefault="00AD73D1" w:rsidP="00AD73D1">
      <w:pPr>
        <w:pStyle w:val="afd"/>
        <w:numPr>
          <w:ilvl w:val="0"/>
          <w:numId w:val="16"/>
        </w:numPr>
        <w:spacing w:line="240" w:lineRule="auto"/>
        <w:ind w:leftChars="0"/>
        <w:rPr>
          <w:rFonts w:ascii="서울한강 장체M" w:eastAsia="서울한강 장체M" w:hAnsi="서울한강 장체M"/>
          <w:b/>
          <w:noProof/>
          <w:sz w:val="52"/>
          <w:szCs w:val="36"/>
        </w:rPr>
      </w:pPr>
      <w:r w:rsidRPr="00AD73D1">
        <w:rPr>
          <w:rFonts w:ascii="서울한강 장체M" w:eastAsia="서울한강 장체M" w:hAnsi="서울한강 장체M" w:hint="eastAsia"/>
          <w:b/>
          <w:noProof/>
          <w:sz w:val="52"/>
          <w:szCs w:val="36"/>
        </w:rPr>
        <w:t>시간내에 불켜기 게</w:t>
      </w:r>
      <w:r>
        <w:rPr>
          <w:rFonts w:ascii="서울한강 장체M" w:eastAsia="서울한강 장체M" w:hAnsi="서울한강 장체M" w:hint="eastAsia"/>
          <w:b/>
          <w:noProof/>
          <w:sz w:val="52"/>
          <w:szCs w:val="36"/>
        </w:rPr>
        <w:t>임</w:t>
      </w:r>
    </w:p>
    <w:p w14:paraId="170B33E4" w14:textId="77777777" w:rsidR="00AD73D1" w:rsidRPr="00AD73D1" w:rsidRDefault="00AD73D1" w:rsidP="00AD73D1">
      <w:pPr>
        <w:pStyle w:val="afd"/>
        <w:spacing w:line="240" w:lineRule="auto"/>
        <w:ind w:leftChars="0" w:left="1120"/>
        <w:rPr>
          <w:rFonts w:ascii="서울한강 장체M" w:eastAsia="서울한강 장체M" w:hAnsi="서울한강 장체M"/>
          <w:b/>
          <w:noProof/>
          <w:sz w:val="52"/>
          <w:szCs w:val="36"/>
        </w:rPr>
      </w:pPr>
    </w:p>
    <w:p w14:paraId="06B0A142" w14:textId="003CD702" w:rsidR="00AD73D1" w:rsidRPr="00AD73D1" w:rsidRDefault="00AD73D1" w:rsidP="00AD73D1">
      <w:pPr>
        <w:pStyle w:val="afd"/>
        <w:numPr>
          <w:ilvl w:val="0"/>
          <w:numId w:val="3"/>
        </w:numPr>
        <w:spacing w:line="240" w:lineRule="auto"/>
        <w:ind w:leftChars="0"/>
        <w:rPr>
          <w:rFonts w:ascii="서울한강 장체M" w:eastAsia="서울한강 장체M" w:hAnsi="서울한강 장체M"/>
          <w:b/>
          <w:noProof/>
          <w:sz w:val="52"/>
          <w:szCs w:val="36"/>
        </w:rPr>
      </w:pPr>
      <w:r w:rsidRPr="00AD73D1">
        <w:rPr>
          <w:rFonts w:ascii="서울한강 장체M" w:eastAsia="서울한강 장체M" w:hAnsi="서울한강 장체M" w:hint="eastAsia"/>
          <w:b/>
          <w:noProof/>
          <w:sz w:val="52"/>
          <w:szCs w:val="36"/>
        </w:rPr>
        <w:t>프로젝트 실행</w:t>
      </w:r>
    </w:p>
    <w:p w14:paraId="39111AC1" w14:textId="1254C954" w:rsidR="00AD73D1" w:rsidRDefault="00AD73D1" w:rsidP="00AD73D1">
      <w:pPr>
        <w:pStyle w:val="afd"/>
        <w:numPr>
          <w:ilvl w:val="0"/>
          <w:numId w:val="16"/>
        </w:numPr>
        <w:spacing w:line="240" w:lineRule="auto"/>
        <w:ind w:leftChars="0"/>
        <w:rPr>
          <w:rFonts w:ascii="서울한강 장체M" w:eastAsia="서울한강 장체M" w:hAnsi="서울한강 장체M"/>
          <w:b/>
          <w:noProof/>
          <w:sz w:val="52"/>
          <w:szCs w:val="36"/>
        </w:rPr>
      </w:pPr>
      <w:r w:rsidRPr="00AD73D1">
        <w:rPr>
          <w:rFonts w:ascii="서울한강 장체M" w:eastAsia="서울한강 장체M" w:hAnsi="서울한강 장체M" w:hint="eastAsia"/>
          <w:b/>
          <w:noProof/>
          <w:sz w:val="52"/>
          <w:szCs w:val="36"/>
        </w:rPr>
        <w:t xml:space="preserve">실행 </w:t>
      </w:r>
      <w:r w:rsidR="007E39D0">
        <w:rPr>
          <w:rFonts w:ascii="서울한강 장체M" w:eastAsia="서울한강 장체M" w:hAnsi="서울한강 장체M" w:hint="eastAsia"/>
          <w:b/>
          <w:noProof/>
          <w:sz w:val="52"/>
          <w:szCs w:val="36"/>
        </w:rPr>
        <w:t>과</w:t>
      </w:r>
      <w:r w:rsidRPr="00AD73D1">
        <w:rPr>
          <w:rFonts w:ascii="서울한강 장체M" w:eastAsia="서울한강 장체M" w:hAnsi="서울한강 장체M" w:hint="eastAsia"/>
          <w:b/>
          <w:noProof/>
          <w:sz w:val="52"/>
          <w:szCs w:val="36"/>
        </w:rPr>
        <w:t>정 스크린샷 및 진행 순서</w:t>
      </w:r>
    </w:p>
    <w:p w14:paraId="594BC3F6" w14:textId="77777777" w:rsidR="00AD73D1" w:rsidRPr="00AD73D1" w:rsidRDefault="00AD73D1" w:rsidP="00AD73D1">
      <w:pPr>
        <w:pStyle w:val="afd"/>
        <w:spacing w:line="240" w:lineRule="auto"/>
        <w:ind w:leftChars="0" w:left="1120"/>
        <w:rPr>
          <w:rFonts w:ascii="서울한강 장체M" w:eastAsia="서울한강 장체M" w:hAnsi="서울한강 장체M"/>
          <w:b/>
          <w:noProof/>
          <w:sz w:val="52"/>
          <w:szCs w:val="36"/>
        </w:rPr>
      </w:pPr>
    </w:p>
    <w:p w14:paraId="0C2C512E" w14:textId="2D00398D" w:rsidR="00AD73D1" w:rsidRPr="00AD73D1" w:rsidRDefault="00AD73D1" w:rsidP="00AD73D1">
      <w:pPr>
        <w:pStyle w:val="afd"/>
        <w:numPr>
          <w:ilvl w:val="0"/>
          <w:numId w:val="3"/>
        </w:numPr>
        <w:spacing w:line="240" w:lineRule="auto"/>
        <w:ind w:leftChars="0"/>
        <w:rPr>
          <w:rFonts w:ascii="서울한강 장체M" w:eastAsia="서울한강 장체M" w:hAnsi="서울한강 장체M"/>
          <w:b/>
          <w:noProof/>
          <w:sz w:val="52"/>
          <w:szCs w:val="36"/>
        </w:rPr>
      </w:pPr>
      <w:r w:rsidRPr="00AD73D1">
        <w:rPr>
          <w:rFonts w:ascii="서울한강 장체M" w:eastAsia="서울한강 장체M" w:hAnsi="서울한강 장체M" w:hint="eastAsia"/>
          <w:b/>
          <w:noProof/>
          <w:sz w:val="52"/>
          <w:szCs w:val="36"/>
        </w:rPr>
        <w:t>소스 코드</w:t>
      </w:r>
    </w:p>
    <w:p w14:paraId="7CAC9037" w14:textId="229406C4" w:rsidR="00AD73D1" w:rsidRPr="00AD73D1" w:rsidRDefault="00AD73D1" w:rsidP="00AD73D1">
      <w:pPr>
        <w:pStyle w:val="afd"/>
        <w:numPr>
          <w:ilvl w:val="0"/>
          <w:numId w:val="16"/>
        </w:numPr>
        <w:spacing w:line="240" w:lineRule="auto"/>
        <w:ind w:leftChars="0"/>
        <w:rPr>
          <w:rFonts w:ascii="서울한강 장체M" w:eastAsia="서울한강 장체M" w:hAnsi="서울한강 장체M"/>
          <w:b/>
          <w:noProof/>
          <w:sz w:val="52"/>
          <w:szCs w:val="36"/>
        </w:rPr>
      </w:pPr>
      <w:r w:rsidRPr="00AD73D1">
        <w:rPr>
          <w:rFonts w:ascii="서울한강 장체M" w:eastAsia="서울한강 장체M" w:hAnsi="서울한강 장체M" w:hint="eastAsia"/>
          <w:b/>
          <w:noProof/>
          <w:sz w:val="52"/>
          <w:szCs w:val="36"/>
        </w:rPr>
        <w:t>변수 설명</w:t>
      </w:r>
    </w:p>
    <w:p w14:paraId="23D44015" w14:textId="40975F4A" w:rsidR="00AD73D1" w:rsidRPr="00AD73D1" w:rsidRDefault="00AD73D1" w:rsidP="00AD73D1">
      <w:pPr>
        <w:pStyle w:val="afd"/>
        <w:numPr>
          <w:ilvl w:val="0"/>
          <w:numId w:val="16"/>
        </w:numPr>
        <w:spacing w:line="240" w:lineRule="auto"/>
        <w:ind w:leftChars="0"/>
        <w:rPr>
          <w:rFonts w:ascii="서울한강 장체M" w:eastAsia="서울한강 장체M" w:hAnsi="서울한강 장체M"/>
          <w:b/>
          <w:noProof/>
          <w:sz w:val="52"/>
          <w:szCs w:val="36"/>
        </w:rPr>
      </w:pPr>
      <w:r w:rsidRPr="00AD73D1">
        <w:rPr>
          <w:rFonts w:ascii="서울한강 장체M" w:eastAsia="서울한강 장체M" w:hAnsi="서울한강 장체M" w:hint="eastAsia"/>
          <w:b/>
          <w:noProof/>
          <w:sz w:val="52"/>
          <w:szCs w:val="36"/>
        </w:rPr>
        <w:t>함수 설명</w:t>
      </w:r>
    </w:p>
    <w:p w14:paraId="0A2F6DCE" w14:textId="7D32797B" w:rsidR="00AD73D1" w:rsidRPr="00AD73D1" w:rsidRDefault="00AD73D1" w:rsidP="00AD73D1">
      <w:pPr>
        <w:pStyle w:val="afd"/>
        <w:numPr>
          <w:ilvl w:val="0"/>
          <w:numId w:val="16"/>
        </w:numPr>
        <w:spacing w:line="240" w:lineRule="auto"/>
        <w:ind w:leftChars="0"/>
        <w:rPr>
          <w:rFonts w:ascii="서울한강 장체M" w:eastAsia="서울한강 장체M" w:hAnsi="서울한강 장체M"/>
          <w:b/>
          <w:noProof/>
          <w:sz w:val="52"/>
          <w:szCs w:val="36"/>
        </w:rPr>
      </w:pPr>
      <w:r w:rsidRPr="00AD73D1">
        <w:rPr>
          <w:rFonts w:ascii="서울한강 장체M" w:eastAsia="서울한강 장체M" w:hAnsi="서울한강 장체M" w:hint="eastAsia"/>
          <w:b/>
          <w:noProof/>
          <w:sz w:val="52"/>
          <w:szCs w:val="36"/>
        </w:rPr>
        <w:t>I</w:t>
      </w:r>
      <w:r w:rsidRPr="00AD73D1">
        <w:rPr>
          <w:rFonts w:ascii="서울한강 장체M" w:eastAsia="서울한강 장체M" w:hAnsi="서울한강 장체M"/>
          <w:b/>
          <w:noProof/>
          <w:sz w:val="52"/>
          <w:szCs w:val="36"/>
        </w:rPr>
        <w:t>PC</w:t>
      </w:r>
    </w:p>
    <w:p w14:paraId="146B683C" w14:textId="3363CEA5" w:rsidR="00AD73D1" w:rsidRPr="00AD73D1" w:rsidRDefault="00AD73D1" w:rsidP="00AD73D1">
      <w:pPr>
        <w:pStyle w:val="afd"/>
        <w:numPr>
          <w:ilvl w:val="0"/>
          <w:numId w:val="16"/>
        </w:numPr>
        <w:spacing w:line="240" w:lineRule="auto"/>
        <w:ind w:leftChars="0"/>
        <w:rPr>
          <w:rFonts w:ascii="서울한강 장체M" w:eastAsia="서울한강 장체M" w:hAnsi="서울한강 장체M"/>
          <w:b/>
          <w:noProof/>
          <w:sz w:val="52"/>
          <w:szCs w:val="36"/>
        </w:rPr>
      </w:pPr>
      <w:r w:rsidRPr="00AD73D1">
        <w:rPr>
          <w:rFonts w:ascii="서울한강 장체M" w:eastAsia="서울한강 장체M" w:hAnsi="서울한강 장체M"/>
          <w:b/>
          <w:noProof/>
          <w:sz w:val="52"/>
          <w:szCs w:val="36"/>
        </w:rPr>
        <w:t xml:space="preserve">코드 </w:t>
      </w:r>
      <w:r w:rsidRPr="00AD73D1">
        <w:rPr>
          <w:rFonts w:ascii="서울한강 장체M" w:eastAsia="서울한강 장체M" w:hAnsi="서울한강 장체M" w:hint="eastAsia"/>
          <w:b/>
          <w:noProof/>
          <w:sz w:val="52"/>
          <w:szCs w:val="36"/>
        </w:rPr>
        <w:t>진행</w:t>
      </w:r>
    </w:p>
    <w:p w14:paraId="16FB6F7A" w14:textId="65B8A8A3" w:rsidR="00AD73D1" w:rsidRPr="00AD73D1" w:rsidRDefault="00AD73D1" w:rsidP="00AD73D1">
      <w:pPr>
        <w:spacing w:line="240" w:lineRule="auto"/>
        <w:rPr>
          <w:rFonts w:ascii="서울한강 장체M" w:eastAsia="서울한강 장체M" w:hAnsi="서울한강 장체M"/>
          <w:b/>
          <w:noProof/>
          <w:color w:val="00A0B8" w:themeColor="accent1"/>
          <w:sz w:val="140"/>
          <w:szCs w:val="140"/>
        </w:rPr>
      </w:pPr>
      <w:r w:rsidRPr="00AD73D1">
        <w:rPr>
          <w:rFonts w:ascii="서울한강 장체M" w:eastAsia="서울한강 장체M" w:hAnsi="서울한강 장체M" w:hint="eastAsia"/>
          <w:b/>
          <w:noProof/>
          <w:color w:val="00A0B8" w:themeColor="accent1"/>
          <w:sz w:val="140"/>
          <w:szCs w:val="140"/>
        </w:rPr>
        <w:lastRenderedPageBreak/>
        <w:t>개요</w:t>
      </w:r>
    </w:p>
    <w:p w14:paraId="75183DDB" w14:textId="0892842E" w:rsidR="00AD73D1" w:rsidRDefault="00AD73D1" w:rsidP="00AD73D1">
      <w:pPr>
        <w:spacing w:line="240" w:lineRule="auto"/>
        <w:rPr>
          <w:rFonts w:ascii="서울한강 장체M" w:eastAsia="서울한강 장체M" w:hAnsi="서울한강 장체M"/>
          <w:b/>
          <w:noProof/>
          <w:sz w:val="52"/>
          <w:szCs w:val="52"/>
        </w:rPr>
      </w:pPr>
      <w:r>
        <w:rPr>
          <w:rFonts w:ascii="서울한강 장체M" w:eastAsia="서울한강 장체M" w:hAnsi="서울한강 장체M" w:hint="eastAsia"/>
          <w:b/>
          <w:noProof/>
          <w:sz w:val="52"/>
          <w:szCs w:val="52"/>
        </w:rPr>
        <w:sym w:font="Symbol" w:char="F0B7"/>
      </w:r>
      <w:r>
        <w:rPr>
          <w:rFonts w:ascii="서울한강 장체M" w:eastAsia="서울한강 장체M" w:hAnsi="서울한강 장체M" w:hint="eastAsia"/>
          <w:b/>
          <w:noProof/>
          <w:sz w:val="52"/>
          <w:szCs w:val="52"/>
        </w:rPr>
        <w:t xml:space="preserve"> 사용한 기능 및 간단한 설명</w:t>
      </w:r>
    </w:p>
    <w:p w14:paraId="77E59D7E" w14:textId="1BFC9E88" w:rsidR="00AD73D1" w:rsidRDefault="00AD73D1" w:rsidP="00AD73D1">
      <w:pPr>
        <w:spacing w:line="240" w:lineRule="auto"/>
        <w:rPr>
          <w:rFonts w:ascii="서울한강 장체M" w:eastAsia="서울한강 장체M" w:hAnsi="서울한강 장체M"/>
          <w:bCs/>
          <w:noProof/>
          <w:sz w:val="40"/>
          <w:szCs w:val="40"/>
        </w:rPr>
      </w:pPr>
      <w:r>
        <w:rPr>
          <w:rFonts w:ascii="서울한강 장체M" w:eastAsia="서울한강 장체M" w:hAnsi="서울한강 장체M"/>
          <w:b/>
          <w:noProof/>
          <w:sz w:val="40"/>
          <w:szCs w:val="40"/>
        </w:rPr>
        <w:tab/>
      </w:r>
      <w:r w:rsidRPr="00AD73D1">
        <w:rPr>
          <w:rFonts w:ascii="서울한강 장체M" w:eastAsia="서울한강 장체M" w:hAnsi="서울한강 장체M" w:hint="eastAsia"/>
          <w:bCs/>
          <w:noProof/>
          <w:sz w:val="40"/>
          <w:szCs w:val="40"/>
        </w:rPr>
        <w:t xml:space="preserve">최종 프로젝트에서는 </w:t>
      </w:r>
      <w:r w:rsidRPr="00AD73D1">
        <w:rPr>
          <w:rFonts w:ascii="서울한강 장체M" w:eastAsia="서울한강 장체M" w:hAnsi="서울한강 장체M"/>
          <w:bCs/>
          <w:noProof/>
          <w:sz w:val="40"/>
          <w:szCs w:val="40"/>
        </w:rPr>
        <w:t>CPU</w:t>
      </w:r>
      <w:r w:rsidRPr="00AD73D1">
        <w:rPr>
          <w:rFonts w:ascii="서울한강 장체M" w:eastAsia="서울한강 장체M" w:hAnsi="서울한강 장체M" w:hint="eastAsia"/>
          <w:bCs/>
          <w:noProof/>
          <w:sz w:val="40"/>
          <w:szCs w:val="40"/>
        </w:rPr>
        <w:t xml:space="preserve">에서의 개발과 임베디드 보드에서의 실행을 교차 개발 환경을 </w:t>
      </w:r>
      <w:r>
        <w:rPr>
          <w:rFonts w:ascii="서울한강 장체M" w:eastAsia="서울한강 장체M" w:hAnsi="서울한강 장체M" w:hint="eastAsia"/>
          <w:bCs/>
          <w:noProof/>
          <w:sz w:val="40"/>
          <w:szCs w:val="40"/>
        </w:rPr>
        <w:t>사용했고,</w:t>
      </w:r>
      <w:r>
        <w:rPr>
          <w:rFonts w:ascii="서울한강 장체M" w:eastAsia="서울한강 장체M" w:hAnsi="서울한강 장체M"/>
          <w:bCs/>
          <w:noProof/>
          <w:sz w:val="40"/>
          <w:szCs w:val="40"/>
        </w:rPr>
        <w:t xml:space="preserve"> AVR Studio, Visual Studio</w:t>
      </w:r>
      <w:r>
        <w:rPr>
          <w:rFonts w:ascii="서울한강 장체M" w:eastAsia="서울한강 장체M" w:hAnsi="서울한강 장체M" w:hint="eastAsia"/>
          <w:bCs/>
          <w:noProof/>
          <w:sz w:val="40"/>
          <w:szCs w:val="40"/>
        </w:rPr>
        <w:t xml:space="preserve">를 사용해 </w:t>
      </w:r>
      <w:r>
        <w:rPr>
          <w:rFonts w:ascii="서울한강 장체M" w:eastAsia="서울한강 장체M" w:hAnsi="서울한강 장체M"/>
          <w:bCs/>
          <w:noProof/>
          <w:sz w:val="40"/>
          <w:szCs w:val="40"/>
        </w:rPr>
        <w:t>MicroC/OS-II</w:t>
      </w:r>
      <w:r>
        <w:rPr>
          <w:rFonts w:ascii="서울한강 장체M" w:eastAsia="서울한강 장체M" w:hAnsi="서울한강 장체M" w:hint="eastAsia"/>
          <w:bCs/>
          <w:noProof/>
          <w:sz w:val="40"/>
          <w:szCs w:val="40"/>
        </w:rPr>
        <w:t xml:space="preserve">를 </w:t>
      </w:r>
      <w:r>
        <w:rPr>
          <w:rFonts w:ascii="서울한강 장체M" w:eastAsia="서울한강 장체M" w:hAnsi="서울한강 장체M"/>
          <w:bCs/>
          <w:noProof/>
          <w:sz w:val="40"/>
          <w:szCs w:val="40"/>
        </w:rPr>
        <w:t>ATmega128</w:t>
      </w:r>
      <w:r>
        <w:rPr>
          <w:rFonts w:ascii="서울한강 장체M" w:eastAsia="서울한강 장체M" w:hAnsi="서울한강 장체M" w:hint="eastAsia"/>
          <w:bCs/>
          <w:noProof/>
          <w:sz w:val="40"/>
          <w:szCs w:val="40"/>
        </w:rPr>
        <w:t xml:space="preserve">에 </w:t>
      </w:r>
      <w:r>
        <w:rPr>
          <w:rFonts w:ascii="서울한강 장체M" w:eastAsia="서울한강 장체M" w:hAnsi="서울한강 장체M"/>
          <w:bCs/>
          <w:noProof/>
          <w:sz w:val="40"/>
          <w:szCs w:val="40"/>
        </w:rPr>
        <w:t xml:space="preserve">Porting </w:t>
      </w:r>
      <w:r>
        <w:rPr>
          <w:rFonts w:ascii="서울한강 장체M" w:eastAsia="서울한강 장체M" w:hAnsi="서울한강 장체M" w:hint="eastAsia"/>
          <w:bCs/>
          <w:noProof/>
          <w:sz w:val="40"/>
          <w:szCs w:val="40"/>
        </w:rPr>
        <w:t>하여 개발하였습니다.</w:t>
      </w:r>
      <w:r>
        <w:rPr>
          <w:rFonts w:ascii="서울한강 장체M" w:eastAsia="서울한강 장체M" w:hAnsi="서울한강 장체M"/>
          <w:bCs/>
          <w:noProof/>
          <w:sz w:val="40"/>
          <w:szCs w:val="40"/>
        </w:rPr>
        <w:t xml:space="preserve"> </w:t>
      </w:r>
    </w:p>
    <w:p w14:paraId="79536E17" w14:textId="77777777" w:rsidR="00595222" w:rsidRDefault="00AD73D1" w:rsidP="00595222">
      <w:pPr>
        <w:spacing w:line="240" w:lineRule="auto"/>
        <w:rPr>
          <w:rFonts w:ascii="서울한강 장체M" w:eastAsia="서울한강 장체M" w:hAnsi="서울한강 장체M"/>
          <w:bCs/>
          <w:noProof/>
          <w:sz w:val="40"/>
          <w:szCs w:val="40"/>
        </w:rPr>
      </w:pPr>
      <w:r>
        <w:rPr>
          <w:rFonts w:ascii="서울한강 장체M" w:eastAsia="서울한강 장체M" w:hAnsi="서울한강 장체M"/>
          <w:bCs/>
          <w:noProof/>
          <w:sz w:val="40"/>
          <w:szCs w:val="40"/>
        </w:rPr>
        <w:tab/>
        <w:t>MicroC/OS-II</w:t>
      </w:r>
      <w:r>
        <w:rPr>
          <w:rFonts w:ascii="서울한강 장체M" w:eastAsia="서울한강 장체M" w:hAnsi="서울한강 장체M" w:hint="eastAsia"/>
          <w:bCs/>
          <w:noProof/>
          <w:sz w:val="40"/>
          <w:szCs w:val="40"/>
        </w:rPr>
        <w:t>의 주요 기능인 r</w:t>
      </w:r>
      <w:r>
        <w:rPr>
          <w:rFonts w:ascii="서울한강 장체M" w:eastAsia="서울한강 장체M" w:hAnsi="서울한강 장체M"/>
          <w:bCs/>
          <w:noProof/>
          <w:sz w:val="40"/>
          <w:szCs w:val="40"/>
        </w:rPr>
        <w:t xml:space="preserve">eal-time scheduling  </w:t>
      </w:r>
      <w:r>
        <w:rPr>
          <w:rFonts w:ascii="서울한강 장체M" w:eastAsia="서울한강 장체M" w:hAnsi="서울한강 장체M" w:hint="eastAsia"/>
          <w:bCs/>
          <w:noProof/>
          <w:sz w:val="40"/>
          <w:szCs w:val="40"/>
        </w:rPr>
        <w:t xml:space="preserve">및 </w:t>
      </w:r>
      <w:r>
        <w:rPr>
          <w:rFonts w:ascii="서울한강 장체M" w:eastAsia="서울한강 장체M" w:hAnsi="서울한강 장체M"/>
          <w:bCs/>
          <w:noProof/>
          <w:sz w:val="40"/>
          <w:szCs w:val="40"/>
        </w:rPr>
        <w:t>IPC(Mail Box, Message Queue, Semaphore, Event Flag)</w:t>
      </w:r>
      <w:r>
        <w:rPr>
          <w:rFonts w:ascii="서울한강 장체M" w:eastAsia="서울한강 장체M" w:hAnsi="서울한강 장체M" w:hint="eastAsia"/>
          <w:bCs/>
          <w:noProof/>
          <w:sz w:val="40"/>
          <w:szCs w:val="40"/>
        </w:rPr>
        <w:t>를 사용해 우선 t</w:t>
      </w:r>
      <w:r>
        <w:rPr>
          <w:rFonts w:ascii="서울한강 장체M" w:eastAsia="서울한강 장체M" w:hAnsi="서울한강 장체M"/>
          <w:bCs/>
          <w:noProof/>
          <w:sz w:val="40"/>
          <w:szCs w:val="40"/>
        </w:rPr>
        <w:t>ask</w:t>
      </w:r>
      <w:r>
        <w:rPr>
          <w:rFonts w:ascii="서울한강 장체M" w:eastAsia="서울한강 장체M" w:hAnsi="서울한강 장체M" w:hint="eastAsia"/>
          <w:bCs/>
          <w:noProof/>
          <w:sz w:val="40"/>
          <w:szCs w:val="40"/>
        </w:rPr>
        <w:t xml:space="preserve">실행 및 </w:t>
      </w:r>
      <w:r>
        <w:rPr>
          <w:rFonts w:ascii="서울한강 장체M" w:eastAsia="서울한강 장체M" w:hAnsi="서울한강 장체M"/>
          <w:bCs/>
          <w:noProof/>
          <w:sz w:val="40"/>
          <w:szCs w:val="40"/>
        </w:rPr>
        <w:t xml:space="preserve">task </w:t>
      </w:r>
      <w:r>
        <w:rPr>
          <w:rFonts w:ascii="서울한강 장체M" w:eastAsia="서울한강 장체M" w:hAnsi="서울한강 장체M" w:hint="eastAsia"/>
          <w:bCs/>
          <w:noProof/>
          <w:sz w:val="40"/>
          <w:szCs w:val="40"/>
        </w:rPr>
        <w:t>간의 통신 기능을 사용하였고,</w:t>
      </w:r>
      <w:r>
        <w:rPr>
          <w:rFonts w:ascii="서울한강 장체M" w:eastAsia="서울한강 장체M" w:hAnsi="서울한강 장체M"/>
          <w:bCs/>
          <w:noProof/>
          <w:sz w:val="40"/>
          <w:szCs w:val="40"/>
        </w:rPr>
        <w:t xml:space="preserve"> </w:t>
      </w:r>
      <w:r>
        <w:rPr>
          <w:rFonts w:ascii="서울한강 장체M" w:eastAsia="서울한강 장체M" w:hAnsi="서울한강 장체M" w:hint="eastAsia"/>
          <w:bCs/>
          <w:noProof/>
          <w:sz w:val="40"/>
          <w:szCs w:val="40"/>
        </w:rPr>
        <w:t>A</w:t>
      </w:r>
      <w:r>
        <w:rPr>
          <w:rFonts w:ascii="서울한강 장체M" w:eastAsia="서울한강 장체M" w:hAnsi="서울한강 장체M"/>
          <w:bCs/>
          <w:noProof/>
          <w:sz w:val="40"/>
          <w:szCs w:val="40"/>
        </w:rPr>
        <w:t>Tmega128</w:t>
      </w:r>
      <w:r>
        <w:rPr>
          <w:rFonts w:ascii="서울한강 장체M" w:eastAsia="서울한강 장체M" w:hAnsi="서울한강 장체M" w:hint="eastAsia"/>
          <w:bCs/>
          <w:noProof/>
          <w:sz w:val="40"/>
          <w:szCs w:val="40"/>
        </w:rPr>
        <w:t xml:space="preserve">의 센서 </w:t>
      </w:r>
      <w:r>
        <w:rPr>
          <w:rFonts w:ascii="서울한강 장체M" w:eastAsia="서울한강 장체M" w:hAnsi="서울한강 장체M"/>
          <w:bCs/>
          <w:noProof/>
          <w:sz w:val="40"/>
          <w:szCs w:val="40"/>
        </w:rPr>
        <w:t>(</w:t>
      </w:r>
      <w:r>
        <w:rPr>
          <w:rFonts w:ascii="서울한강 장체M" w:eastAsia="서울한강 장체M" w:hAnsi="서울한강 장체M" w:hint="eastAsia"/>
          <w:bCs/>
          <w:noProof/>
          <w:sz w:val="40"/>
          <w:szCs w:val="40"/>
        </w:rPr>
        <w:t>F</w:t>
      </w:r>
      <w:r>
        <w:rPr>
          <w:rFonts w:ascii="서울한강 장체M" w:eastAsia="서울한강 장체M" w:hAnsi="서울한강 장체M"/>
          <w:bCs/>
          <w:noProof/>
          <w:sz w:val="40"/>
          <w:szCs w:val="40"/>
        </w:rPr>
        <w:t>ND, LED, Buzzer, Switch)</w:t>
      </w:r>
      <w:r>
        <w:rPr>
          <w:rFonts w:ascii="서울한강 장체M" w:eastAsia="서울한강 장체M" w:hAnsi="서울한강 장체M" w:hint="eastAsia"/>
          <w:bCs/>
          <w:noProof/>
          <w:sz w:val="40"/>
          <w:szCs w:val="40"/>
        </w:rPr>
        <w:t>와 i</w:t>
      </w:r>
      <w:r>
        <w:rPr>
          <w:rFonts w:ascii="서울한강 장체M" w:eastAsia="서울한강 장체M" w:hAnsi="서울한강 장체M"/>
          <w:bCs/>
          <w:noProof/>
          <w:sz w:val="40"/>
          <w:szCs w:val="40"/>
        </w:rPr>
        <w:t xml:space="preserve">nterrupt(INT4,INT5,Timer 2 Overflow) </w:t>
      </w:r>
      <w:r>
        <w:rPr>
          <w:rFonts w:ascii="서울한강 장체M" w:eastAsia="서울한강 장체M" w:hAnsi="서울한강 장체M" w:hint="eastAsia"/>
          <w:bCs/>
          <w:noProof/>
          <w:sz w:val="40"/>
          <w:szCs w:val="40"/>
        </w:rPr>
        <w:t>기능을 사용하였습니다.</w:t>
      </w:r>
      <w:r>
        <w:rPr>
          <w:rFonts w:ascii="서울한강 장체M" w:eastAsia="서울한강 장체M" w:hAnsi="서울한강 장체M"/>
          <w:bCs/>
          <w:noProof/>
          <w:sz w:val="40"/>
          <w:szCs w:val="40"/>
        </w:rPr>
        <w:t xml:space="preserve"> </w:t>
      </w:r>
      <w:r>
        <w:rPr>
          <w:rFonts w:ascii="서울한강 장체M" w:eastAsia="서울한강 장체M" w:hAnsi="서울한강 장체M" w:hint="eastAsia"/>
          <w:bCs/>
          <w:noProof/>
          <w:sz w:val="40"/>
          <w:szCs w:val="40"/>
        </w:rPr>
        <w:t>F</w:t>
      </w:r>
      <w:r>
        <w:rPr>
          <w:rFonts w:ascii="서울한강 장체M" w:eastAsia="서울한강 장체M" w:hAnsi="서울한강 장체M"/>
          <w:bCs/>
          <w:noProof/>
          <w:sz w:val="40"/>
          <w:szCs w:val="40"/>
        </w:rPr>
        <w:t>ND,LED,Buzzer,Switch,Interrup</w:t>
      </w:r>
      <w:r>
        <w:rPr>
          <w:rFonts w:ascii="서울한강 장체M" w:eastAsia="서울한강 장체M" w:hAnsi="서울한강 장체M" w:hint="eastAsia"/>
          <w:bCs/>
          <w:noProof/>
          <w:sz w:val="40"/>
          <w:szCs w:val="40"/>
        </w:rPr>
        <w:t xml:space="preserve">에 대한 </w:t>
      </w:r>
      <w:r>
        <w:rPr>
          <w:rFonts w:ascii="서울한강 장체M" w:eastAsia="서울한강 장체M" w:hAnsi="서울한강 장체M"/>
          <w:bCs/>
          <w:noProof/>
          <w:sz w:val="40"/>
          <w:szCs w:val="40"/>
        </w:rPr>
        <w:t>register</w:t>
      </w:r>
      <w:r>
        <w:rPr>
          <w:rFonts w:ascii="서울한강 장체M" w:eastAsia="서울한강 장체M" w:hAnsi="서울한강 장체M" w:hint="eastAsia"/>
          <w:bCs/>
          <w:noProof/>
          <w:sz w:val="40"/>
          <w:szCs w:val="40"/>
        </w:rPr>
        <w:t xml:space="preserve">는 </w:t>
      </w:r>
      <w:r>
        <w:rPr>
          <w:rFonts w:ascii="서울한강 장체M" w:eastAsia="서울한강 장체M" w:hAnsi="서울한강 장체M"/>
          <w:bCs/>
          <w:noProof/>
          <w:sz w:val="40"/>
          <w:szCs w:val="40"/>
        </w:rPr>
        <w:t>critical section</w:t>
      </w:r>
      <w:r>
        <w:rPr>
          <w:rFonts w:ascii="서울한강 장체M" w:eastAsia="서울한강 장체M" w:hAnsi="서울한강 장체M" w:hint="eastAsia"/>
          <w:bCs/>
          <w:noProof/>
          <w:sz w:val="40"/>
          <w:szCs w:val="40"/>
        </w:rPr>
        <w:t xml:space="preserve">에 </w:t>
      </w:r>
      <w:r w:rsidR="00595222">
        <w:rPr>
          <w:rFonts w:ascii="서울한강 장체M" w:eastAsia="서울한강 장체M" w:hAnsi="서울한강 장체M" w:hint="eastAsia"/>
          <w:bCs/>
          <w:noProof/>
          <w:sz w:val="40"/>
          <w:szCs w:val="40"/>
        </w:rPr>
        <w:t>진입해 초기값으로 지정해 두고,</w:t>
      </w:r>
      <w:r w:rsidR="00595222">
        <w:rPr>
          <w:rFonts w:ascii="서울한강 장체M" w:eastAsia="서울한강 장체M" w:hAnsi="서울한강 장체M"/>
          <w:bCs/>
          <w:noProof/>
          <w:sz w:val="40"/>
          <w:szCs w:val="40"/>
        </w:rPr>
        <w:t xml:space="preserve"> interrupt </w:t>
      </w:r>
      <w:r w:rsidR="00595222">
        <w:rPr>
          <w:rFonts w:ascii="서울한강 장체M" w:eastAsia="서울한강 장체M" w:hAnsi="서울한강 장체M" w:hint="eastAsia"/>
          <w:bCs/>
          <w:noProof/>
          <w:sz w:val="40"/>
          <w:szCs w:val="40"/>
        </w:rPr>
        <w:t xml:space="preserve">의 발생과 </w:t>
      </w:r>
      <w:r w:rsidR="00595222">
        <w:rPr>
          <w:rFonts w:ascii="서울한강 장체M" w:eastAsia="서울한강 장체M" w:hAnsi="서울한강 장체M"/>
          <w:bCs/>
          <w:noProof/>
          <w:sz w:val="40"/>
          <w:szCs w:val="40"/>
        </w:rPr>
        <w:t>ISR</w:t>
      </w:r>
      <w:r w:rsidR="00595222">
        <w:rPr>
          <w:rFonts w:ascii="서울한강 장체M" w:eastAsia="서울한강 장체M" w:hAnsi="서울한강 장체M" w:hint="eastAsia"/>
          <w:bCs/>
          <w:noProof/>
          <w:sz w:val="40"/>
          <w:szCs w:val="40"/>
        </w:rPr>
        <w:t>의 실행 위주로 코드가 진행되고,</w:t>
      </w:r>
      <w:r w:rsidR="00595222">
        <w:rPr>
          <w:rFonts w:ascii="서울한강 장체M" w:eastAsia="서울한강 장체M" w:hAnsi="서울한강 장체M"/>
          <w:bCs/>
          <w:noProof/>
          <w:sz w:val="40"/>
          <w:szCs w:val="40"/>
        </w:rPr>
        <w:t xml:space="preserve"> ISR</w:t>
      </w:r>
      <w:r w:rsidR="00595222">
        <w:rPr>
          <w:rFonts w:ascii="서울한강 장체M" w:eastAsia="서울한강 장체M" w:hAnsi="서울한강 장체M" w:hint="eastAsia"/>
          <w:bCs/>
          <w:noProof/>
          <w:sz w:val="40"/>
          <w:szCs w:val="40"/>
        </w:rPr>
        <w:t>의 결과로 바뀐 변수 값을 확인하는 조건문에</w:t>
      </w:r>
      <w:r w:rsidR="00595222">
        <w:rPr>
          <w:rFonts w:ascii="서울한강 장체M" w:eastAsia="서울한강 장체M" w:hAnsi="서울한강 장체M"/>
          <w:bCs/>
          <w:noProof/>
          <w:sz w:val="40"/>
          <w:szCs w:val="40"/>
        </w:rPr>
        <w:t xml:space="preserve"> task </w:t>
      </w:r>
      <w:r w:rsidR="00595222">
        <w:rPr>
          <w:rFonts w:ascii="서울한강 장체M" w:eastAsia="서울한강 장체M" w:hAnsi="서울한강 장체M" w:hint="eastAsia"/>
          <w:bCs/>
          <w:noProof/>
          <w:sz w:val="40"/>
          <w:szCs w:val="40"/>
        </w:rPr>
        <w:t>간의 통신(I</w:t>
      </w:r>
      <w:r w:rsidR="00595222">
        <w:rPr>
          <w:rFonts w:ascii="서울한강 장체M" w:eastAsia="서울한강 장체M" w:hAnsi="서울한강 장체M"/>
          <w:bCs/>
          <w:noProof/>
          <w:sz w:val="40"/>
          <w:szCs w:val="40"/>
        </w:rPr>
        <w:t>PC)</w:t>
      </w:r>
      <w:r w:rsidR="00595222">
        <w:rPr>
          <w:rFonts w:ascii="서울한강 장체M" w:eastAsia="서울한강 장체M" w:hAnsi="서울한강 장체M" w:hint="eastAsia"/>
          <w:bCs/>
          <w:noProof/>
          <w:sz w:val="40"/>
          <w:szCs w:val="40"/>
        </w:rPr>
        <w:t>를 진행합니다.</w:t>
      </w:r>
      <w:r w:rsidR="00595222">
        <w:rPr>
          <w:rFonts w:ascii="서울한강 장체M" w:eastAsia="서울한강 장체M" w:hAnsi="서울한강 장체M"/>
          <w:bCs/>
          <w:noProof/>
          <w:sz w:val="40"/>
          <w:szCs w:val="40"/>
        </w:rPr>
        <w:t xml:space="preserve"> </w:t>
      </w:r>
      <w:r w:rsidR="00595222">
        <w:rPr>
          <w:rFonts w:ascii="서울한강 장체M" w:eastAsia="서울한강 장체M" w:hAnsi="서울한강 장체M" w:hint="eastAsia"/>
          <w:bCs/>
          <w:noProof/>
          <w:sz w:val="40"/>
          <w:szCs w:val="40"/>
        </w:rPr>
        <w:t xml:space="preserve">총 </w:t>
      </w:r>
      <w:r w:rsidR="00595222">
        <w:rPr>
          <w:rFonts w:ascii="서울한강 장체M" w:eastAsia="서울한강 장체M" w:hAnsi="서울한강 장체M"/>
          <w:bCs/>
          <w:noProof/>
          <w:sz w:val="40"/>
          <w:szCs w:val="40"/>
        </w:rPr>
        <w:t>4</w:t>
      </w:r>
      <w:r w:rsidR="00595222">
        <w:rPr>
          <w:rFonts w:ascii="서울한강 장체M" w:eastAsia="서울한강 장체M" w:hAnsi="서울한강 장체M" w:hint="eastAsia"/>
          <w:bCs/>
          <w:noProof/>
          <w:sz w:val="40"/>
          <w:szCs w:val="40"/>
        </w:rPr>
        <w:t>개의 T</w:t>
      </w:r>
      <w:r w:rsidR="00595222">
        <w:rPr>
          <w:rFonts w:ascii="서울한강 장체M" w:eastAsia="서울한강 장체M" w:hAnsi="서울한강 장체M"/>
          <w:bCs/>
          <w:noProof/>
          <w:sz w:val="40"/>
          <w:szCs w:val="40"/>
        </w:rPr>
        <w:t>ask</w:t>
      </w:r>
      <w:r w:rsidR="00595222">
        <w:rPr>
          <w:rFonts w:ascii="서울한강 장체M" w:eastAsia="서울한강 장체M" w:hAnsi="서울한강 장체M" w:hint="eastAsia"/>
          <w:bCs/>
          <w:noProof/>
          <w:sz w:val="40"/>
          <w:szCs w:val="40"/>
        </w:rPr>
        <w:t>를 구현했습니다.</w:t>
      </w:r>
      <w:r w:rsidR="00595222">
        <w:rPr>
          <w:rFonts w:ascii="서울한강 장체M" w:eastAsia="서울한강 장체M" w:hAnsi="서울한강 장체M"/>
          <w:bCs/>
          <w:noProof/>
          <w:sz w:val="40"/>
          <w:szCs w:val="40"/>
        </w:rPr>
        <w:t xml:space="preserve">  </w:t>
      </w:r>
      <w:r w:rsidR="00595222">
        <w:rPr>
          <w:rFonts w:ascii="서울한강 장체M" w:eastAsia="서울한강 장체M" w:hAnsi="서울한강 장체M" w:hint="eastAsia"/>
          <w:bCs/>
          <w:noProof/>
          <w:sz w:val="40"/>
          <w:szCs w:val="40"/>
        </w:rPr>
        <w:t>소스코드와 영상을 첨부하였습니다.</w:t>
      </w:r>
      <w:r w:rsidR="00595222">
        <w:rPr>
          <w:rFonts w:ascii="서울한강 장체M" w:eastAsia="서울한강 장체M" w:hAnsi="서울한강 장체M"/>
          <w:bCs/>
          <w:noProof/>
          <w:sz w:val="40"/>
          <w:szCs w:val="40"/>
        </w:rPr>
        <w:t xml:space="preserve"> </w:t>
      </w:r>
    </w:p>
    <w:p w14:paraId="4B5AC351" w14:textId="77777777" w:rsidR="00595222" w:rsidRDefault="00595222" w:rsidP="00595222">
      <w:pPr>
        <w:spacing w:line="240" w:lineRule="auto"/>
        <w:rPr>
          <w:rFonts w:ascii="서울한강 장체M" w:eastAsia="서울한강 장체M" w:hAnsi="서울한강 장체M"/>
          <w:bCs/>
          <w:noProof/>
          <w:sz w:val="40"/>
          <w:szCs w:val="40"/>
        </w:rPr>
      </w:pPr>
    </w:p>
    <w:p w14:paraId="534916FC" w14:textId="77777777" w:rsidR="00595222" w:rsidRDefault="00595222" w:rsidP="00595222">
      <w:pPr>
        <w:spacing w:line="240" w:lineRule="auto"/>
        <w:rPr>
          <w:rFonts w:ascii="서울한강 장체M" w:eastAsia="서울한강 장체M" w:hAnsi="서울한강 장체M"/>
          <w:bCs/>
          <w:noProof/>
          <w:sz w:val="40"/>
          <w:szCs w:val="40"/>
        </w:rPr>
      </w:pPr>
    </w:p>
    <w:p w14:paraId="449DA8EE" w14:textId="77777777" w:rsidR="00595222" w:rsidRDefault="00595222" w:rsidP="00595222">
      <w:pPr>
        <w:spacing w:line="240" w:lineRule="auto"/>
        <w:rPr>
          <w:rFonts w:ascii="서울한강 장체M" w:eastAsia="서울한강 장체M" w:hAnsi="서울한강 장체M"/>
          <w:bCs/>
          <w:noProof/>
          <w:sz w:val="40"/>
          <w:szCs w:val="40"/>
        </w:rPr>
      </w:pPr>
    </w:p>
    <w:p w14:paraId="5E742C38" w14:textId="77777777" w:rsidR="00595222" w:rsidRDefault="00595222" w:rsidP="00595222">
      <w:pPr>
        <w:spacing w:line="240" w:lineRule="auto"/>
        <w:rPr>
          <w:rFonts w:ascii="서울한강 장체M" w:eastAsia="서울한강 장체M" w:hAnsi="서울한강 장체M" w:hint="eastAsia"/>
          <w:bCs/>
          <w:noProof/>
          <w:sz w:val="40"/>
          <w:szCs w:val="40"/>
        </w:rPr>
      </w:pPr>
    </w:p>
    <w:p w14:paraId="4CE2C3D7" w14:textId="77777777" w:rsidR="00595222" w:rsidRPr="00595222" w:rsidRDefault="00595222" w:rsidP="00595222">
      <w:pPr>
        <w:spacing w:line="240" w:lineRule="auto"/>
        <w:rPr>
          <w:rFonts w:ascii="서울한강 장체M" w:eastAsia="서울한강 장체M" w:hAnsi="서울한강 장체M"/>
          <w:b/>
          <w:noProof/>
          <w:color w:val="00A0B8" w:themeColor="accent1"/>
          <w:sz w:val="140"/>
          <w:szCs w:val="140"/>
        </w:rPr>
      </w:pPr>
      <w:r w:rsidRPr="00595222">
        <w:rPr>
          <w:rFonts w:ascii="서울한강 장체M" w:eastAsia="서울한강 장체M" w:hAnsi="서울한강 장체M" w:hint="eastAsia"/>
          <w:b/>
          <w:noProof/>
          <w:color w:val="00A0B8" w:themeColor="accent1"/>
          <w:sz w:val="140"/>
          <w:szCs w:val="140"/>
        </w:rPr>
        <w:lastRenderedPageBreak/>
        <w:t>프로젝트 내용 설명</w:t>
      </w:r>
    </w:p>
    <w:p w14:paraId="5CB1A2B2" w14:textId="38F1E5FA" w:rsidR="00A10CF0" w:rsidRPr="00595222" w:rsidRDefault="00595222" w:rsidP="00595222">
      <w:pPr>
        <w:spacing w:line="240" w:lineRule="auto"/>
        <w:rPr>
          <w:rFonts w:ascii="서울한강 장체M" w:eastAsia="서울한강 장체M" w:hAnsi="서울한강 장체M"/>
          <w:b/>
          <w:bCs/>
          <w:color w:val="auto"/>
          <w:sz w:val="52"/>
          <w:szCs w:val="52"/>
        </w:rPr>
      </w:pPr>
      <w:r w:rsidRPr="00595222">
        <w:rPr>
          <w:rFonts w:ascii="서울한강 장체M" w:eastAsia="서울한강 장체M" w:hAnsi="서울한강 장체M" w:hint="eastAsia"/>
          <w:b/>
          <w:bCs/>
          <w:color w:val="auto"/>
          <w:sz w:val="52"/>
          <w:szCs w:val="52"/>
        </w:rPr>
        <w:t>시간내에 불 켜기 게임</w:t>
      </w:r>
    </w:p>
    <w:p w14:paraId="331079B8" w14:textId="058DCE52" w:rsidR="00595222" w:rsidRPr="00595222" w:rsidRDefault="00595222" w:rsidP="00595222">
      <w:pPr>
        <w:spacing w:line="240" w:lineRule="auto"/>
        <w:rPr>
          <w:rFonts w:ascii="서울한강 장체M" w:eastAsia="서울한강 장체M" w:hAnsi="서울한강 장체M"/>
          <w:b/>
          <w:bCs/>
          <w:color w:val="auto"/>
          <w:sz w:val="40"/>
          <w:szCs w:val="40"/>
        </w:rPr>
      </w:pPr>
      <w:r>
        <w:rPr>
          <w:rFonts w:ascii="서울한강 장체M" w:eastAsia="서울한강 장체M" w:hAnsi="서울한강 장체M"/>
          <w:color w:val="auto"/>
          <w:sz w:val="40"/>
          <w:szCs w:val="40"/>
        </w:rPr>
        <w:tab/>
      </w:r>
      <w:r w:rsidRPr="00595222">
        <w:rPr>
          <w:rFonts w:ascii="서울한강 장체M" w:eastAsia="서울한강 장체M" w:hAnsi="서울한강 장체M" w:hint="eastAsia"/>
          <w:b/>
          <w:bCs/>
          <w:color w:val="auto"/>
          <w:sz w:val="40"/>
          <w:szCs w:val="40"/>
        </w:rPr>
        <w:t xml:space="preserve">게임 </w:t>
      </w:r>
      <w:r>
        <w:rPr>
          <w:rFonts w:ascii="서울한강 장체M" w:eastAsia="서울한강 장체M" w:hAnsi="서울한강 장체M" w:hint="eastAsia"/>
          <w:b/>
          <w:bCs/>
          <w:color w:val="auto"/>
          <w:sz w:val="40"/>
          <w:szCs w:val="40"/>
        </w:rPr>
        <w:t>내용</w:t>
      </w:r>
    </w:p>
    <w:p w14:paraId="544DB58D" w14:textId="5117C18B" w:rsidR="00595222" w:rsidRDefault="00595222" w:rsidP="00595222">
      <w:pPr>
        <w:pStyle w:val="afd"/>
        <w:numPr>
          <w:ilvl w:val="0"/>
          <w:numId w:val="18"/>
        </w:numPr>
        <w:spacing w:line="240" w:lineRule="auto"/>
        <w:ind w:leftChars="0"/>
        <w:rPr>
          <w:rFonts w:ascii="서울한강 장체M" w:eastAsia="서울한강 장체M" w:hAnsi="서울한강 장체M"/>
          <w:bCs/>
          <w:noProof/>
          <w:color w:val="auto"/>
          <w:sz w:val="40"/>
          <w:szCs w:val="40"/>
        </w:rPr>
      </w:pPr>
      <w:r>
        <w:rPr>
          <w:rFonts w:ascii="서울한강 장체M" w:eastAsia="서울한강 장체M" w:hAnsi="서울한강 장체M" w:hint="eastAsia"/>
          <w:bCs/>
          <w:noProof/>
          <w:color w:val="auto"/>
          <w:sz w:val="40"/>
          <w:szCs w:val="40"/>
        </w:rPr>
        <w:t xml:space="preserve">광센서로 </w:t>
      </w:r>
      <w:r>
        <w:rPr>
          <w:rFonts w:ascii="서울한강 장체M" w:eastAsia="서울한강 장체M" w:hAnsi="서울한강 장체M"/>
          <w:bCs/>
          <w:noProof/>
          <w:color w:val="auto"/>
          <w:sz w:val="40"/>
          <w:szCs w:val="40"/>
        </w:rPr>
        <w:t xml:space="preserve">level 1,2,3 </w:t>
      </w:r>
      <w:r>
        <w:rPr>
          <w:rFonts w:ascii="서울한강 장체M" w:eastAsia="서울한강 장체M" w:hAnsi="서울한강 장체M" w:hint="eastAsia"/>
          <w:bCs/>
          <w:noProof/>
          <w:color w:val="auto"/>
          <w:sz w:val="40"/>
          <w:szCs w:val="40"/>
        </w:rPr>
        <w:t>을 설정합니다.</w:t>
      </w:r>
      <w:r>
        <w:rPr>
          <w:rFonts w:ascii="서울한강 장체M" w:eastAsia="서울한강 장체M" w:hAnsi="서울한강 장체M"/>
          <w:bCs/>
          <w:noProof/>
          <w:color w:val="auto"/>
          <w:sz w:val="40"/>
          <w:szCs w:val="40"/>
        </w:rPr>
        <w:t xml:space="preserve"> F</w:t>
      </w:r>
      <w:r>
        <w:rPr>
          <w:rFonts w:ascii="서울한강 장체M" w:eastAsia="서울한강 장체M" w:hAnsi="서울한강 장체M" w:hint="eastAsia"/>
          <w:bCs/>
          <w:noProof/>
          <w:color w:val="auto"/>
          <w:sz w:val="40"/>
          <w:szCs w:val="40"/>
        </w:rPr>
        <w:t>N</w:t>
      </w:r>
      <w:r>
        <w:rPr>
          <w:rFonts w:ascii="서울한강 장체M" w:eastAsia="서울한강 장체M" w:hAnsi="서울한강 장체M"/>
          <w:bCs/>
          <w:noProof/>
          <w:color w:val="auto"/>
          <w:sz w:val="40"/>
          <w:szCs w:val="40"/>
        </w:rPr>
        <w:t>D</w:t>
      </w:r>
      <w:r>
        <w:rPr>
          <w:rFonts w:ascii="서울한강 장체M" w:eastAsia="서울한강 장체M" w:hAnsi="서울한강 장체M" w:hint="eastAsia"/>
          <w:bCs/>
          <w:noProof/>
          <w:color w:val="auto"/>
          <w:sz w:val="40"/>
          <w:szCs w:val="40"/>
        </w:rPr>
        <w:t xml:space="preserve">에 </w:t>
      </w:r>
      <w:r>
        <w:rPr>
          <w:rFonts w:ascii="서울한강 장체M" w:eastAsia="서울한강 장체M" w:hAnsi="서울한강 장체M"/>
          <w:bCs/>
          <w:noProof/>
          <w:color w:val="auto"/>
          <w:sz w:val="40"/>
          <w:szCs w:val="40"/>
        </w:rPr>
        <w:t>level</w:t>
      </w:r>
      <w:r>
        <w:rPr>
          <w:rFonts w:ascii="서울한강 장체M" w:eastAsia="서울한강 장체M" w:hAnsi="서울한강 장체M" w:hint="eastAsia"/>
          <w:bCs/>
          <w:noProof/>
          <w:color w:val="auto"/>
          <w:sz w:val="40"/>
          <w:szCs w:val="40"/>
        </w:rPr>
        <w:t>이 출력됩니다.</w:t>
      </w:r>
    </w:p>
    <w:p w14:paraId="1768D7DA" w14:textId="77F00246" w:rsidR="00595222" w:rsidRDefault="00595222" w:rsidP="00595222">
      <w:pPr>
        <w:pStyle w:val="afd"/>
        <w:numPr>
          <w:ilvl w:val="0"/>
          <w:numId w:val="18"/>
        </w:numPr>
        <w:spacing w:line="240" w:lineRule="auto"/>
        <w:ind w:leftChars="0"/>
        <w:rPr>
          <w:rFonts w:ascii="서울한강 장체M" w:eastAsia="서울한강 장체M" w:hAnsi="서울한강 장체M"/>
          <w:bCs/>
          <w:noProof/>
          <w:color w:val="auto"/>
          <w:sz w:val="40"/>
          <w:szCs w:val="40"/>
        </w:rPr>
      </w:pPr>
      <w:r>
        <w:rPr>
          <w:rFonts w:ascii="서울한강 장체M" w:eastAsia="서울한강 장체M" w:hAnsi="서울한강 장체M" w:hint="eastAsia"/>
          <w:bCs/>
          <w:noProof/>
          <w:color w:val="auto"/>
          <w:sz w:val="40"/>
          <w:szCs w:val="40"/>
        </w:rPr>
        <w:t xml:space="preserve">게임이 시작되면 </w:t>
      </w:r>
      <w:r>
        <w:rPr>
          <w:rFonts w:ascii="서울한강 장체M" w:eastAsia="서울한강 장체M" w:hAnsi="서울한강 장체M"/>
          <w:bCs/>
          <w:noProof/>
          <w:color w:val="auto"/>
          <w:sz w:val="40"/>
          <w:szCs w:val="40"/>
        </w:rPr>
        <w:t>LED</w:t>
      </w:r>
      <w:r>
        <w:rPr>
          <w:rFonts w:ascii="서울한강 장체M" w:eastAsia="서울한강 장체M" w:hAnsi="서울한강 장체M" w:hint="eastAsia"/>
          <w:bCs/>
          <w:noProof/>
          <w:color w:val="auto"/>
          <w:sz w:val="40"/>
          <w:szCs w:val="40"/>
        </w:rPr>
        <w:t>를 시간내에 모두 켜야합니다.</w:t>
      </w:r>
    </w:p>
    <w:p w14:paraId="4D942E91" w14:textId="7DD8FAE6" w:rsidR="00595222" w:rsidRDefault="00595222" w:rsidP="00595222">
      <w:pPr>
        <w:pStyle w:val="afd"/>
        <w:numPr>
          <w:ilvl w:val="0"/>
          <w:numId w:val="18"/>
        </w:numPr>
        <w:spacing w:line="240" w:lineRule="auto"/>
        <w:ind w:leftChars="0"/>
        <w:rPr>
          <w:rFonts w:ascii="서울한강 장체M" w:eastAsia="서울한강 장체M" w:hAnsi="서울한강 장체M"/>
          <w:bCs/>
          <w:noProof/>
          <w:color w:val="auto"/>
          <w:sz w:val="40"/>
          <w:szCs w:val="40"/>
        </w:rPr>
      </w:pPr>
      <w:r>
        <w:rPr>
          <w:rFonts w:ascii="서울한강 장체M" w:eastAsia="서울한강 장체M" w:hAnsi="서울한강 장체M" w:hint="eastAsia"/>
          <w:bCs/>
          <w:noProof/>
          <w:color w:val="auto"/>
          <w:sz w:val="40"/>
          <w:szCs w:val="40"/>
        </w:rPr>
        <w:t>L</w:t>
      </w:r>
      <w:r>
        <w:rPr>
          <w:rFonts w:ascii="서울한강 장체M" w:eastAsia="서울한강 장체M" w:hAnsi="서울한강 장체M"/>
          <w:bCs/>
          <w:noProof/>
          <w:color w:val="auto"/>
          <w:sz w:val="40"/>
          <w:szCs w:val="40"/>
        </w:rPr>
        <w:t>EVEL 1</w:t>
      </w:r>
      <w:r>
        <w:rPr>
          <w:rFonts w:ascii="서울한강 장체M" w:eastAsia="서울한강 장체M" w:hAnsi="서울한강 장체M" w:hint="eastAsia"/>
          <w:bCs/>
          <w:noProof/>
          <w:color w:val="auto"/>
          <w:sz w:val="40"/>
          <w:szCs w:val="40"/>
        </w:rPr>
        <w:t xml:space="preserve">에서는 </w:t>
      </w:r>
      <w:r>
        <w:rPr>
          <w:rFonts w:ascii="서울한강 장체M" w:eastAsia="서울한강 장체M" w:hAnsi="서울한강 장체M"/>
          <w:bCs/>
          <w:noProof/>
          <w:color w:val="auto"/>
          <w:sz w:val="40"/>
          <w:szCs w:val="40"/>
        </w:rPr>
        <w:t>150, 2</w:t>
      </w:r>
      <w:r>
        <w:rPr>
          <w:rFonts w:ascii="서울한강 장체M" w:eastAsia="서울한강 장체M" w:hAnsi="서울한강 장체M" w:hint="eastAsia"/>
          <w:bCs/>
          <w:noProof/>
          <w:color w:val="auto"/>
          <w:sz w:val="40"/>
          <w:szCs w:val="40"/>
        </w:rPr>
        <w:t xml:space="preserve">에서는 </w:t>
      </w:r>
      <w:r>
        <w:rPr>
          <w:rFonts w:ascii="서울한강 장체M" w:eastAsia="서울한강 장체M" w:hAnsi="서울한강 장체M"/>
          <w:bCs/>
          <w:noProof/>
          <w:color w:val="auto"/>
          <w:sz w:val="40"/>
          <w:szCs w:val="40"/>
        </w:rPr>
        <w:t>100, 3</w:t>
      </w:r>
      <w:r>
        <w:rPr>
          <w:rFonts w:ascii="서울한강 장체M" w:eastAsia="서울한강 장체M" w:hAnsi="서울한강 장체M" w:hint="eastAsia"/>
          <w:bCs/>
          <w:noProof/>
          <w:color w:val="auto"/>
          <w:sz w:val="40"/>
          <w:szCs w:val="40"/>
        </w:rPr>
        <w:t xml:space="preserve">에서는 </w:t>
      </w:r>
      <w:r>
        <w:rPr>
          <w:rFonts w:ascii="서울한강 장체M" w:eastAsia="서울한강 장체M" w:hAnsi="서울한강 장체M"/>
          <w:bCs/>
          <w:noProof/>
          <w:color w:val="auto"/>
          <w:sz w:val="40"/>
          <w:szCs w:val="40"/>
        </w:rPr>
        <w:t>50</w:t>
      </w:r>
      <w:r>
        <w:rPr>
          <w:rFonts w:ascii="서울한강 장체M" w:eastAsia="서울한강 장체M" w:hAnsi="서울한강 장체M" w:hint="eastAsia"/>
          <w:bCs/>
          <w:noProof/>
          <w:color w:val="auto"/>
          <w:sz w:val="40"/>
          <w:szCs w:val="40"/>
        </w:rPr>
        <w:t>의 제한시간을 가집니다.</w:t>
      </w:r>
    </w:p>
    <w:p w14:paraId="77B840EC" w14:textId="3A6CB714" w:rsidR="00595222" w:rsidRDefault="00595222" w:rsidP="00595222">
      <w:pPr>
        <w:pStyle w:val="afd"/>
        <w:numPr>
          <w:ilvl w:val="0"/>
          <w:numId w:val="18"/>
        </w:numPr>
        <w:spacing w:line="240" w:lineRule="auto"/>
        <w:ind w:leftChars="0"/>
        <w:rPr>
          <w:rFonts w:ascii="서울한강 장체M" w:eastAsia="서울한강 장체M" w:hAnsi="서울한강 장체M"/>
          <w:bCs/>
          <w:noProof/>
          <w:color w:val="auto"/>
          <w:sz w:val="40"/>
          <w:szCs w:val="40"/>
        </w:rPr>
      </w:pPr>
      <w:r>
        <w:rPr>
          <w:rFonts w:ascii="서울한강 장체M" w:eastAsia="서울한강 장체M" w:hAnsi="서울한강 장체M" w:hint="eastAsia"/>
          <w:bCs/>
          <w:noProof/>
          <w:color w:val="auto"/>
          <w:sz w:val="40"/>
          <w:szCs w:val="40"/>
        </w:rPr>
        <w:t xml:space="preserve">시간내에 완료하면 </w:t>
      </w:r>
      <w:r>
        <w:rPr>
          <w:rFonts w:ascii="서울한강 장체M" w:eastAsia="서울한강 장체M" w:hAnsi="서울한강 장체M"/>
          <w:bCs/>
          <w:noProof/>
          <w:color w:val="auto"/>
          <w:sz w:val="40"/>
          <w:szCs w:val="40"/>
        </w:rPr>
        <w:t>WIN</w:t>
      </w:r>
      <w:r>
        <w:rPr>
          <w:rFonts w:ascii="서울한강 장체M" w:eastAsia="서울한강 장체M" w:hAnsi="서울한강 장체M" w:hint="eastAsia"/>
          <w:bCs/>
          <w:noProof/>
          <w:color w:val="auto"/>
          <w:sz w:val="40"/>
          <w:szCs w:val="40"/>
        </w:rPr>
        <w:t>이라는 글자와 노래가 출력됩니다.</w:t>
      </w:r>
    </w:p>
    <w:p w14:paraId="4968D5A2" w14:textId="093ECDC6" w:rsidR="00595222" w:rsidRDefault="00595222" w:rsidP="00595222">
      <w:pPr>
        <w:pStyle w:val="afd"/>
        <w:numPr>
          <w:ilvl w:val="0"/>
          <w:numId w:val="18"/>
        </w:numPr>
        <w:spacing w:line="240" w:lineRule="auto"/>
        <w:ind w:leftChars="0"/>
        <w:rPr>
          <w:rFonts w:ascii="서울한강 장체M" w:eastAsia="서울한강 장체M" w:hAnsi="서울한강 장체M"/>
          <w:bCs/>
          <w:noProof/>
          <w:color w:val="auto"/>
          <w:sz w:val="40"/>
          <w:szCs w:val="40"/>
        </w:rPr>
      </w:pPr>
      <w:r>
        <w:rPr>
          <w:rFonts w:ascii="서울한강 장체M" w:eastAsia="서울한강 장체M" w:hAnsi="서울한강 장체M" w:hint="eastAsia"/>
          <w:bCs/>
          <w:noProof/>
          <w:color w:val="auto"/>
          <w:sz w:val="40"/>
          <w:szCs w:val="40"/>
        </w:rPr>
        <w:t>타임내에 완료하지 못하면 L</w:t>
      </w:r>
      <w:r>
        <w:rPr>
          <w:rFonts w:ascii="서울한강 장체M" w:eastAsia="서울한강 장체M" w:hAnsi="서울한강 장체M"/>
          <w:bCs/>
          <w:noProof/>
          <w:color w:val="auto"/>
          <w:sz w:val="40"/>
          <w:szCs w:val="40"/>
        </w:rPr>
        <w:t>OSE</w:t>
      </w:r>
      <w:r>
        <w:rPr>
          <w:rFonts w:ascii="서울한강 장체M" w:eastAsia="서울한강 장체M" w:hAnsi="서울한강 장체M" w:hint="eastAsia"/>
          <w:bCs/>
          <w:noProof/>
          <w:color w:val="auto"/>
          <w:sz w:val="40"/>
          <w:szCs w:val="40"/>
        </w:rPr>
        <w:t>라는 글자가 출력됩니다.</w:t>
      </w:r>
      <w:r>
        <w:rPr>
          <w:rFonts w:ascii="서울한강 장체M" w:eastAsia="서울한강 장체M" w:hAnsi="서울한강 장체M"/>
          <w:bCs/>
          <w:noProof/>
          <w:color w:val="auto"/>
          <w:sz w:val="40"/>
          <w:szCs w:val="40"/>
        </w:rPr>
        <w:t xml:space="preserve"> </w:t>
      </w:r>
      <w:r>
        <w:rPr>
          <w:rFonts w:ascii="서울한강 장체M" w:eastAsia="서울한강 장체M" w:hAnsi="서울한강 장체M" w:hint="eastAsia"/>
          <w:bCs/>
          <w:noProof/>
          <w:color w:val="auto"/>
          <w:sz w:val="40"/>
          <w:szCs w:val="40"/>
        </w:rPr>
        <w:t>이 경우는 노래가 출력되지않습니다.</w:t>
      </w:r>
    </w:p>
    <w:p w14:paraId="77721FCC" w14:textId="72D7C70C" w:rsidR="00595222" w:rsidRPr="00595222" w:rsidRDefault="00595222" w:rsidP="00595222">
      <w:pPr>
        <w:pStyle w:val="afd"/>
        <w:spacing w:line="240" w:lineRule="auto"/>
        <w:ind w:leftChars="0" w:left="1120"/>
        <w:rPr>
          <w:rFonts w:ascii="서울한강 장체M" w:eastAsia="서울한강 장체M" w:hAnsi="서울한강 장체M"/>
          <w:bCs/>
          <w:noProof/>
          <w:color w:val="auto"/>
          <w:sz w:val="40"/>
          <w:szCs w:val="40"/>
        </w:rPr>
      </w:pPr>
    </w:p>
    <w:p w14:paraId="7529E05D" w14:textId="77777777" w:rsidR="00595222" w:rsidRPr="00595222" w:rsidRDefault="00595222" w:rsidP="00595222">
      <w:pPr>
        <w:spacing w:line="240" w:lineRule="auto"/>
        <w:ind w:left="720"/>
        <w:rPr>
          <w:rFonts w:ascii="서울한강 장체M" w:eastAsia="서울한강 장체M" w:hAnsi="서울한강 장체M"/>
          <w:bCs/>
          <w:noProof/>
          <w:color w:val="auto"/>
          <w:sz w:val="40"/>
          <w:szCs w:val="40"/>
        </w:rPr>
      </w:pPr>
    </w:p>
    <w:p w14:paraId="048EF115" w14:textId="77777777" w:rsidR="00595222" w:rsidRPr="00595222" w:rsidRDefault="00595222" w:rsidP="00595222">
      <w:pPr>
        <w:pStyle w:val="afd"/>
        <w:spacing w:line="240" w:lineRule="auto"/>
        <w:ind w:leftChars="0" w:left="1080"/>
        <w:rPr>
          <w:rFonts w:ascii="서울한강 장체M" w:eastAsia="서울한강 장체M" w:hAnsi="서울한강 장체M"/>
          <w:bCs/>
          <w:noProof/>
          <w:color w:val="auto"/>
          <w:sz w:val="40"/>
          <w:szCs w:val="40"/>
        </w:rPr>
      </w:pPr>
    </w:p>
    <w:p w14:paraId="1562FE47" w14:textId="53D266FF" w:rsidR="00DD13EF" w:rsidRDefault="00DD13EF" w:rsidP="00595222">
      <w:pPr>
        <w:pStyle w:val="a0"/>
        <w:numPr>
          <w:ilvl w:val="0"/>
          <w:numId w:val="0"/>
        </w:numPr>
        <w:spacing w:after="0" w:line="240" w:lineRule="auto"/>
        <w:ind w:left="358" w:hangingChars="128" w:hanging="358"/>
        <w:rPr>
          <w:rFonts w:ascii="맑은 고딕" w:eastAsia="맑은 고딕" w:hAnsi="맑은 고딕"/>
          <w:b/>
          <w:sz w:val="28"/>
        </w:rPr>
      </w:pPr>
    </w:p>
    <w:p w14:paraId="49C6357A" w14:textId="77777777" w:rsidR="00DF0C3B" w:rsidRDefault="00DF0C3B" w:rsidP="00DD13EF">
      <w:pPr>
        <w:pStyle w:val="a0"/>
        <w:numPr>
          <w:ilvl w:val="0"/>
          <w:numId w:val="0"/>
        </w:numPr>
        <w:spacing w:after="0" w:line="240" w:lineRule="auto"/>
        <w:ind w:firstLineChars="200" w:firstLine="560"/>
        <w:rPr>
          <w:rFonts w:ascii="맑은 고딕" w:eastAsia="맑은 고딕" w:hAnsi="맑은 고딕"/>
          <w:b/>
          <w:sz w:val="28"/>
        </w:rPr>
      </w:pPr>
    </w:p>
    <w:p w14:paraId="0BE8221E" w14:textId="6D25D66D" w:rsidR="00595222" w:rsidRDefault="005A0EAA" w:rsidP="005A0EAA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br w:type="page"/>
      </w:r>
    </w:p>
    <w:p w14:paraId="5F9FF4C7" w14:textId="5E272CD8" w:rsidR="00595222" w:rsidRDefault="00595222" w:rsidP="005A0EAA">
      <w:pPr>
        <w:rPr>
          <w:rFonts w:ascii="서울한강 장체M" w:eastAsia="서울한강 장체M" w:hAnsi="서울한강 장체M"/>
          <w:b/>
          <w:bCs/>
          <w:color w:val="00A0B8" w:themeColor="accent1"/>
          <w:sz w:val="52"/>
          <w:szCs w:val="52"/>
        </w:rPr>
      </w:pPr>
      <w:r>
        <w:rPr>
          <w:rFonts w:ascii="서울한강 장체M" w:eastAsia="서울한강 장체M" w:hAnsi="서울한강 장체M" w:hint="eastAsia"/>
          <w:b/>
          <w:bCs/>
          <w:color w:val="00A0B8" w:themeColor="accent1"/>
          <w:sz w:val="140"/>
          <w:szCs w:val="140"/>
        </w:rPr>
        <w:lastRenderedPageBreak/>
        <w:t>프로젝트 실행</w:t>
      </w:r>
    </w:p>
    <w:p w14:paraId="1FF051AF" w14:textId="5E801F9F" w:rsidR="00595222" w:rsidRDefault="007E39D0" w:rsidP="005A0EAA">
      <w:pPr>
        <w:rPr>
          <w:rFonts w:ascii="서울한강 장체M" w:eastAsia="서울한강 장체M" w:hAnsi="서울한강 장체M"/>
          <w:b/>
          <w:bCs/>
          <w:color w:val="00A0B8" w:themeColor="accent1"/>
          <w:sz w:val="52"/>
          <w:szCs w:val="52"/>
        </w:rPr>
      </w:pPr>
      <w:r>
        <w:rPr>
          <w:rFonts w:ascii="서울한강 장체M" w:eastAsia="서울한강 장체M" w:hAnsi="서울한강 장체M" w:hint="eastAsia"/>
          <w:b/>
          <w:bCs/>
          <w:color w:val="00A0B8" w:themeColor="accent1"/>
          <w:sz w:val="52"/>
          <w:szCs w:val="52"/>
        </w:rPr>
        <w:t>실행과정 스크린 샷 및 진행 순서</w:t>
      </w:r>
    </w:p>
    <w:p w14:paraId="6EB60424" w14:textId="237567C8" w:rsidR="007E39D0" w:rsidRPr="007E39D0" w:rsidRDefault="007E39D0" w:rsidP="007E39D0">
      <w:pPr>
        <w:ind w:left="400"/>
        <w:rPr>
          <w:rFonts w:ascii="서울한강 장체M" w:eastAsia="서울한강 장체M" w:hAnsi="서울한강 장체M"/>
          <w:color w:val="auto"/>
          <w:sz w:val="40"/>
          <w:szCs w:val="40"/>
        </w:rPr>
      </w:pPr>
      <w:r>
        <w:rPr>
          <w:noProof/>
        </w:rPr>
        <w:drawing>
          <wp:inline distT="0" distB="0" distL="0" distR="0" wp14:anchorId="58EC84B7" wp14:editId="72649633">
            <wp:extent cx="2807335" cy="1883410"/>
            <wp:effectExtent l="0" t="0" r="0" b="254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911"/>
                    <a:stretch/>
                  </pic:blipFill>
                  <pic:spPr bwMode="auto">
                    <a:xfrm>
                      <a:off x="0" y="0"/>
                      <a:ext cx="2807335" cy="1883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E39D0">
        <w:rPr>
          <w:rFonts w:ascii="서울한강 장체M" w:eastAsia="서울한강 장체M" w:hAnsi="서울한강 장체M" w:hint="eastAsia"/>
          <w:color w:val="auto"/>
          <w:sz w:val="40"/>
          <w:szCs w:val="40"/>
        </w:rPr>
        <w:t xml:space="preserve"> </w:t>
      </w:r>
      <w:r>
        <w:rPr>
          <w:noProof/>
        </w:rPr>
        <w:drawing>
          <wp:inline distT="0" distB="0" distL="0" distR="0" wp14:anchorId="065C2C6E" wp14:editId="192131F5">
            <wp:extent cx="2714625" cy="1971675"/>
            <wp:effectExtent l="0" t="0" r="9525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7369"/>
                    <a:stretch/>
                  </pic:blipFill>
                  <pic:spPr bwMode="auto">
                    <a:xfrm>
                      <a:off x="0" y="0"/>
                      <a:ext cx="2714625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975F5" w14:textId="38062615" w:rsidR="007E39D0" w:rsidRDefault="007E39D0" w:rsidP="007E39D0">
      <w:pPr>
        <w:ind w:firstLineChars="200" w:firstLine="440"/>
        <w:rPr>
          <w:noProof/>
        </w:rPr>
      </w:pPr>
      <w:r>
        <w:rPr>
          <w:noProof/>
        </w:rPr>
        <w:drawing>
          <wp:inline distT="0" distB="0" distL="0" distR="0" wp14:anchorId="5EEFBB09" wp14:editId="2DE72615">
            <wp:extent cx="2533650" cy="184785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0224" r="8820" b="13277"/>
                    <a:stretch/>
                  </pic:blipFill>
                  <pic:spPr bwMode="auto">
                    <a:xfrm>
                      <a:off x="0" y="0"/>
                      <a:ext cx="253365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D570E" w14:textId="73EC7B6A" w:rsidR="007E39D0" w:rsidRPr="007E39D0" w:rsidRDefault="007E39D0" w:rsidP="007E39D0">
      <w:pPr>
        <w:pStyle w:val="afd"/>
        <w:numPr>
          <w:ilvl w:val="0"/>
          <w:numId w:val="20"/>
        </w:numPr>
        <w:ind w:leftChars="0"/>
        <w:rPr>
          <w:rFonts w:ascii="서울한강 장체M" w:eastAsia="서울한강 장체M" w:hAnsi="서울한강 장체M"/>
          <w:color w:val="auto"/>
          <w:sz w:val="40"/>
          <w:szCs w:val="40"/>
        </w:rPr>
      </w:pPr>
      <w:r>
        <w:rPr>
          <w:rFonts w:ascii="서울한강 장체M" w:eastAsia="서울한강 장체M" w:hAnsi="서울한강 장체M" w:hint="eastAsia"/>
          <w:color w:val="auto"/>
          <w:sz w:val="40"/>
          <w:szCs w:val="40"/>
        </w:rPr>
        <w:t>게임 시작 전 L</w:t>
      </w:r>
      <w:r>
        <w:rPr>
          <w:rFonts w:ascii="서울한강 장체M" w:eastAsia="서울한강 장체M" w:hAnsi="서울한강 장체M"/>
          <w:color w:val="auto"/>
          <w:sz w:val="40"/>
          <w:szCs w:val="40"/>
        </w:rPr>
        <w:t xml:space="preserve">EVEL </w:t>
      </w:r>
      <w:r>
        <w:rPr>
          <w:rFonts w:ascii="서울한강 장체M" w:eastAsia="서울한강 장체M" w:hAnsi="서울한강 장체M" w:hint="eastAsia"/>
          <w:color w:val="auto"/>
          <w:sz w:val="40"/>
          <w:szCs w:val="40"/>
        </w:rPr>
        <w:t>설정</w:t>
      </w:r>
    </w:p>
    <w:p w14:paraId="744A10BE" w14:textId="4BA9DD42" w:rsidR="007E39D0" w:rsidRDefault="007E39D0" w:rsidP="007E39D0">
      <w:pPr>
        <w:ind w:left="720"/>
        <w:rPr>
          <w:rFonts w:ascii="서울한강 장체M" w:eastAsia="서울한강 장체M" w:hAnsi="서울한강 장체M"/>
          <w:color w:val="auto"/>
          <w:sz w:val="40"/>
          <w:szCs w:val="40"/>
        </w:rPr>
      </w:pPr>
      <w:r>
        <w:rPr>
          <w:rFonts w:ascii="서울한강 장체M" w:eastAsia="서울한강 장체M" w:hAnsi="서울한강 장체M" w:hint="eastAsia"/>
          <w:color w:val="auto"/>
          <w:sz w:val="40"/>
          <w:szCs w:val="40"/>
        </w:rPr>
        <w:t>L</w:t>
      </w:r>
      <w:r>
        <w:rPr>
          <w:rFonts w:ascii="서울한강 장체M" w:eastAsia="서울한강 장체M" w:hAnsi="서울한강 장체M"/>
          <w:color w:val="auto"/>
          <w:sz w:val="40"/>
          <w:szCs w:val="40"/>
        </w:rPr>
        <w:t>ev</w:t>
      </w:r>
      <w:r>
        <w:rPr>
          <w:rFonts w:ascii="서울한강 장체M" w:eastAsia="서울한강 장체M" w:hAnsi="서울한강 장체M" w:hint="eastAsia"/>
          <w:color w:val="auto"/>
          <w:sz w:val="40"/>
          <w:szCs w:val="40"/>
        </w:rPr>
        <w:t>e</w:t>
      </w:r>
      <w:r>
        <w:rPr>
          <w:rFonts w:ascii="서울한강 장체M" w:eastAsia="서울한강 장체M" w:hAnsi="서울한강 장체M"/>
          <w:color w:val="auto"/>
          <w:sz w:val="40"/>
          <w:szCs w:val="40"/>
        </w:rPr>
        <w:t>l</w:t>
      </w:r>
      <w:r>
        <w:rPr>
          <w:rFonts w:ascii="서울한강 장체M" w:eastAsia="서울한강 장체M" w:hAnsi="서울한강 장체M" w:hint="eastAsia"/>
          <w:color w:val="auto"/>
          <w:sz w:val="40"/>
          <w:szCs w:val="40"/>
        </w:rPr>
        <w:t>을 골랐다면,</w:t>
      </w:r>
      <w:r>
        <w:rPr>
          <w:rFonts w:ascii="서울한강 장체M" w:eastAsia="서울한강 장체M" w:hAnsi="서울한강 장체M"/>
          <w:color w:val="auto"/>
          <w:sz w:val="40"/>
          <w:szCs w:val="40"/>
        </w:rPr>
        <w:t xml:space="preserve"> </w:t>
      </w:r>
      <w:r>
        <w:rPr>
          <w:rFonts w:ascii="서울한강 장체M" w:eastAsia="서울한강 장체M" w:hAnsi="서울한강 장체M" w:hint="eastAsia"/>
          <w:color w:val="auto"/>
          <w:sz w:val="40"/>
          <w:szCs w:val="40"/>
        </w:rPr>
        <w:t>s</w:t>
      </w:r>
      <w:r>
        <w:rPr>
          <w:rFonts w:ascii="서울한강 장체M" w:eastAsia="서울한강 장체M" w:hAnsi="서울한강 장체M"/>
          <w:color w:val="auto"/>
          <w:sz w:val="40"/>
          <w:szCs w:val="40"/>
        </w:rPr>
        <w:t>witch 2</w:t>
      </w:r>
      <w:r>
        <w:rPr>
          <w:rFonts w:ascii="서울한강 장체M" w:eastAsia="서울한강 장체M" w:hAnsi="서울한강 장체M" w:hint="eastAsia"/>
          <w:color w:val="auto"/>
          <w:sz w:val="40"/>
          <w:szCs w:val="40"/>
        </w:rPr>
        <w:t xml:space="preserve">를 눌러 </w:t>
      </w:r>
      <w:r>
        <w:rPr>
          <w:rFonts w:ascii="서울한강 장체M" w:eastAsia="서울한강 장체M" w:hAnsi="서울한강 장체M"/>
          <w:color w:val="auto"/>
          <w:sz w:val="40"/>
          <w:szCs w:val="40"/>
        </w:rPr>
        <w:t xml:space="preserve">level </w:t>
      </w:r>
      <w:r>
        <w:rPr>
          <w:rFonts w:ascii="서울한강 장체M" w:eastAsia="서울한강 장체M" w:hAnsi="서울한강 장체M" w:hint="eastAsia"/>
          <w:color w:val="auto"/>
          <w:sz w:val="40"/>
          <w:szCs w:val="40"/>
        </w:rPr>
        <w:t>p</w:t>
      </w:r>
      <w:r>
        <w:rPr>
          <w:rFonts w:ascii="서울한강 장체M" w:eastAsia="서울한강 장체M" w:hAnsi="서울한강 장체M"/>
          <w:color w:val="auto"/>
          <w:sz w:val="40"/>
          <w:szCs w:val="40"/>
        </w:rPr>
        <w:t>ick</w:t>
      </w:r>
    </w:p>
    <w:p w14:paraId="4E9A0444" w14:textId="5E0D4EBF" w:rsidR="007E39D0" w:rsidRDefault="007E39D0" w:rsidP="007E39D0">
      <w:pPr>
        <w:pStyle w:val="afd"/>
        <w:numPr>
          <w:ilvl w:val="0"/>
          <w:numId w:val="20"/>
        </w:numPr>
        <w:ind w:leftChars="0"/>
        <w:rPr>
          <w:rFonts w:ascii="서울한강 장체M" w:eastAsia="서울한강 장체M" w:hAnsi="서울한강 장체M"/>
          <w:color w:val="auto"/>
          <w:sz w:val="40"/>
          <w:szCs w:val="40"/>
        </w:rPr>
      </w:pPr>
      <w:r>
        <w:rPr>
          <w:rFonts w:ascii="서울한강 장체M" w:eastAsia="서울한강 장체M" w:hAnsi="서울한강 장체M"/>
          <w:color w:val="auto"/>
          <w:sz w:val="40"/>
          <w:szCs w:val="40"/>
        </w:rPr>
        <w:t>Switch 1</w:t>
      </w:r>
      <w:r>
        <w:rPr>
          <w:rFonts w:ascii="서울한강 장체M" w:eastAsia="서울한강 장체M" w:hAnsi="서울한강 장체M" w:hint="eastAsia"/>
          <w:color w:val="auto"/>
          <w:sz w:val="40"/>
          <w:szCs w:val="40"/>
        </w:rPr>
        <w:t xml:space="preserve">을 눌러 </w:t>
      </w:r>
      <w:r>
        <w:rPr>
          <w:rFonts w:ascii="서울한강 장체M" w:eastAsia="서울한강 장체M" w:hAnsi="서울한강 장체M"/>
          <w:color w:val="auto"/>
          <w:sz w:val="40"/>
          <w:szCs w:val="40"/>
        </w:rPr>
        <w:t>LED</w:t>
      </w:r>
      <w:r>
        <w:rPr>
          <w:rFonts w:ascii="서울한강 장체M" w:eastAsia="서울한강 장체M" w:hAnsi="서울한강 장체M" w:hint="eastAsia"/>
          <w:color w:val="auto"/>
          <w:sz w:val="40"/>
          <w:szCs w:val="40"/>
        </w:rPr>
        <w:t>를 켭니다.</w:t>
      </w:r>
    </w:p>
    <w:p w14:paraId="3F92D538" w14:textId="2751D68D" w:rsidR="007E39D0" w:rsidRDefault="007E39D0" w:rsidP="007E39D0">
      <w:pPr>
        <w:ind w:firstLineChars="200" w:firstLine="440"/>
        <w:rPr>
          <w:rFonts w:ascii="서울한강 장체M" w:eastAsia="서울한강 장체M" w:hAnsi="서울한강 장체M"/>
          <w:color w:val="auto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619D50A" wp14:editId="23886314">
            <wp:extent cx="2219325" cy="2219325"/>
            <wp:effectExtent l="0" t="0" r="9525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0B1DF" w14:textId="62812DF4" w:rsidR="007E39D0" w:rsidRDefault="007E39D0" w:rsidP="007E39D0">
      <w:pPr>
        <w:pStyle w:val="afd"/>
        <w:numPr>
          <w:ilvl w:val="0"/>
          <w:numId w:val="20"/>
        </w:numPr>
        <w:ind w:leftChars="0"/>
        <w:rPr>
          <w:rFonts w:ascii="서울한강 장체M" w:eastAsia="서울한강 장체M" w:hAnsi="서울한강 장체M"/>
          <w:color w:val="auto"/>
          <w:sz w:val="40"/>
          <w:szCs w:val="40"/>
        </w:rPr>
      </w:pPr>
      <w:r>
        <w:rPr>
          <w:rFonts w:ascii="서울한강 장체M" w:eastAsia="서울한강 장체M" w:hAnsi="서울한강 장체M" w:hint="eastAsia"/>
          <w:color w:val="auto"/>
          <w:sz w:val="40"/>
          <w:szCs w:val="40"/>
        </w:rPr>
        <w:t xml:space="preserve">제한 시간 내에 </w:t>
      </w:r>
      <w:r>
        <w:rPr>
          <w:rFonts w:ascii="서울한강 장체M" w:eastAsia="서울한강 장체M" w:hAnsi="서울한강 장체M"/>
          <w:color w:val="auto"/>
          <w:sz w:val="40"/>
          <w:szCs w:val="40"/>
        </w:rPr>
        <w:t>LED</w:t>
      </w:r>
      <w:r>
        <w:rPr>
          <w:rFonts w:ascii="서울한강 장체M" w:eastAsia="서울한강 장체M" w:hAnsi="서울한강 장체M" w:hint="eastAsia"/>
          <w:color w:val="auto"/>
          <w:sz w:val="40"/>
          <w:szCs w:val="40"/>
        </w:rPr>
        <w:t xml:space="preserve">를 모두 켰다면 </w:t>
      </w:r>
      <w:r>
        <w:rPr>
          <w:rFonts w:ascii="서울한강 장체M" w:eastAsia="서울한강 장체M" w:hAnsi="서울한강 장체M"/>
          <w:color w:val="auto"/>
          <w:sz w:val="40"/>
          <w:szCs w:val="40"/>
        </w:rPr>
        <w:t>WIN</w:t>
      </w:r>
      <w:r>
        <w:rPr>
          <w:rFonts w:ascii="서울한강 장체M" w:eastAsia="서울한강 장체M" w:hAnsi="서울한강 장체M" w:hint="eastAsia"/>
          <w:color w:val="auto"/>
          <w:sz w:val="40"/>
          <w:szCs w:val="40"/>
        </w:rPr>
        <w:t>이라는 글자 출력과 노래가 나옵니다.</w:t>
      </w:r>
    </w:p>
    <w:p w14:paraId="10CCE0DB" w14:textId="5219C37A" w:rsidR="007E39D0" w:rsidRDefault="007E39D0" w:rsidP="007E39D0">
      <w:pPr>
        <w:ind w:firstLineChars="200" w:firstLine="440"/>
        <w:rPr>
          <w:rFonts w:ascii="서울한강 장체M" w:eastAsia="서울한강 장체M" w:hAnsi="서울한강 장체M"/>
          <w:color w:val="auto"/>
          <w:sz w:val="40"/>
          <w:szCs w:val="40"/>
        </w:rPr>
      </w:pPr>
      <w:r>
        <w:rPr>
          <w:noProof/>
        </w:rPr>
        <w:drawing>
          <wp:inline distT="0" distB="0" distL="0" distR="0" wp14:anchorId="06879C33" wp14:editId="2B395006">
            <wp:extent cx="2400300" cy="240030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2400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D0CA4" w14:textId="75D8877C" w:rsidR="007E39D0" w:rsidRPr="007E39D0" w:rsidRDefault="007E39D0" w:rsidP="007E39D0">
      <w:pPr>
        <w:pStyle w:val="afd"/>
        <w:numPr>
          <w:ilvl w:val="0"/>
          <w:numId w:val="20"/>
        </w:numPr>
        <w:ind w:leftChars="0"/>
        <w:rPr>
          <w:rFonts w:ascii="서울한강 장체M" w:eastAsia="서울한강 장체M" w:hAnsi="서울한강 장체M"/>
          <w:color w:val="auto"/>
          <w:sz w:val="40"/>
          <w:szCs w:val="40"/>
        </w:rPr>
      </w:pPr>
      <w:r>
        <w:rPr>
          <w:rFonts w:ascii="서울한강 장체M" w:eastAsia="서울한강 장체M" w:hAnsi="서울한강 장체M" w:hint="eastAsia"/>
          <w:color w:val="auto"/>
          <w:sz w:val="40"/>
          <w:szCs w:val="40"/>
        </w:rPr>
        <w:t xml:space="preserve">제한 시간내에 모두 켜지 못하면 </w:t>
      </w:r>
      <w:r>
        <w:rPr>
          <w:rFonts w:ascii="서울한강 장체M" w:eastAsia="서울한강 장체M" w:hAnsi="서울한강 장체M"/>
          <w:color w:val="auto"/>
          <w:sz w:val="40"/>
          <w:szCs w:val="40"/>
        </w:rPr>
        <w:t xml:space="preserve">LOSE </w:t>
      </w:r>
      <w:r>
        <w:rPr>
          <w:rFonts w:ascii="서울한강 장체M" w:eastAsia="서울한강 장체M" w:hAnsi="서울한강 장체M" w:hint="eastAsia"/>
          <w:color w:val="auto"/>
          <w:sz w:val="40"/>
          <w:szCs w:val="40"/>
        </w:rPr>
        <w:t>라는 글자가 출력됩니다.</w:t>
      </w:r>
    </w:p>
    <w:p w14:paraId="5C4ECA7E" w14:textId="2C7A096B" w:rsidR="007E39D0" w:rsidRDefault="007E39D0" w:rsidP="007E39D0">
      <w:pPr>
        <w:rPr>
          <w:noProof/>
        </w:rPr>
      </w:pPr>
    </w:p>
    <w:p w14:paraId="60C80BE9" w14:textId="77777777" w:rsidR="007E39D0" w:rsidRDefault="007E39D0" w:rsidP="007E39D0">
      <w:pPr>
        <w:rPr>
          <w:noProof/>
        </w:rPr>
      </w:pPr>
    </w:p>
    <w:p w14:paraId="47478546" w14:textId="401AE3AD" w:rsidR="007E39D0" w:rsidRDefault="007E39D0" w:rsidP="007E39D0">
      <w:pPr>
        <w:pStyle w:val="afd"/>
        <w:ind w:leftChars="0" w:left="760"/>
        <w:rPr>
          <w:rFonts w:ascii="서울한강 장체M" w:eastAsia="서울한강 장체M" w:hAnsi="서울한강 장체M"/>
          <w:color w:val="auto"/>
          <w:sz w:val="40"/>
          <w:szCs w:val="40"/>
        </w:rPr>
      </w:pPr>
    </w:p>
    <w:p w14:paraId="0AA790F4" w14:textId="5982C434" w:rsidR="007E39D0" w:rsidRDefault="007E39D0" w:rsidP="007E39D0">
      <w:pPr>
        <w:pStyle w:val="afd"/>
        <w:ind w:leftChars="0" w:left="760"/>
        <w:rPr>
          <w:rFonts w:ascii="서울한강 장체M" w:eastAsia="서울한강 장체M" w:hAnsi="서울한강 장체M"/>
          <w:color w:val="auto"/>
          <w:sz w:val="40"/>
          <w:szCs w:val="40"/>
        </w:rPr>
      </w:pPr>
    </w:p>
    <w:p w14:paraId="6A21A1BC" w14:textId="2746975E" w:rsidR="007E39D0" w:rsidRDefault="007E39D0" w:rsidP="007E39D0">
      <w:pPr>
        <w:pStyle w:val="afd"/>
        <w:ind w:leftChars="0" w:left="760"/>
        <w:rPr>
          <w:rFonts w:ascii="서울한강 장체M" w:eastAsia="서울한강 장체M" w:hAnsi="서울한강 장체M"/>
          <w:color w:val="auto"/>
          <w:sz w:val="40"/>
          <w:szCs w:val="40"/>
        </w:rPr>
      </w:pPr>
    </w:p>
    <w:p w14:paraId="6917E76F" w14:textId="55168AD4" w:rsidR="007E39D0" w:rsidRPr="00CB63DE" w:rsidRDefault="007E39D0" w:rsidP="00CB63DE">
      <w:pPr>
        <w:rPr>
          <w:rFonts w:ascii="서울한강 장체M" w:eastAsia="서울한강 장체M" w:hAnsi="서울한강 장체M" w:hint="eastAsia"/>
          <w:color w:val="auto"/>
          <w:sz w:val="40"/>
          <w:szCs w:val="40"/>
        </w:rPr>
      </w:pPr>
    </w:p>
    <w:p w14:paraId="53B4469E" w14:textId="0A61FB2B" w:rsidR="007E39D0" w:rsidRDefault="007E39D0" w:rsidP="007E39D0">
      <w:pPr>
        <w:rPr>
          <w:rFonts w:ascii="서울한강 장체M" w:eastAsia="서울한강 장체M" w:hAnsi="서울한강 장체M"/>
          <w:b/>
          <w:bCs/>
          <w:color w:val="00A0B8" w:themeColor="accent1"/>
          <w:sz w:val="52"/>
          <w:szCs w:val="52"/>
        </w:rPr>
      </w:pPr>
      <w:r>
        <w:rPr>
          <w:rFonts w:ascii="서울한강 장체M" w:eastAsia="서울한강 장체M" w:hAnsi="서울한강 장체M" w:hint="eastAsia"/>
          <w:b/>
          <w:bCs/>
          <w:color w:val="00A0B8" w:themeColor="accent1"/>
          <w:sz w:val="140"/>
          <w:szCs w:val="140"/>
        </w:rPr>
        <w:lastRenderedPageBreak/>
        <w:t>소스 코드</w:t>
      </w:r>
    </w:p>
    <w:p w14:paraId="6BED58BD" w14:textId="02063D32" w:rsidR="007E39D0" w:rsidRDefault="007E39D0" w:rsidP="007E39D0">
      <w:pPr>
        <w:rPr>
          <w:rFonts w:ascii="서울한강 장체M" w:eastAsia="서울한강 장체M" w:hAnsi="서울한강 장체M"/>
          <w:b/>
          <w:bCs/>
          <w:color w:val="00A0B8" w:themeColor="accent1"/>
          <w:sz w:val="52"/>
          <w:szCs w:val="52"/>
        </w:rPr>
      </w:pPr>
      <w:r>
        <w:rPr>
          <w:rFonts w:ascii="서울한강 장체M" w:eastAsia="서울한강 장체M" w:hAnsi="서울한강 장체M" w:hint="eastAsia"/>
          <w:b/>
          <w:bCs/>
          <w:color w:val="00A0B8" w:themeColor="accent1"/>
          <w:sz w:val="52"/>
          <w:szCs w:val="52"/>
        </w:rPr>
        <w:t>변수 설명</w:t>
      </w:r>
    </w:p>
    <w:p w14:paraId="446657CB" w14:textId="4655DE68" w:rsidR="007E39D0" w:rsidRPr="003B0266" w:rsidRDefault="007E39D0" w:rsidP="007E39D0">
      <w:pPr>
        <w:rPr>
          <w:rFonts w:ascii="서울한강 장체M" w:eastAsia="서울한강 장체M" w:hAnsi="서울한강 장체M"/>
          <w:b/>
          <w:bCs/>
          <w:color w:val="auto"/>
          <w:sz w:val="40"/>
          <w:szCs w:val="40"/>
        </w:rPr>
      </w:pPr>
      <w:r w:rsidRPr="003B0266">
        <w:rPr>
          <w:rFonts w:ascii="서울한강 장체M" w:eastAsia="서울한강 장체M" w:hAnsi="서울한강 장체M"/>
          <w:b/>
          <w:bCs/>
          <w:color w:val="auto"/>
          <w:sz w:val="40"/>
          <w:szCs w:val="40"/>
        </w:rPr>
        <w:t xml:space="preserve">IPC </w:t>
      </w:r>
      <w:r w:rsidRPr="003B0266">
        <w:rPr>
          <w:rFonts w:ascii="서울한강 장체M" w:eastAsia="서울한강 장체M" w:hAnsi="서울한강 장체M" w:hint="eastAsia"/>
          <w:b/>
          <w:bCs/>
          <w:color w:val="auto"/>
          <w:sz w:val="40"/>
          <w:szCs w:val="40"/>
        </w:rPr>
        <w:t>관련</w:t>
      </w:r>
    </w:p>
    <w:p w14:paraId="67422222" w14:textId="2B070382" w:rsidR="007E39D0" w:rsidRDefault="007E39D0" w:rsidP="007E39D0">
      <w:pPr>
        <w:pStyle w:val="afd"/>
        <w:numPr>
          <w:ilvl w:val="0"/>
          <w:numId w:val="16"/>
        </w:numPr>
        <w:ind w:leftChars="0"/>
        <w:rPr>
          <w:rFonts w:ascii="서울한강 장체M" w:eastAsia="서울한강 장체M" w:hAnsi="서울한강 장체M"/>
          <w:color w:val="auto"/>
          <w:sz w:val="40"/>
          <w:szCs w:val="40"/>
        </w:rPr>
      </w:pPr>
      <w:r w:rsidRPr="003B0266">
        <w:rPr>
          <w:rFonts w:ascii="서울한강 장체M" w:eastAsia="서울한강 장체M" w:hAnsi="서울한강 장체M" w:hint="eastAsia"/>
          <w:color w:val="1AB39F" w:themeColor="accent6"/>
          <w:sz w:val="40"/>
          <w:szCs w:val="40"/>
        </w:rPr>
        <w:t>O</w:t>
      </w:r>
      <w:r w:rsidRPr="003B0266">
        <w:rPr>
          <w:rFonts w:ascii="서울한강 장체M" w:eastAsia="서울한강 장체M" w:hAnsi="서울한강 장체M"/>
          <w:color w:val="1AB39F" w:themeColor="accent6"/>
          <w:sz w:val="40"/>
          <w:szCs w:val="40"/>
        </w:rPr>
        <w:t xml:space="preserve">S_EVENT </w:t>
      </w:r>
      <w:r>
        <w:rPr>
          <w:rFonts w:ascii="서울한강 장체M" w:eastAsia="서울한강 장체M" w:hAnsi="서울한강 장체M"/>
          <w:color w:val="auto"/>
          <w:sz w:val="40"/>
          <w:szCs w:val="40"/>
        </w:rPr>
        <w:t>*</w:t>
      </w:r>
      <w:proofErr w:type="spellStart"/>
      <w:r>
        <w:rPr>
          <w:rFonts w:ascii="서울한강 장체M" w:eastAsia="서울한강 장체M" w:hAnsi="서울한강 장체M"/>
          <w:color w:val="auto"/>
          <w:sz w:val="40"/>
          <w:szCs w:val="40"/>
        </w:rPr>
        <w:t>Mbox</w:t>
      </w:r>
      <w:proofErr w:type="spellEnd"/>
      <w:r>
        <w:rPr>
          <w:rFonts w:ascii="서울한강 장체M" w:eastAsia="서울한강 장체M" w:hAnsi="서울한강 장체M"/>
          <w:color w:val="auto"/>
          <w:sz w:val="40"/>
          <w:szCs w:val="40"/>
        </w:rPr>
        <w:t xml:space="preserve">: </w:t>
      </w:r>
      <w:r>
        <w:rPr>
          <w:rFonts w:ascii="서울한강 장체M" w:eastAsia="서울한강 장체M" w:hAnsi="서울한강 장체M" w:hint="eastAsia"/>
          <w:color w:val="auto"/>
          <w:sz w:val="40"/>
          <w:szCs w:val="40"/>
        </w:rPr>
        <w:t>m</w:t>
      </w:r>
      <w:r w:rsidR="003B0266">
        <w:rPr>
          <w:rFonts w:ascii="서울한강 장체M" w:eastAsia="서울한강 장체M" w:hAnsi="서울한강 장체M"/>
          <w:color w:val="auto"/>
          <w:sz w:val="40"/>
          <w:szCs w:val="40"/>
        </w:rPr>
        <w:t>ail</w:t>
      </w:r>
      <w:r>
        <w:rPr>
          <w:rFonts w:ascii="서울한강 장체M" w:eastAsia="서울한강 장체M" w:hAnsi="서울한강 장체M"/>
          <w:color w:val="auto"/>
          <w:sz w:val="40"/>
          <w:szCs w:val="40"/>
        </w:rPr>
        <w:t xml:space="preserve"> box</w:t>
      </w:r>
      <w:r>
        <w:rPr>
          <w:rFonts w:ascii="서울한강 장체M" w:eastAsia="서울한강 장체M" w:hAnsi="서울한강 장체M" w:hint="eastAsia"/>
          <w:color w:val="auto"/>
          <w:sz w:val="40"/>
          <w:szCs w:val="40"/>
        </w:rPr>
        <w:t>를 사용하기 위함</w:t>
      </w:r>
    </w:p>
    <w:p w14:paraId="5E70995F" w14:textId="4B7D8EDB" w:rsidR="007E39D0" w:rsidRDefault="007E39D0" w:rsidP="007E39D0">
      <w:pPr>
        <w:pStyle w:val="afd"/>
        <w:numPr>
          <w:ilvl w:val="0"/>
          <w:numId w:val="16"/>
        </w:numPr>
        <w:ind w:leftChars="0"/>
        <w:rPr>
          <w:rFonts w:ascii="서울한강 장체M" w:eastAsia="서울한강 장체M" w:hAnsi="서울한강 장체M"/>
          <w:color w:val="auto"/>
          <w:sz w:val="40"/>
          <w:szCs w:val="40"/>
        </w:rPr>
      </w:pPr>
      <w:r w:rsidRPr="003B0266">
        <w:rPr>
          <w:rFonts w:ascii="서울한강 장체M" w:eastAsia="서울한강 장체M" w:hAnsi="서울한강 장체M" w:hint="eastAsia"/>
          <w:color w:val="1AB39F" w:themeColor="accent6"/>
          <w:sz w:val="40"/>
          <w:szCs w:val="40"/>
        </w:rPr>
        <w:t>O</w:t>
      </w:r>
      <w:r w:rsidRPr="003B0266">
        <w:rPr>
          <w:rFonts w:ascii="서울한강 장체M" w:eastAsia="서울한강 장체M" w:hAnsi="서울한강 장체M"/>
          <w:color w:val="1AB39F" w:themeColor="accent6"/>
          <w:sz w:val="40"/>
          <w:szCs w:val="40"/>
        </w:rPr>
        <w:t xml:space="preserve">S_EVENT </w:t>
      </w:r>
      <w:r>
        <w:rPr>
          <w:rFonts w:ascii="서울한강 장체M" w:eastAsia="서울한강 장체M" w:hAnsi="서울한강 장체M"/>
          <w:color w:val="auto"/>
          <w:sz w:val="40"/>
          <w:szCs w:val="40"/>
        </w:rPr>
        <w:t>*</w:t>
      </w:r>
      <w:proofErr w:type="spellStart"/>
      <w:r w:rsidR="003B0266">
        <w:rPr>
          <w:rFonts w:ascii="서울한강 장체M" w:eastAsia="서울한강 장체M" w:hAnsi="서울한강 장체M"/>
          <w:color w:val="auto"/>
          <w:sz w:val="40"/>
          <w:szCs w:val="40"/>
        </w:rPr>
        <w:t>queue_to_led</w:t>
      </w:r>
      <w:proofErr w:type="spellEnd"/>
      <w:r w:rsidR="003B0266">
        <w:rPr>
          <w:rFonts w:ascii="서울한강 장체M" w:eastAsia="서울한강 장체M" w:hAnsi="서울한강 장체M"/>
          <w:color w:val="auto"/>
          <w:sz w:val="40"/>
          <w:szCs w:val="40"/>
        </w:rPr>
        <w:t xml:space="preserve">: </w:t>
      </w:r>
      <w:r w:rsidR="003B0266">
        <w:rPr>
          <w:rFonts w:ascii="서울한강 장체M" w:eastAsia="서울한강 장체M" w:hAnsi="서울한강 장체M" w:hint="eastAsia"/>
          <w:color w:val="auto"/>
          <w:sz w:val="40"/>
          <w:szCs w:val="40"/>
        </w:rPr>
        <w:t>m</w:t>
      </w:r>
      <w:r w:rsidR="003B0266">
        <w:rPr>
          <w:rFonts w:ascii="서울한강 장체M" w:eastAsia="서울한강 장체M" w:hAnsi="서울한강 장체M"/>
          <w:color w:val="auto"/>
          <w:sz w:val="40"/>
          <w:szCs w:val="40"/>
        </w:rPr>
        <w:t>essage box</w:t>
      </w:r>
      <w:r w:rsidR="003B0266">
        <w:rPr>
          <w:rFonts w:ascii="서울한강 장체M" w:eastAsia="서울한강 장체M" w:hAnsi="서울한강 장체M" w:hint="eastAsia"/>
          <w:color w:val="auto"/>
          <w:sz w:val="40"/>
          <w:szCs w:val="40"/>
        </w:rPr>
        <w:t>를 사용하기 위함</w:t>
      </w:r>
    </w:p>
    <w:p w14:paraId="2ADE48D1" w14:textId="0EB066AC" w:rsidR="003B0266" w:rsidRDefault="003B0266" w:rsidP="007E39D0">
      <w:pPr>
        <w:pStyle w:val="afd"/>
        <w:numPr>
          <w:ilvl w:val="0"/>
          <w:numId w:val="16"/>
        </w:numPr>
        <w:ind w:leftChars="0"/>
        <w:rPr>
          <w:rFonts w:ascii="서울한강 장체M" w:eastAsia="서울한강 장체M" w:hAnsi="서울한강 장체M"/>
          <w:color w:val="auto"/>
          <w:sz w:val="40"/>
          <w:szCs w:val="40"/>
          <w:lang w:val="de-DE"/>
        </w:rPr>
      </w:pPr>
      <w:r w:rsidRPr="003B0266">
        <w:rPr>
          <w:rFonts w:ascii="서울한강 장체M" w:eastAsia="서울한강 장체M" w:hAnsi="서울한강 장체M" w:hint="eastAsia"/>
          <w:color w:val="1AB39F" w:themeColor="accent6"/>
          <w:sz w:val="40"/>
          <w:szCs w:val="40"/>
          <w:lang w:val="de-DE"/>
        </w:rPr>
        <w:t>O</w:t>
      </w:r>
      <w:r w:rsidRPr="003B0266">
        <w:rPr>
          <w:rFonts w:ascii="서울한강 장체M" w:eastAsia="서울한강 장체M" w:hAnsi="서울한강 장체M"/>
          <w:color w:val="1AB39F" w:themeColor="accent6"/>
          <w:sz w:val="40"/>
          <w:szCs w:val="40"/>
          <w:lang w:val="de-DE"/>
        </w:rPr>
        <w:t xml:space="preserve">S_FLAG_GRP </w:t>
      </w:r>
      <w:r w:rsidRPr="003B0266">
        <w:rPr>
          <w:rFonts w:ascii="서울한강 장체M" w:eastAsia="서울한강 장체M" w:hAnsi="서울한강 장체M"/>
          <w:color w:val="auto"/>
          <w:sz w:val="40"/>
          <w:szCs w:val="40"/>
          <w:lang w:val="de-DE"/>
        </w:rPr>
        <w:t>*l_</w:t>
      </w:r>
      <w:r>
        <w:rPr>
          <w:rFonts w:ascii="서울한강 장체M" w:eastAsia="서울한강 장체M" w:hAnsi="서울한강 장체M"/>
          <w:color w:val="auto"/>
          <w:sz w:val="40"/>
          <w:szCs w:val="40"/>
          <w:lang w:val="de-DE"/>
        </w:rPr>
        <w:t>g</w:t>
      </w:r>
      <w:r>
        <w:rPr>
          <w:rFonts w:ascii="서울한강 장체M" w:eastAsia="서울한강 장체M" w:hAnsi="서울한강 장체M" w:hint="eastAsia"/>
          <w:color w:val="auto"/>
          <w:sz w:val="40"/>
          <w:szCs w:val="40"/>
          <w:lang w:val="de-DE"/>
        </w:rPr>
        <w:t>r</w:t>
      </w:r>
      <w:r>
        <w:rPr>
          <w:rFonts w:ascii="서울한강 장체M" w:eastAsia="서울한강 장체M" w:hAnsi="서울한강 장체M"/>
          <w:color w:val="auto"/>
          <w:sz w:val="40"/>
          <w:szCs w:val="40"/>
          <w:lang w:val="de-DE"/>
        </w:rPr>
        <w:t>p: event flag</w:t>
      </w:r>
      <w:r>
        <w:rPr>
          <w:rFonts w:ascii="서울한강 장체M" w:eastAsia="서울한강 장체M" w:hAnsi="서울한강 장체M" w:hint="eastAsia"/>
          <w:color w:val="auto"/>
          <w:sz w:val="40"/>
          <w:szCs w:val="40"/>
          <w:lang w:val="de-DE"/>
        </w:rPr>
        <w:t>를 사용하기 위함</w:t>
      </w:r>
    </w:p>
    <w:p w14:paraId="205F9155" w14:textId="78C67B14" w:rsidR="003B0266" w:rsidRDefault="003B0266" w:rsidP="007E39D0">
      <w:pPr>
        <w:pStyle w:val="afd"/>
        <w:numPr>
          <w:ilvl w:val="0"/>
          <w:numId w:val="16"/>
        </w:numPr>
        <w:ind w:leftChars="0"/>
        <w:rPr>
          <w:rFonts w:ascii="서울한강 장체M" w:eastAsia="서울한강 장체M" w:hAnsi="서울한강 장체M"/>
          <w:color w:val="auto"/>
          <w:sz w:val="40"/>
          <w:szCs w:val="40"/>
          <w:lang w:val="de-DE"/>
        </w:rPr>
      </w:pPr>
      <w:r w:rsidRPr="003B0266">
        <w:rPr>
          <w:rFonts w:ascii="서울한강 장체M" w:eastAsia="서울한강 장체M" w:hAnsi="서울한강 장체M" w:hint="eastAsia"/>
          <w:color w:val="1AB39F" w:themeColor="accent6"/>
          <w:sz w:val="40"/>
          <w:szCs w:val="40"/>
          <w:lang w:val="de-DE"/>
        </w:rPr>
        <w:t>O</w:t>
      </w:r>
      <w:r w:rsidRPr="003B0266">
        <w:rPr>
          <w:rFonts w:ascii="서울한강 장체M" w:eastAsia="서울한강 장체M" w:hAnsi="서울한강 장체M"/>
          <w:color w:val="1AB39F" w:themeColor="accent6"/>
          <w:sz w:val="40"/>
          <w:szCs w:val="40"/>
          <w:lang w:val="de-DE"/>
        </w:rPr>
        <w:t xml:space="preserve">S_FLAG_GRP </w:t>
      </w:r>
      <w:r>
        <w:rPr>
          <w:rFonts w:ascii="서울한강 장체M" w:eastAsia="서울한강 장체M" w:hAnsi="서울한강 장체M"/>
          <w:color w:val="auto"/>
          <w:sz w:val="40"/>
          <w:szCs w:val="40"/>
          <w:lang w:val="de-DE"/>
        </w:rPr>
        <w:t>*b_grp: event flag</w:t>
      </w:r>
      <w:r>
        <w:rPr>
          <w:rFonts w:ascii="서울한강 장체M" w:eastAsia="서울한강 장체M" w:hAnsi="서울한강 장체M" w:hint="eastAsia"/>
          <w:color w:val="auto"/>
          <w:sz w:val="40"/>
          <w:szCs w:val="40"/>
          <w:lang w:val="de-DE"/>
        </w:rPr>
        <w:t>를 사용하기 위함</w:t>
      </w:r>
    </w:p>
    <w:p w14:paraId="716C9BCF" w14:textId="0CD6C53E" w:rsidR="003B0266" w:rsidRDefault="003B0266" w:rsidP="007E39D0">
      <w:pPr>
        <w:pStyle w:val="afd"/>
        <w:numPr>
          <w:ilvl w:val="0"/>
          <w:numId w:val="16"/>
        </w:numPr>
        <w:ind w:leftChars="0"/>
        <w:rPr>
          <w:rFonts w:ascii="서울한강 장체M" w:eastAsia="서울한강 장체M" w:hAnsi="서울한강 장체M"/>
          <w:color w:val="auto"/>
          <w:sz w:val="40"/>
          <w:szCs w:val="40"/>
          <w:lang w:val="de-DE"/>
        </w:rPr>
      </w:pPr>
      <w:r w:rsidRPr="003B0266">
        <w:rPr>
          <w:rFonts w:ascii="서울한강 장체M" w:eastAsia="서울한강 장체M" w:hAnsi="서울한강 장체M"/>
          <w:color w:val="1AB39F" w:themeColor="accent6"/>
          <w:sz w:val="40"/>
          <w:szCs w:val="40"/>
          <w:lang w:val="de-DE"/>
        </w:rPr>
        <w:t xml:space="preserve">OS_EVENT </w:t>
      </w:r>
      <w:r>
        <w:rPr>
          <w:rFonts w:ascii="서울한강 장체M" w:eastAsia="서울한강 장체M" w:hAnsi="서울한강 장체M"/>
          <w:color w:val="auto"/>
          <w:sz w:val="40"/>
          <w:szCs w:val="40"/>
          <w:lang w:val="de-DE"/>
        </w:rPr>
        <w:t>*Sem: Semaphore</w:t>
      </w:r>
      <w:r>
        <w:rPr>
          <w:rFonts w:ascii="서울한강 장체M" w:eastAsia="서울한강 장체M" w:hAnsi="서울한강 장체M" w:hint="eastAsia"/>
          <w:color w:val="auto"/>
          <w:sz w:val="40"/>
          <w:szCs w:val="40"/>
          <w:lang w:val="de-DE"/>
        </w:rPr>
        <w:t>를 사용하기 위함</w:t>
      </w:r>
    </w:p>
    <w:p w14:paraId="407FAA12" w14:textId="04173A7D" w:rsidR="003B0266" w:rsidRPr="003B0266" w:rsidRDefault="003B0266" w:rsidP="003B0266">
      <w:pPr>
        <w:pStyle w:val="afd"/>
        <w:numPr>
          <w:ilvl w:val="0"/>
          <w:numId w:val="16"/>
        </w:numPr>
        <w:ind w:leftChars="0"/>
        <w:rPr>
          <w:rFonts w:ascii="맑은 고딕" w:eastAsia="맑은 고딕" w:hAnsi="맑은 고딕"/>
          <w:b/>
          <w:sz w:val="48"/>
        </w:rPr>
      </w:pPr>
      <w:r w:rsidRPr="003B0266">
        <w:rPr>
          <w:rFonts w:ascii="서울한강 장체M" w:eastAsia="서울한강 장체M" w:hAnsi="서울한강 장체M"/>
          <w:color w:val="0070C0"/>
          <w:sz w:val="40"/>
          <w:szCs w:val="40"/>
        </w:rPr>
        <w:t>void</w:t>
      </w:r>
      <w:r w:rsidRPr="003B0266">
        <w:rPr>
          <w:rFonts w:ascii="서울한강 장체M" w:eastAsia="서울한강 장체M" w:hAnsi="서울한강 장체M"/>
          <w:color w:val="auto"/>
          <w:sz w:val="40"/>
          <w:szCs w:val="40"/>
        </w:rPr>
        <w:t xml:space="preserve">* </w:t>
      </w:r>
      <w:proofErr w:type="spellStart"/>
      <w:r w:rsidRPr="003B0266">
        <w:rPr>
          <w:rFonts w:ascii="서울한강 장체M" w:eastAsia="서울한강 장체M" w:hAnsi="서울한강 장체M"/>
          <w:color w:val="auto"/>
          <w:sz w:val="40"/>
          <w:szCs w:val="40"/>
        </w:rPr>
        <w:t>led_queue</w:t>
      </w:r>
      <w:proofErr w:type="spellEnd"/>
      <w:r w:rsidRPr="003B0266">
        <w:rPr>
          <w:rFonts w:ascii="서울한강 장체M" w:eastAsia="서울한강 장체M" w:hAnsi="서울한강 장체M"/>
          <w:color w:val="auto"/>
          <w:sz w:val="40"/>
          <w:szCs w:val="40"/>
        </w:rPr>
        <w:t xml:space="preserve">[4]: </w:t>
      </w:r>
      <w:r w:rsidRPr="003B0266">
        <w:rPr>
          <w:rFonts w:ascii="서울한강 장체M" w:eastAsia="서울한강 장체M" w:hAnsi="서울한강 장체M" w:hint="eastAsia"/>
          <w:color w:val="auto"/>
          <w:sz w:val="40"/>
          <w:szCs w:val="40"/>
        </w:rPr>
        <w:t>m</w:t>
      </w:r>
      <w:r w:rsidRPr="003B0266">
        <w:rPr>
          <w:rFonts w:ascii="서울한강 장체M" w:eastAsia="서울한강 장체M" w:hAnsi="서울한강 장체M"/>
          <w:color w:val="auto"/>
          <w:sz w:val="40"/>
          <w:szCs w:val="40"/>
        </w:rPr>
        <w:t>essage q</w:t>
      </w:r>
      <w:r>
        <w:rPr>
          <w:rFonts w:ascii="서울한강 장체M" w:eastAsia="서울한강 장체M" w:hAnsi="서울한강 장체M"/>
          <w:color w:val="auto"/>
          <w:sz w:val="40"/>
          <w:szCs w:val="40"/>
        </w:rPr>
        <w:t>ueue</w:t>
      </w:r>
      <w:r>
        <w:rPr>
          <w:rFonts w:ascii="서울한강 장체M" w:eastAsia="서울한강 장체M" w:hAnsi="서울한강 장체M" w:hint="eastAsia"/>
          <w:color w:val="auto"/>
          <w:sz w:val="40"/>
          <w:szCs w:val="40"/>
        </w:rPr>
        <w:t>에서 사용하는 배열</w:t>
      </w:r>
    </w:p>
    <w:p w14:paraId="0A2B76B3" w14:textId="664F01B6" w:rsidR="003B0266" w:rsidRDefault="003B0266" w:rsidP="003B0266">
      <w:pPr>
        <w:rPr>
          <w:rFonts w:ascii="서울한강 장체M" w:eastAsia="서울한강 장체M" w:hAnsi="서울한강 장체M"/>
          <w:b/>
          <w:color w:val="auto"/>
          <w:sz w:val="40"/>
          <w:szCs w:val="40"/>
        </w:rPr>
      </w:pPr>
      <w:r>
        <w:rPr>
          <w:rFonts w:ascii="서울한강 장체M" w:eastAsia="서울한강 장체M" w:hAnsi="서울한강 장체M"/>
          <w:b/>
          <w:color w:val="auto"/>
          <w:sz w:val="40"/>
          <w:szCs w:val="40"/>
        </w:rPr>
        <w:t xml:space="preserve">FND </w:t>
      </w:r>
      <w:r>
        <w:rPr>
          <w:rFonts w:ascii="서울한강 장체M" w:eastAsia="서울한강 장체M" w:hAnsi="서울한강 장체M" w:hint="eastAsia"/>
          <w:b/>
          <w:color w:val="auto"/>
          <w:sz w:val="40"/>
          <w:szCs w:val="40"/>
        </w:rPr>
        <w:t>관련</w:t>
      </w:r>
    </w:p>
    <w:p w14:paraId="00018D5F" w14:textId="242763A9" w:rsidR="003B0266" w:rsidRPr="003B0266" w:rsidRDefault="003B0266" w:rsidP="003B0266">
      <w:pPr>
        <w:pStyle w:val="afd"/>
        <w:numPr>
          <w:ilvl w:val="0"/>
          <w:numId w:val="16"/>
        </w:numPr>
        <w:ind w:leftChars="0"/>
        <w:rPr>
          <w:rFonts w:ascii="서울한강 장체M" w:eastAsia="서울한강 장체M" w:hAnsi="서울한강 장체M"/>
          <w:b/>
          <w:color w:val="auto"/>
          <w:sz w:val="40"/>
          <w:szCs w:val="40"/>
        </w:rPr>
      </w:pPr>
      <w:r w:rsidRPr="003B0266">
        <w:rPr>
          <w:rFonts w:ascii="서울한강 장체M" w:eastAsia="서울한강 장체M" w:hAnsi="서울한강 장체M"/>
          <w:bCs/>
          <w:color w:val="0070C0"/>
          <w:sz w:val="40"/>
          <w:szCs w:val="40"/>
        </w:rPr>
        <w:t xml:space="preserve">unsigned char </w:t>
      </w:r>
      <w:r>
        <w:rPr>
          <w:rFonts w:ascii="서울한강 장체M" w:eastAsia="서울한강 장체M" w:hAnsi="서울한강 장체M"/>
          <w:bCs/>
          <w:color w:val="auto"/>
          <w:sz w:val="40"/>
          <w:szCs w:val="40"/>
        </w:rPr>
        <w:t>FND_DATA[</w:t>
      </w:r>
      <w:proofErr w:type="gramStart"/>
      <w:r>
        <w:rPr>
          <w:rFonts w:ascii="서울한강 장체M" w:eastAsia="서울한강 장체M" w:hAnsi="서울한강 장체M"/>
          <w:bCs/>
          <w:color w:val="auto"/>
          <w:sz w:val="40"/>
          <w:szCs w:val="40"/>
        </w:rPr>
        <w:t>]:FND</w:t>
      </w:r>
      <w:proofErr w:type="gramEnd"/>
      <w:r>
        <w:rPr>
          <w:rFonts w:ascii="서울한강 장체M" w:eastAsia="서울한강 장체M" w:hAnsi="서울한강 장체M" w:hint="eastAsia"/>
          <w:bCs/>
          <w:color w:val="auto"/>
          <w:sz w:val="40"/>
          <w:szCs w:val="40"/>
        </w:rPr>
        <w:t>로 출력할 숫자,</w:t>
      </w:r>
      <w:r>
        <w:rPr>
          <w:rFonts w:ascii="서울한강 장체M" w:eastAsia="서울한강 장체M" w:hAnsi="서울한강 장체M"/>
          <w:bCs/>
          <w:color w:val="auto"/>
          <w:sz w:val="40"/>
          <w:szCs w:val="40"/>
        </w:rPr>
        <w:t xml:space="preserve"> </w:t>
      </w:r>
      <w:r>
        <w:rPr>
          <w:rFonts w:ascii="서울한강 장체M" w:eastAsia="서울한강 장체M" w:hAnsi="서울한강 장체M" w:hint="eastAsia"/>
          <w:bCs/>
          <w:color w:val="auto"/>
          <w:sz w:val="40"/>
          <w:szCs w:val="40"/>
        </w:rPr>
        <w:t>알파벳을 정보가 들어있다.</w:t>
      </w:r>
    </w:p>
    <w:p w14:paraId="16270C7C" w14:textId="1B8F6E3E" w:rsidR="003B0266" w:rsidRPr="003B0266" w:rsidRDefault="003B0266" w:rsidP="003B0266">
      <w:pPr>
        <w:pStyle w:val="afd"/>
        <w:numPr>
          <w:ilvl w:val="0"/>
          <w:numId w:val="16"/>
        </w:numPr>
        <w:ind w:leftChars="0"/>
        <w:rPr>
          <w:rFonts w:ascii="서울한강 장체M" w:eastAsia="서울한강 장체M" w:hAnsi="서울한강 장체M"/>
          <w:b/>
          <w:color w:val="auto"/>
          <w:sz w:val="40"/>
          <w:szCs w:val="40"/>
        </w:rPr>
      </w:pPr>
      <w:r w:rsidRPr="003B0266">
        <w:rPr>
          <w:rFonts w:ascii="서울한강 장체M" w:eastAsia="서울한강 장체M" w:hAnsi="서울한강 장체M"/>
          <w:bCs/>
          <w:color w:val="0070C0"/>
          <w:sz w:val="40"/>
          <w:szCs w:val="40"/>
        </w:rPr>
        <w:t xml:space="preserve">volatile int </w:t>
      </w:r>
      <w:proofErr w:type="gramStart"/>
      <w:r>
        <w:rPr>
          <w:rFonts w:ascii="서울한강 장체M" w:eastAsia="서울한강 장체M" w:hAnsi="서울한강 장체M"/>
          <w:bCs/>
          <w:color w:val="auto"/>
          <w:sz w:val="40"/>
          <w:szCs w:val="40"/>
        </w:rPr>
        <w:t>level :</w:t>
      </w:r>
      <w:proofErr w:type="gramEnd"/>
      <w:r>
        <w:rPr>
          <w:rFonts w:ascii="서울한강 장체M" w:eastAsia="서울한강 장체M" w:hAnsi="서울한강 장체M"/>
          <w:bCs/>
          <w:color w:val="auto"/>
          <w:sz w:val="40"/>
          <w:szCs w:val="40"/>
        </w:rPr>
        <w:t xml:space="preserve"> level</w:t>
      </w:r>
      <w:r>
        <w:rPr>
          <w:rFonts w:ascii="서울한강 장체M" w:eastAsia="서울한강 장체M" w:hAnsi="서울한강 장체M" w:hint="eastAsia"/>
          <w:bCs/>
          <w:color w:val="auto"/>
          <w:sz w:val="40"/>
          <w:szCs w:val="40"/>
        </w:rPr>
        <w:t>을 저장하는 변수</w:t>
      </w:r>
    </w:p>
    <w:p w14:paraId="37209593" w14:textId="5B11CA4C" w:rsidR="003B0266" w:rsidRPr="003B0266" w:rsidRDefault="003B0266" w:rsidP="003B0266">
      <w:pPr>
        <w:pStyle w:val="afd"/>
        <w:numPr>
          <w:ilvl w:val="0"/>
          <w:numId w:val="16"/>
        </w:numPr>
        <w:ind w:leftChars="0"/>
        <w:rPr>
          <w:rFonts w:ascii="서울한강 장체M" w:eastAsia="서울한강 장체M" w:hAnsi="서울한강 장체M"/>
          <w:b/>
          <w:color w:val="auto"/>
          <w:sz w:val="40"/>
          <w:szCs w:val="40"/>
        </w:rPr>
      </w:pPr>
      <w:r w:rsidRPr="003B0266">
        <w:rPr>
          <w:rFonts w:ascii="서울한강 장체M" w:eastAsia="서울한강 장체M" w:hAnsi="서울한강 장체M" w:hint="eastAsia"/>
          <w:bCs/>
          <w:color w:val="0070C0"/>
          <w:sz w:val="40"/>
          <w:szCs w:val="40"/>
        </w:rPr>
        <w:t>c</w:t>
      </w:r>
      <w:r w:rsidRPr="003B0266">
        <w:rPr>
          <w:rFonts w:ascii="서울한강 장체M" w:eastAsia="서울한강 장체M" w:hAnsi="서울한강 장체M"/>
          <w:bCs/>
          <w:color w:val="0070C0"/>
          <w:sz w:val="40"/>
          <w:szCs w:val="40"/>
        </w:rPr>
        <w:t>har</w:t>
      </w:r>
      <w:r>
        <w:rPr>
          <w:rFonts w:ascii="서울한강 장체M" w:eastAsia="서울한강 장체M" w:hAnsi="서울한강 장체M"/>
          <w:bCs/>
          <w:color w:val="auto"/>
          <w:sz w:val="40"/>
          <w:szCs w:val="40"/>
        </w:rPr>
        <w:t xml:space="preserve"> value: </w:t>
      </w:r>
      <w:r>
        <w:rPr>
          <w:rFonts w:ascii="서울한강 장체M" w:eastAsia="서울한강 장체M" w:hAnsi="서울한강 장체M" w:hint="eastAsia"/>
          <w:bCs/>
          <w:color w:val="auto"/>
          <w:sz w:val="40"/>
          <w:szCs w:val="40"/>
        </w:rPr>
        <w:t>이겼는지 졌는지 여부를 저장하는 변수</w:t>
      </w:r>
    </w:p>
    <w:p w14:paraId="548AAD89" w14:textId="4D78E9BE" w:rsidR="003B0266" w:rsidRPr="003B0266" w:rsidRDefault="003B0266" w:rsidP="003B0266">
      <w:pPr>
        <w:pStyle w:val="afd"/>
        <w:numPr>
          <w:ilvl w:val="0"/>
          <w:numId w:val="16"/>
        </w:numPr>
        <w:ind w:leftChars="0"/>
        <w:rPr>
          <w:rFonts w:ascii="서울한강 장체M" w:eastAsia="서울한강 장체M" w:hAnsi="서울한강 장체M"/>
          <w:b/>
          <w:color w:val="auto"/>
          <w:sz w:val="40"/>
          <w:szCs w:val="40"/>
        </w:rPr>
      </w:pPr>
      <w:r w:rsidRPr="003B0266">
        <w:rPr>
          <w:rFonts w:ascii="서울한강 장체M" w:eastAsia="서울한강 장체M" w:hAnsi="서울한강 장체M" w:hint="eastAsia"/>
          <w:bCs/>
          <w:color w:val="0070C0"/>
          <w:sz w:val="40"/>
          <w:szCs w:val="40"/>
        </w:rPr>
        <w:lastRenderedPageBreak/>
        <w:t>i</w:t>
      </w:r>
      <w:r w:rsidRPr="003B0266">
        <w:rPr>
          <w:rFonts w:ascii="서울한강 장체M" w:eastAsia="서울한강 장체M" w:hAnsi="서울한강 장체M"/>
          <w:bCs/>
          <w:color w:val="0070C0"/>
          <w:sz w:val="40"/>
          <w:szCs w:val="40"/>
        </w:rPr>
        <w:t xml:space="preserve">nt </w:t>
      </w:r>
      <w:proofErr w:type="spellStart"/>
      <w:r>
        <w:rPr>
          <w:rFonts w:ascii="서울한강 장체M" w:eastAsia="서울한강 장체M" w:hAnsi="서울한강 장체M"/>
          <w:bCs/>
          <w:color w:val="auto"/>
          <w:sz w:val="40"/>
          <w:szCs w:val="40"/>
        </w:rPr>
        <w:t>pend_</w:t>
      </w:r>
      <w:proofErr w:type="gramStart"/>
      <w:r>
        <w:rPr>
          <w:rFonts w:ascii="서울한강 장체M" w:eastAsia="서울한강 장체M" w:hAnsi="서울한강 장체M"/>
          <w:bCs/>
          <w:color w:val="auto"/>
          <w:sz w:val="40"/>
          <w:szCs w:val="40"/>
        </w:rPr>
        <w:t>time</w:t>
      </w:r>
      <w:proofErr w:type="spellEnd"/>
      <w:r>
        <w:rPr>
          <w:rFonts w:ascii="서울한강 장체M" w:eastAsia="서울한강 장체M" w:hAnsi="서울한강 장체M"/>
          <w:bCs/>
          <w:color w:val="auto"/>
          <w:sz w:val="40"/>
          <w:szCs w:val="40"/>
        </w:rPr>
        <w:t xml:space="preserve"> :</w:t>
      </w:r>
      <w:proofErr w:type="gramEnd"/>
      <w:r>
        <w:rPr>
          <w:rFonts w:ascii="서울한강 장체M" w:eastAsia="서울한강 장체M" w:hAnsi="서울한강 장체M"/>
          <w:bCs/>
          <w:color w:val="auto"/>
          <w:sz w:val="40"/>
          <w:szCs w:val="40"/>
        </w:rPr>
        <w:t xml:space="preserve"> FND</w:t>
      </w:r>
      <w:r>
        <w:rPr>
          <w:rFonts w:ascii="서울한강 장체M" w:eastAsia="서울한강 장체M" w:hAnsi="서울한강 장체M" w:hint="eastAsia"/>
          <w:bCs/>
          <w:color w:val="auto"/>
          <w:sz w:val="40"/>
          <w:szCs w:val="40"/>
        </w:rPr>
        <w:t>를 출력할 시간</w:t>
      </w:r>
    </w:p>
    <w:p w14:paraId="5AB4C8F4" w14:textId="77777777" w:rsidR="003B0266" w:rsidRPr="003B0266" w:rsidRDefault="003B0266" w:rsidP="003B0266">
      <w:pPr>
        <w:pStyle w:val="afd"/>
        <w:numPr>
          <w:ilvl w:val="0"/>
          <w:numId w:val="16"/>
        </w:numPr>
        <w:ind w:leftChars="0"/>
        <w:rPr>
          <w:rFonts w:ascii="서울한강 장체M" w:eastAsia="서울한강 장체M" w:hAnsi="서울한강 장체M"/>
          <w:b/>
          <w:color w:val="auto"/>
          <w:sz w:val="40"/>
          <w:szCs w:val="40"/>
        </w:rPr>
      </w:pPr>
      <w:r w:rsidRPr="003B0266">
        <w:rPr>
          <w:rFonts w:ascii="서울한강 장체M" w:eastAsia="서울한강 장체M" w:hAnsi="서울한강 장체M" w:hint="eastAsia"/>
          <w:bCs/>
          <w:color w:val="0070C0"/>
          <w:sz w:val="40"/>
          <w:szCs w:val="40"/>
        </w:rPr>
        <w:t>int</w:t>
      </w:r>
      <w:r w:rsidRPr="003B0266">
        <w:rPr>
          <w:rFonts w:ascii="서울한강 장체M" w:eastAsia="서울한강 장체M" w:hAnsi="서울한강 장체M"/>
          <w:bCs/>
          <w:color w:val="0070C0"/>
          <w:sz w:val="40"/>
          <w:szCs w:val="40"/>
        </w:rPr>
        <w:t xml:space="preserve"> </w:t>
      </w:r>
      <w:proofErr w:type="spellStart"/>
      <w:r>
        <w:rPr>
          <w:rFonts w:ascii="서울한강 장체M" w:eastAsia="서울한강 장체M" w:hAnsi="서울한강 장체M"/>
          <w:bCs/>
          <w:color w:val="auto"/>
          <w:sz w:val="40"/>
          <w:szCs w:val="40"/>
        </w:rPr>
        <w:t>stop_</w:t>
      </w:r>
      <w:proofErr w:type="gramStart"/>
      <w:r>
        <w:rPr>
          <w:rFonts w:ascii="서울한강 장체M" w:eastAsia="서울한강 장체M" w:hAnsi="서울한강 장체M"/>
          <w:bCs/>
          <w:color w:val="auto"/>
          <w:sz w:val="40"/>
          <w:szCs w:val="40"/>
        </w:rPr>
        <w:t>time</w:t>
      </w:r>
      <w:proofErr w:type="spellEnd"/>
      <w:r>
        <w:rPr>
          <w:rFonts w:ascii="서울한강 장체M" w:eastAsia="서울한강 장체M" w:hAnsi="서울한강 장체M"/>
          <w:bCs/>
          <w:color w:val="auto"/>
          <w:sz w:val="40"/>
          <w:szCs w:val="40"/>
        </w:rPr>
        <w:t xml:space="preserve"> :</w:t>
      </w:r>
      <w:proofErr w:type="gramEnd"/>
      <w:r>
        <w:rPr>
          <w:rFonts w:ascii="서울한강 장체M" w:eastAsia="서울한강 장체M" w:hAnsi="서울한강 장체M" w:hint="eastAsia"/>
          <w:bCs/>
          <w:color w:val="auto"/>
          <w:sz w:val="40"/>
          <w:szCs w:val="40"/>
        </w:rPr>
        <w:t xml:space="preserve"> 종료 시간을 저장하는 변수</w:t>
      </w:r>
    </w:p>
    <w:p w14:paraId="728E2328" w14:textId="3EA3377C" w:rsidR="003B0266" w:rsidRPr="003B0266" w:rsidRDefault="003B0266" w:rsidP="003B0266">
      <w:pPr>
        <w:pStyle w:val="afd"/>
        <w:numPr>
          <w:ilvl w:val="0"/>
          <w:numId w:val="16"/>
        </w:numPr>
        <w:ind w:leftChars="0"/>
        <w:rPr>
          <w:rFonts w:ascii="서울한강 장체M" w:eastAsia="서울한강 장체M" w:hAnsi="서울한강 장체M"/>
          <w:b/>
          <w:color w:val="auto"/>
          <w:sz w:val="40"/>
          <w:szCs w:val="40"/>
        </w:rPr>
      </w:pPr>
      <w:r w:rsidRPr="003B0266">
        <w:rPr>
          <w:rFonts w:ascii="서울한강 장체M" w:eastAsia="서울한강 장체M" w:hAnsi="서울한강 장체M"/>
          <w:bCs/>
          <w:color w:val="0070C0"/>
          <w:sz w:val="40"/>
          <w:szCs w:val="40"/>
        </w:rPr>
        <w:t>int</w:t>
      </w:r>
      <w:r>
        <w:rPr>
          <w:rFonts w:ascii="서울한강 장체M" w:eastAsia="서울한강 장체M" w:hAnsi="서울한강 장체M"/>
          <w:bCs/>
          <w:color w:val="auto"/>
          <w:sz w:val="40"/>
          <w:szCs w:val="40"/>
        </w:rPr>
        <w:t xml:space="preserve"> </w:t>
      </w:r>
      <w:proofErr w:type="spellStart"/>
      <w:r>
        <w:rPr>
          <w:rFonts w:ascii="서울한강 장체M" w:eastAsia="서울한강 장체M" w:hAnsi="서울한강 장체M"/>
          <w:bCs/>
          <w:color w:val="auto"/>
          <w:sz w:val="40"/>
          <w:szCs w:val="40"/>
        </w:rPr>
        <w:t>on_</w:t>
      </w:r>
      <w:proofErr w:type="gramStart"/>
      <w:r>
        <w:rPr>
          <w:rFonts w:ascii="서울한강 장체M" w:eastAsia="서울한강 장체M" w:hAnsi="서울한강 장체M" w:hint="eastAsia"/>
          <w:bCs/>
          <w:color w:val="auto"/>
          <w:sz w:val="40"/>
          <w:szCs w:val="40"/>
        </w:rPr>
        <w:t>c</w:t>
      </w:r>
      <w:r>
        <w:rPr>
          <w:rFonts w:ascii="서울한강 장체M" w:eastAsia="서울한강 장체M" w:hAnsi="서울한강 장체M"/>
          <w:bCs/>
          <w:color w:val="auto"/>
          <w:sz w:val="40"/>
          <w:szCs w:val="40"/>
        </w:rPr>
        <w:t>nt</w:t>
      </w:r>
      <w:proofErr w:type="spellEnd"/>
      <w:r w:rsidRPr="003B0266">
        <w:rPr>
          <w:rFonts w:ascii="서울한강 장체M" w:eastAsia="서울한강 장체M" w:hAnsi="서울한강 장체M"/>
          <w:bCs/>
          <w:color w:val="auto"/>
          <w:sz w:val="40"/>
          <w:szCs w:val="40"/>
        </w:rPr>
        <w:t xml:space="preserve"> </w:t>
      </w:r>
      <w:r>
        <w:rPr>
          <w:rFonts w:ascii="서울한강 장체M" w:eastAsia="서울한강 장체M" w:hAnsi="서울한강 장체M"/>
          <w:bCs/>
          <w:color w:val="auto"/>
          <w:sz w:val="40"/>
          <w:szCs w:val="40"/>
        </w:rPr>
        <w:t>:</w:t>
      </w:r>
      <w:proofErr w:type="gramEnd"/>
      <w:r>
        <w:rPr>
          <w:rFonts w:ascii="서울한강 장체M" w:eastAsia="서울한강 장체M" w:hAnsi="서울한강 장체M"/>
          <w:bCs/>
          <w:color w:val="auto"/>
          <w:sz w:val="40"/>
          <w:szCs w:val="40"/>
        </w:rPr>
        <w:t xml:space="preserve"> </w:t>
      </w:r>
      <w:r>
        <w:rPr>
          <w:rFonts w:ascii="서울한강 장체M" w:eastAsia="서울한강 장체M" w:hAnsi="서울한강 장체M" w:hint="eastAsia"/>
          <w:bCs/>
          <w:color w:val="auto"/>
          <w:sz w:val="40"/>
          <w:szCs w:val="40"/>
        </w:rPr>
        <w:t>s</w:t>
      </w:r>
      <w:r>
        <w:rPr>
          <w:rFonts w:ascii="서울한강 장체M" w:eastAsia="서울한강 장체M" w:hAnsi="서울한강 장체M"/>
          <w:bCs/>
          <w:color w:val="auto"/>
          <w:sz w:val="40"/>
          <w:szCs w:val="40"/>
        </w:rPr>
        <w:t xml:space="preserve">witch </w:t>
      </w:r>
      <w:r>
        <w:rPr>
          <w:rFonts w:ascii="서울한강 장체M" w:eastAsia="서울한강 장체M" w:hAnsi="서울한강 장체M" w:hint="eastAsia"/>
          <w:bCs/>
          <w:color w:val="auto"/>
          <w:sz w:val="40"/>
          <w:szCs w:val="40"/>
        </w:rPr>
        <w:t>를 누른 횟수</w:t>
      </w:r>
    </w:p>
    <w:p w14:paraId="1694579B" w14:textId="3691A9EC" w:rsidR="003B0266" w:rsidRDefault="00006806" w:rsidP="003B0266">
      <w:pPr>
        <w:rPr>
          <w:rFonts w:ascii="서울한강 장체M" w:eastAsia="서울한강 장체M" w:hAnsi="서울한강 장체M"/>
          <w:b/>
          <w:color w:val="auto"/>
          <w:sz w:val="40"/>
          <w:szCs w:val="40"/>
        </w:rPr>
      </w:pPr>
      <w:r>
        <w:rPr>
          <w:rFonts w:ascii="서울한강 장체M" w:eastAsia="서울한강 장체M" w:hAnsi="서울한강 장체M" w:hint="eastAsia"/>
          <w:b/>
          <w:color w:val="auto"/>
          <w:sz w:val="40"/>
          <w:szCs w:val="40"/>
        </w:rPr>
        <w:t>B</w:t>
      </w:r>
      <w:r>
        <w:rPr>
          <w:rFonts w:ascii="서울한강 장체M" w:eastAsia="서울한강 장체M" w:hAnsi="서울한강 장체M"/>
          <w:b/>
          <w:color w:val="auto"/>
          <w:sz w:val="40"/>
          <w:szCs w:val="40"/>
        </w:rPr>
        <w:t>uzzer</w:t>
      </w:r>
      <w:r w:rsidR="003B0266">
        <w:rPr>
          <w:rFonts w:ascii="서울한강 장체M" w:eastAsia="서울한강 장체M" w:hAnsi="서울한강 장체M"/>
          <w:b/>
          <w:color w:val="auto"/>
          <w:sz w:val="40"/>
          <w:szCs w:val="40"/>
        </w:rPr>
        <w:t xml:space="preserve"> </w:t>
      </w:r>
      <w:r w:rsidR="003B0266">
        <w:rPr>
          <w:rFonts w:ascii="서울한강 장체M" w:eastAsia="서울한강 장체M" w:hAnsi="서울한강 장체M" w:hint="eastAsia"/>
          <w:b/>
          <w:color w:val="auto"/>
          <w:sz w:val="40"/>
          <w:szCs w:val="40"/>
        </w:rPr>
        <w:t>관련</w:t>
      </w:r>
    </w:p>
    <w:p w14:paraId="0D308C18" w14:textId="778916C0" w:rsidR="00006806" w:rsidRDefault="00006806" w:rsidP="00006806">
      <w:pPr>
        <w:pStyle w:val="afd"/>
        <w:numPr>
          <w:ilvl w:val="0"/>
          <w:numId w:val="16"/>
        </w:numPr>
        <w:ind w:leftChars="0"/>
        <w:rPr>
          <w:rFonts w:ascii="서울한강 장체M" w:eastAsia="서울한강 장체M" w:hAnsi="서울한강 장체M"/>
          <w:bCs/>
          <w:color w:val="auto"/>
          <w:sz w:val="40"/>
          <w:szCs w:val="40"/>
          <w:lang w:val="de-DE"/>
        </w:rPr>
      </w:pPr>
      <w:r w:rsidRPr="00006806">
        <w:rPr>
          <w:rFonts w:ascii="서울한강 장체M" w:eastAsia="서울한강 장체M" w:hAnsi="서울한강 장체M" w:hint="eastAsia"/>
          <w:bCs/>
          <w:color w:val="0070C0"/>
          <w:sz w:val="40"/>
          <w:szCs w:val="40"/>
          <w:lang w:val="de-DE"/>
        </w:rPr>
        <w:t>v</w:t>
      </w:r>
      <w:r w:rsidRPr="00006806">
        <w:rPr>
          <w:rFonts w:ascii="서울한강 장체M" w:eastAsia="서울한강 장체M" w:hAnsi="서울한강 장체M"/>
          <w:bCs/>
          <w:color w:val="0070C0"/>
          <w:sz w:val="40"/>
          <w:szCs w:val="40"/>
          <w:lang w:val="de-DE"/>
        </w:rPr>
        <w:t xml:space="preserve">olatile int </w:t>
      </w:r>
      <w:r w:rsidRPr="00006806">
        <w:rPr>
          <w:rFonts w:ascii="서울한강 장체M" w:eastAsia="서울한강 장체M" w:hAnsi="서울한강 장체M"/>
          <w:bCs/>
          <w:color w:val="auto"/>
          <w:sz w:val="40"/>
          <w:szCs w:val="40"/>
          <w:lang w:val="de-DE"/>
        </w:rPr>
        <w:t>buzzer_</w:t>
      </w:r>
      <w:proofErr w:type="gramStart"/>
      <w:r w:rsidRPr="00006806">
        <w:rPr>
          <w:rFonts w:ascii="서울한강 장체M" w:eastAsia="서울한강 장체M" w:hAnsi="서울한강 장체M"/>
          <w:bCs/>
          <w:color w:val="auto"/>
          <w:sz w:val="40"/>
          <w:szCs w:val="40"/>
          <w:lang w:val="de-DE"/>
        </w:rPr>
        <w:t>stat :</w:t>
      </w:r>
      <w:proofErr w:type="gramEnd"/>
      <w:r w:rsidRPr="00006806">
        <w:rPr>
          <w:rFonts w:ascii="서울한강 장체M" w:eastAsia="서울한강 장체M" w:hAnsi="서울한강 장체M"/>
          <w:bCs/>
          <w:color w:val="auto"/>
          <w:sz w:val="40"/>
          <w:szCs w:val="40"/>
          <w:lang w:val="de-DE"/>
        </w:rPr>
        <w:t xml:space="preserve"> buzzer</w:t>
      </w:r>
      <w:r>
        <w:rPr>
          <w:rFonts w:ascii="서울한강 장체M" w:eastAsia="서울한강 장체M" w:hAnsi="서울한강 장체M" w:hint="eastAsia"/>
          <w:bCs/>
          <w:color w:val="auto"/>
          <w:sz w:val="40"/>
          <w:szCs w:val="40"/>
          <w:lang w:val="de-DE"/>
        </w:rPr>
        <w:t>의 상태를 저장하는 변수</w:t>
      </w:r>
    </w:p>
    <w:p w14:paraId="613AB20B" w14:textId="73397D58" w:rsidR="00006806" w:rsidRDefault="00006806" w:rsidP="00006806">
      <w:pPr>
        <w:pStyle w:val="afd"/>
        <w:numPr>
          <w:ilvl w:val="0"/>
          <w:numId w:val="16"/>
        </w:numPr>
        <w:ind w:leftChars="0"/>
        <w:rPr>
          <w:rFonts w:ascii="서울한강 장체M" w:eastAsia="서울한강 장체M" w:hAnsi="서울한강 장체M"/>
          <w:bCs/>
          <w:color w:val="auto"/>
          <w:sz w:val="40"/>
          <w:szCs w:val="40"/>
          <w:lang w:val="de-DE"/>
        </w:rPr>
      </w:pPr>
      <w:r w:rsidRPr="00006806">
        <w:rPr>
          <w:rFonts w:ascii="서울한강 장체M" w:eastAsia="서울한강 장체M" w:hAnsi="서울한강 장체M" w:hint="eastAsia"/>
          <w:bCs/>
          <w:color w:val="0070C0"/>
          <w:sz w:val="40"/>
          <w:szCs w:val="40"/>
          <w:lang w:val="de-DE"/>
        </w:rPr>
        <w:t>v</w:t>
      </w:r>
      <w:r w:rsidRPr="00006806">
        <w:rPr>
          <w:rFonts w:ascii="서울한강 장체M" w:eastAsia="서울한강 장체M" w:hAnsi="서울한강 장체M"/>
          <w:bCs/>
          <w:color w:val="0070C0"/>
          <w:sz w:val="40"/>
          <w:szCs w:val="40"/>
          <w:lang w:val="de-DE"/>
        </w:rPr>
        <w:t xml:space="preserve">olatile int </w:t>
      </w:r>
      <w:r>
        <w:rPr>
          <w:rFonts w:ascii="서울한강 장체M" w:eastAsia="서울한강 장체M" w:hAnsi="서울한강 장체M"/>
          <w:bCs/>
          <w:color w:val="auto"/>
          <w:sz w:val="40"/>
          <w:szCs w:val="40"/>
          <w:lang w:val="de-DE"/>
        </w:rPr>
        <w:t>mel_</w:t>
      </w:r>
      <w:proofErr w:type="gramStart"/>
      <w:r>
        <w:rPr>
          <w:rFonts w:ascii="서울한강 장체M" w:eastAsia="서울한강 장체M" w:hAnsi="서울한강 장체M"/>
          <w:bCs/>
          <w:color w:val="auto"/>
          <w:sz w:val="40"/>
          <w:szCs w:val="40"/>
          <w:lang w:val="de-DE"/>
        </w:rPr>
        <w:t>idx :</w:t>
      </w:r>
      <w:proofErr w:type="gramEnd"/>
      <w:r>
        <w:rPr>
          <w:rFonts w:ascii="서울한강 장체M" w:eastAsia="서울한강 장체M" w:hAnsi="서울한강 장체M"/>
          <w:bCs/>
          <w:color w:val="auto"/>
          <w:sz w:val="40"/>
          <w:szCs w:val="40"/>
          <w:lang w:val="de-DE"/>
        </w:rPr>
        <w:t xml:space="preserve"> buzzer</w:t>
      </w:r>
      <w:r>
        <w:rPr>
          <w:rFonts w:ascii="서울한강 장체M" w:eastAsia="서울한강 장체M" w:hAnsi="서울한강 장체M" w:hint="eastAsia"/>
          <w:bCs/>
          <w:color w:val="auto"/>
          <w:sz w:val="40"/>
          <w:szCs w:val="40"/>
          <w:lang w:val="de-DE"/>
        </w:rPr>
        <w:t xml:space="preserve">에서 </w:t>
      </w:r>
      <w:r>
        <w:rPr>
          <w:rFonts w:ascii="서울한강 장체M" w:eastAsia="서울한강 장체M" w:hAnsi="서울한강 장체M"/>
          <w:bCs/>
          <w:color w:val="auto"/>
          <w:sz w:val="40"/>
          <w:szCs w:val="40"/>
          <w:lang w:val="de-DE"/>
        </w:rPr>
        <w:t>melody</w:t>
      </w:r>
      <w:r>
        <w:rPr>
          <w:rFonts w:ascii="서울한강 장체M" w:eastAsia="서울한강 장체M" w:hAnsi="서울한강 장체M" w:hint="eastAsia"/>
          <w:bCs/>
          <w:color w:val="auto"/>
          <w:sz w:val="40"/>
          <w:szCs w:val="40"/>
          <w:lang w:val="de-DE"/>
        </w:rPr>
        <w:t xml:space="preserve">를 나오게 하는 </w:t>
      </w:r>
      <w:r>
        <w:rPr>
          <w:rFonts w:ascii="서울한강 장체M" w:eastAsia="서울한강 장체M" w:hAnsi="서울한강 장체M"/>
          <w:bCs/>
          <w:color w:val="auto"/>
          <w:sz w:val="40"/>
          <w:szCs w:val="40"/>
          <w:lang w:val="de-DE"/>
        </w:rPr>
        <w:t>index</w:t>
      </w:r>
    </w:p>
    <w:p w14:paraId="7F8A853D" w14:textId="231F8BAD" w:rsidR="00006806" w:rsidRDefault="00006806" w:rsidP="00006806">
      <w:pPr>
        <w:pStyle w:val="afd"/>
        <w:numPr>
          <w:ilvl w:val="0"/>
          <w:numId w:val="16"/>
        </w:numPr>
        <w:ind w:leftChars="0"/>
        <w:rPr>
          <w:rFonts w:ascii="서울한강 장체M" w:eastAsia="서울한강 장체M" w:hAnsi="서울한강 장체M"/>
          <w:bCs/>
          <w:color w:val="auto"/>
          <w:sz w:val="40"/>
          <w:szCs w:val="40"/>
        </w:rPr>
      </w:pPr>
      <w:r w:rsidRPr="00006806">
        <w:rPr>
          <w:rFonts w:ascii="서울한강 장체M" w:eastAsia="서울한강 장체M" w:hAnsi="서울한강 장체M" w:hint="eastAsia"/>
          <w:bCs/>
          <w:color w:val="0070C0"/>
          <w:sz w:val="40"/>
          <w:szCs w:val="40"/>
        </w:rPr>
        <w:t>c</w:t>
      </w:r>
      <w:r w:rsidRPr="00006806">
        <w:rPr>
          <w:rFonts w:ascii="서울한강 장체M" w:eastAsia="서울한강 장체M" w:hAnsi="서울한강 장체M"/>
          <w:bCs/>
          <w:color w:val="0070C0"/>
          <w:sz w:val="40"/>
          <w:szCs w:val="40"/>
        </w:rPr>
        <w:t xml:space="preserve">onst unsigned char </w:t>
      </w:r>
      <w:r w:rsidRPr="00006806">
        <w:rPr>
          <w:rFonts w:ascii="서울한강 장체M" w:eastAsia="서울한강 장체M" w:hAnsi="서울한강 장체M"/>
          <w:bCs/>
          <w:color w:val="auto"/>
          <w:sz w:val="40"/>
          <w:szCs w:val="40"/>
        </w:rPr>
        <w:t>melody[25</w:t>
      </w:r>
      <w:proofErr w:type="gramStart"/>
      <w:r w:rsidRPr="00006806">
        <w:rPr>
          <w:rFonts w:ascii="서울한강 장체M" w:eastAsia="서울한강 장체M" w:hAnsi="서울한강 장체M"/>
          <w:bCs/>
          <w:color w:val="auto"/>
          <w:sz w:val="40"/>
          <w:szCs w:val="40"/>
        </w:rPr>
        <w:t>] :</w:t>
      </w:r>
      <w:proofErr w:type="gramEnd"/>
      <w:r w:rsidRPr="00006806">
        <w:rPr>
          <w:rFonts w:ascii="서울한강 장체M" w:eastAsia="서울한강 장체M" w:hAnsi="서울한강 장체M"/>
          <w:bCs/>
          <w:color w:val="auto"/>
          <w:sz w:val="40"/>
          <w:szCs w:val="40"/>
        </w:rPr>
        <w:t xml:space="preserve"> b</w:t>
      </w:r>
      <w:r>
        <w:rPr>
          <w:rFonts w:ascii="서울한강 장체M" w:eastAsia="서울한강 장체M" w:hAnsi="서울한강 장체M"/>
          <w:bCs/>
          <w:color w:val="auto"/>
          <w:sz w:val="40"/>
          <w:szCs w:val="40"/>
        </w:rPr>
        <w:t>uzzer</w:t>
      </w:r>
      <w:r>
        <w:rPr>
          <w:rFonts w:ascii="서울한강 장체M" w:eastAsia="서울한강 장체M" w:hAnsi="서울한강 장체M" w:hint="eastAsia"/>
          <w:bCs/>
          <w:color w:val="auto"/>
          <w:sz w:val="40"/>
          <w:szCs w:val="40"/>
        </w:rPr>
        <w:t>에서 출력될 음악이 저장된 변수</w:t>
      </w:r>
    </w:p>
    <w:p w14:paraId="0C3E2F10" w14:textId="77777777" w:rsidR="00006806" w:rsidRPr="00006806" w:rsidRDefault="00006806" w:rsidP="00006806">
      <w:pPr>
        <w:pStyle w:val="afd"/>
        <w:ind w:leftChars="0" w:left="1120"/>
        <w:rPr>
          <w:rFonts w:ascii="서울한강 장체M" w:eastAsia="서울한강 장체M" w:hAnsi="서울한강 장체M"/>
          <w:bCs/>
          <w:color w:val="auto"/>
          <w:sz w:val="40"/>
          <w:szCs w:val="40"/>
        </w:rPr>
      </w:pPr>
    </w:p>
    <w:p w14:paraId="6AEE1B2D" w14:textId="0FEB4C32" w:rsidR="003B0266" w:rsidRPr="00006806" w:rsidRDefault="003B0266" w:rsidP="00006806">
      <w:pPr>
        <w:rPr>
          <w:rFonts w:ascii="서울한강 장체M" w:eastAsia="서울한강 장체M" w:hAnsi="서울한강 장체M"/>
          <w:bCs/>
          <w:color w:val="auto"/>
          <w:sz w:val="40"/>
          <w:szCs w:val="40"/>
        </w:rPr>
      </w:pPr>
    </w:p>
    <w:p w14:paraId="71DE599A" w14:textId="48A029AA" w:rsidR="00551DC4" w:rsidRDefault="00551DC4" w:rsidP="00EA0E5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  <w:b/>
          <w:sz w:val="24"/>
        </w:rPr>
      </w:pPr>
    </w:p>
    <w:p w14:paraId="436B4915" w14:textId="05DF7ACE" w:rsidR="00006806" w:rsidRDefault="00006806" w:rsidP="00EA0E5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  <w:b/>
          <w:sz w:val="24"/>
        </w:rPr>
      </w:pPr>
    </w:p>
    <w:p w14:paraId="6976F1F2" w14:textId="132CCB33" w:rsidR="00006806" w:rsidRDefault="00006806" w:rsidP="00EA0E5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  <w:b/>
          <w:sz w:val="24"/>
        </w:rPr>
      </w:pPr>
    </w:p>
    <w:p w14:paraId="387C27CA" w14:textId="0E0F3612" w:rsidR="00006806" w:rsidRDefault="00006806" w:rsidP="00EA0E5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  <w:b/>
          <w:sz w:val="24"/>
        </w:rPr>
      </w:pPr>
    </w:p>
    <w:p w14:paraId="789A012A" w14:textId="472BA40A" w:rsidR="00006806" w:rsidRDefault="00006806" w:rsidP="00EA0E5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  <w:b/>
          <w:sz w:val="24"/>
        </w:rPr>
      </w:pPr>
    </w:p>
    <w:p w14:paraId="7040F02B" w14:textId="064A87FA" w:rsidR="00006806" w:rsidRDefault="00006806" w:rsidP="00EA0E5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  <w:b/>
          <w:sz w:val="24"/>
        </w:rPr>
      </w:pPr>
    </w:p>
    <w:p w14:paraId="744F3A17" w14:textId="1E746E02" w:rsidR="00006806" w:rsidRDefault="00006806" w:rsidP="00EA0E5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  <w:b/>
          <w:sz w:val="24"/>
        </w:rPr>
      </w:pPr>
    </w:p>
    <w:p w14:paraId="73ACFAB2" w14:textId="4E1A72CD" w:rsidR="00006806" w:rsidRDefault="00006806" w:rsidP="00EA0E5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  <w:b/>
          <w:sz w:val="24"/>
        </w:rPr>
      </w:pPr>
    </w:p>
    <w:p w14:paraId="67B3114A" w14:textId="5BAB3686" w:rsidR="00006806" w:rsidRDefault="00006806" w:rsidP="00EA0E5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  <w:b/>
          <w:sz w:val="24"/>
        </w:rPr>
      </w:pPr>
    </w:p>
    <w:p w14:paraId="52578912" w14:textId="033261F1" w:rsidR="00006806" w:rsidRDefault="00006806" w:rsidP="00EA0E5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  <w:b/>
          <w:sz w:val="24"/>
        </w:rPr>
      </w:pPr>
    </w:p>
    <w:p w14:paraId="3EE40B54" w14:textId="4D9378DF" w:rsidR="00006806" w:rsidRDefault="00006806" w:rsidP="00EA0E5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  <w:b/>
          <w:sz w:val="24"/>
        </w:rPr>
      </w:pPr>
    </w:p>
    <w:p w14:paraId="2EF470B5" w14:textId="7294A698" w:rsidR="00006806" w:rsidRDefault="00006806" w:rsidP="00EA0E5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 w:hint="eastAsia"/>
          <w:b/>
          <w:sz w:val="24"/>
        </w:rPr>
      </w:pPr>
    </w:p>
    <w:p w14:paraId="1BF48334" w14:textId="2441A99B" w:rsidR="00006806" w:rsidRPr="006D2589" w:rsidRDefault="00006806" w:rsidP="00EA0E54">
      <w:pPr>
        <w:pStyle w:val="a0"/>
        <w:numPr>
          <w:ilvl w:val="0"/>
          <w:numId w:val="0"/>
        </w:numPr>
        <w:spacing w:after="0" w:line="240" w:lineRule="auto"/>
        <w:rPr>
          <w:rFonts w:ascii="서울한강 장체M" w:eastAsia="서울한강 장체M" w:hAnsi="서울한강 장체M"/>
          <w:b/>
          <w:color w:val="00A0B8" w:themeColor="accent1"/>
          <w:sz w:val="60"/>
          <w:szCs w:val="60"/>
        </w:rPr>
      </w:pPr>
      <w:r w:rsidRPr="006D2589">
        <w:rPr>
          <w:rFonts w:ascii="서울한강 장체M" w:eastAsia="서울한강 장체M" w:hAnsi="서울한강 장체M" w:hint="eastAsia"/>
          <w:b/>
          <w:color w:val="00A0B8" w:themeColor="accent1"/>
          <w:sz w:val="60"/>
          <w:szCs w:val="60"/>
        </w:rPr>
        <w:lastRenderedPageBreak/>
        <w:t>함수 설명</w:t>
      </w:r>
    </w:p>
    <w:p w14:paraId="06146A2A" w14:textId="1590AB55" w:rsidR="00006806" w:rsidRDefault="00F072DF" w:rsidP="00EA0E54">
      <w:pPr>
        <w:pStyle w:val="a0"/>
        <w:numPr>
          <w:ilvl w:val="0"/>
          <w:numId w:val="0"/>
        </w:numPr>
        <w:spacing w:after="0" w:line="240" w:lineRule="auto"/>
        <w:rPr>
          <w:rFonts w:ascii="서울한강 장체M" w:eastAsia="서울한강 장체M" w:hAnsi="서울한강 장체M"/>
          <w:b/>
          <w:color w:val="0070C0"/>
          <w:sz w:val="52"/>
          <w:szCs w:val="52"/>
        </w:rPr>
      </w:pPr>
      <w:r>
        <w:rPr>
          <w:rFonts w:ascii="서울한강 장체M" w:eastAsia="서울한강 장체M" w:hAnsi="서울한강 장체M" w:hint="eastAsia"/>
          <w:b/>
          <w:color w:val="0070C0"/>
          <w:sz w:val="52"/>
          <w:szCs w:val="52"/>
        </w:rPr>
        <w:t>메인</w:t>
      </w:r>
      <w:r>
        <w:rPr>
          <w:rFonts w:ascii="서울한강 장체M" w:eastAsia="서울한강 장체M" w:hAnsi="서울한강 장체M"/>
          <w:b/>
          <w:color w:val="0070C0"/>
          <w:sz w:val="52"/>
          <w:szCs w:val="52"/>
        </w:rPr>
        <w:t xml:space="preserve"> </w:t>
      </w:r>
      <w:r>
        <w:rPr>
          <w:rFonts w:ascii="서울한강 장체M" w:eastAsia="서울한강 장체M" w:hAnsi="서울한강 장체M" w:hint="eastAsia"/>
          <w:b/>
          <w:color w:val="0070C0"/>
          <w:sz w:val="52"/>
          <w:szCs w:val="52"/>
        </w:rPr>
        <w:t>및 부수적 함수</w:t>
      </w:r>
    </w:p>
    <w:p w14:paraId="6A098D67" w14:textId="0C0BB041" w:rsidR="008A4A6B" w:rsidRPr="008A4A6B" w:rsidRDefault="008A4A6B" w:rsidP="00EA0E54">
      <w:pPr>
        <w:pStyle w:val="a0"/>
        <w:numPr>
          <w:ilvl w:val="0"/>
          <w:numId w:val="0"/>
        </w:numPr>
        <w:spacing w:after="0" w:line="240" w:lineRule="auto"/>
        <w:rPr>
          <w:rFonts w:ascii="서울한강 장체M" w:eastAsia="서울한강 장체M" w:hAnsi="서울한강 장체M"/>
          <w:b/>
          <w:color w:val="00ADDC" w:themeColor="accent4"/>
          <w:sz w:val="52"/>
          <w:szCs w:val="52"/>
        </w:rPr>
      </w:pPr>
      <w:r>
        <w:rPr>
          <w:rFonts w:ascii="서울한강 장체M" w:eastAsia="서울한강 장체M" w:hAnsi="서울한강 장체M"/>
          <w:b/>
          <w:color w:val="00ADDC" w:themeColor="accent4"/>
          <w:sz w:val="52"/>
          <w:szCs w:val="52"/>
        </w:rPr>
        <w:t>main</w:t>
      </w:r>
    </w:p>
    <w:p w14:paraId="004327C8" w14:textId="662BAB9E" w:rsidR="00006806" w:rsidRPr="00006806" w:rsidRDefault="00006806" w:rsidP="00EA0E54">
      <w:pPr>
        <w:pStyle w:val="a0"/>
        <w:numPr>
          <w:ilvl w:val="0"/>
          <w:numId w:val="0"/>
        </w:numPr>
        <w:spacing w:after="0" w:line="240" w:lineRule="auto"/>
        <w:rPr>
          <w:rFonts w:ascii="서울한강 장체M" w:eastAsia="서울한강 장체M" w:hAnsi="서울한강 장체M"/>
          <w:bCs/>
          <w:color w:val="auto"/>
          <w:sz w:val="40"/>
          <w:szCs w:val="40"/>
        </w:rPr>
      </w:pPr>
      <w:r>
        <w:rPr>
          <w:noProof/>
        </w:rPr>
        <w:drawing>
          <wp:inline distT="0" distB="0" distL="0" distR="0" wp14:anchorId="3463C0EA" wp14:editId="6B1874B1">
            <wp:extent cx="5558216" cy="5305425"/>
            <wp:effectExtent l="0" t="0" r="444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2915" cy="531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8F3C1" w14:textId="10E9208F" w:rsidR="00AF0A9E" w:rsidRPr="00D0434C" w:rsidRDefault="00006806" w:rsidP="00006806">
      <w:pPr>
        <w:pStyle w:val="a0"/>
        <w:numPr>
          <w:ilvl w:val="0"/>
          <w:numId w:val="24"/>
        </w:numPr>
        <w:spacing w:after="0" w:line="240" w:lineRule="auto"/>
        <w:rPr>
          <w:rFonts w:ascii="서울한강 장체M" w:eastAsia="서울한강 장체M" w:hAnsi="서울한강 장체M"/>
          <w:bCs/>
          <w:sz w:val="18"/>
          <w:szCs w:val="18"/>
        </w:rPr>
      </w:pPr>
      <w:r w:rsidRPr="00D0434C">
        <w:rPr>
          <w:rFonts w:ascii="서울한강 장체M" w:eastAsia="서울한강 장체M" w:hAnsi="서울한강 장체M"/>
          <w:bCs/>
          <w:sz w:val="32"/>
          <w:szCs w:val="32"/>
        </w:rPr>
        <w:t>critical Section</w:t>
      </w:r>
      <w:r w:rsidRPr="00D0434C">
        <w:rPr>
          <w:rFonts w:ascii="서울한강 장체M" w:eastAsia="서울한강 장체M" w:hAnsi="서울한강 장체M" w:hint="eastAsia"/>
          <w:bCs/>
          <w:sz w:val="32"/>
          <w:szCs w:val="32"/>
        </w:rPr>
        <w:t xml:space="preserve">에서 각 </w:t>
      </w:r>
      <w:r w:rsidRPr="00D0434C">
        <w:rPr>
          <w:rFonts w:ascii="서울한강 장체M" w:eastAsia="서울한강 장체M" w:hAnsi="서울한강 장체M"/>
          <w:bCs/>
          <w:sz w:val="32"/>
          <w:szCs w:val="32"/>
        </w:rPr>
        <w:t xml:space="preserve">register </w:t>
      </w:r>
      <w:r w:rsidRPr="00D0434C">
        <w:rPr>
          <w:rFonts w:ascii="서울한강 장체M" w:eastAsia="서울한강 장체M" w:hAnsi="서울한강 장체M" w:hint="eastAsia"/>
          <w:bCs/>
          <w:sz w:val="32"/>
          <w:szCs w:val="32"/>
        </w:rPr>
        <w:t>값 초기화</w:t>
      </w:r>
    </w:p>
    <w:p w14:paraId="5A92CACA" w14:textId="3191ED6D" w:rsidR="00006806" w:rsidRPr="00D0434C" w:rsidRDefault="00006806" w:rsidP="00006806">
      <w:pPr>
        <w:pStyle w:val="a0"/>
        <w:numPr>
          <w:ilvl w:val="0"/>
          <w:numId w:val="16"/>
        </w:numPr>
        <w:spacing w:after="0" w:line="240" w:lineRule="auto"/>
        <w:rPr>
          <w:rFonts w:ascii="서울한강 장체M" w:eastAsia="서울한강 장체M" w:hAnsi="서울한강 장체M"/>
          <w:bCs/>
          <w:sz w:val="32"/>
          <w:szCs w:val="32"/>
        </w:rPr>
      </w:pPr>
      <w:r w:rsidRPr="00D0434C">
        <w:rPr>
          <w:rFonts w:ascii="서울한강 장체M" w:eastAsia="서울한강 장체M" w:hAnsi="서울한강 장체M" w:hint="eastAsia"/>
          <w:bCs/>
          <w:sz w:val="32"/>
          <w:szCs w:val="32"/>
        </w:rPr>
        <w:t>D</w:t>
      </w:r>
      <w:r w:rsidRPr="00D0434C">
        <w:rPr>
          <w:rFonts w:ascii="서울한강 장체M" w:eastAsia="서울한강 장체M" w:hAnsi="서울한강 장체M"/>
          <w:bCs/>
          <w:sz w:val="32"/>
          <w:szCs w:val="32"/>
        </w:rPr>
        <w:t xml:space="preserve">DRA: LED </w:t>
      </w:r>
      <w:r w:rsidRPr="00D0434C">
        <w:rPr>
          <w:rFonts w:ascii="서울한강 장체M" w:eastAsia="서울한강 장체M" w:hAnsi="서울한강 장체M" w:hint="eastAsia"/>
          <w:bCs/>
          <w:sz w:val="32"/>
          <w:szCs w:val="32"/>
        </w:rPr>
        <w:t>출력 포트로 사용</w:t>
      </w:r>
    </w:p>
    <w:p w14:paraId="464E3A46" w14:textId="7069033C" w:rsidR="00006806" w:rsidRPr="00D0434C" w:rsidRDefault="00006806" w:rsidP="00006806">
      <w:pPr>
        <w:pStyle w:val="a0"/>
        <w:numPr>
          <w:ilvl w:val="0"/>
          <w:numId w:val="16"/>
        </w:numPr>
        <w:spacing w:after="0" w:line="240" w:lineRule="auto"/>
        <w:rPr>
          <w:rFonts w:ascii="서울한강 장체M" w:eastAsia="서울한강 장체M" w:hAnsi="서울한강 장체M"/>
          <w:bCs/>
          <w:sz w:val="32"/>
          <w:szCs w:val="32"/>
        </w:rPr>
      </w:pPr>
      <w:r w:rsidRPr="00D0434C">
        <w:rPr>
          <w:rFonts w:ascii="서울한강 장체M" w:eastAsia="서울한강 장체M" w:hAnsi="서울한강 장체M"/>
          <w:bCs/>
          <w:sz w:val="32"/>
          <w:szCs w:val="32"/>
        </w:rPr>
        <w:t xml:space="preserve">DDRB: </w:t>
      </w:r>
      <w:r w:rsidRPr="00D0434C">
        <w:rPr>
          <w:rFonts w:ascii="서울한강 장체M" w:eastAsia="서울한강 장체M" w:hAnsi="서울한강 장체M" w:hint="eastAsia"/>
          <w:bCs/>
          <w:sz w:val="32"/>
          <w:szCs w:val="32"/>
        </w:rPr>
        <w:t>B</w:t>
      </w:r>
      <w:r w:rsidRPr="00D0434C">
        <w:rPr>
          <w:rFonts w:ascii="서울한강 장체M" w:eastAsia="서울한강 장체M" w:hAnsi="서울한강 장체M"/>
          <w:bCs/>
          <w:sz w:val="32"/>
          <w:szCs w:val="32"/>
        </w:rPr>
        <w:t xml:space="preserve">uzzer </w:t>
      </w:r>
      <w:r w:rsidRPr="00D0434C">
        <w:rPr>
          <w:rFonts w:ascii="서울한강 장체M" w:eastAsia="서울한강 장체M" w:hAnsi="서울한강 장체M" w:hint="eastAsia"/>
          <w:bCs/>
          <w:sz w:val="32"/>
          <w:szCs w:val="32"/>
        </w:rPr>
        <w:t>출력 포트로 사용</w:t>
      </w:r>
    </w:p>
    <w:p w14:paraId="07ADF78E" w14:textId="2BACE7F5" w:rsidR="00006806" w:rsidRPr="00D0434C" w:rsidRDefault="00006806" w:rsidP="00006806">
      <w:pPr>
        <w:pStyle w:val="a0"/>
        <w:numPr>
          <w:ilvl w:val="0"/>
          <w:numId w:val="16"/>
        </w:numPr>
        <w:spacing w:after="0" w:line="240" w:lineRule="auto"/>
        <w:rPr>
          <w:rFonts w:ascii="서울한강 장체M" w:eastAsia="서울한강 장체M" w:hAnsi="서울한강 장체M"/>
          <w:bCs/>
          <w:sz w:val="32"/>
          <w:szCs w:val="32"/>
        </w:rPr>
      </w:pPr>
      <w:r w:rsidRPr="00D0434C">
        <w:rPr>
          <w:rFonts w:ascii="서울한강 장체M" w:eastAsia="서울한강 장체M" w:hAnsi="서울한강 장체M" w:hint="eastAsia"/>
          <w:bCs/>
          <w:sz w:val="32"/>
          <w:szCs w:val="32"/>
        </w:rPr>
        <w:t>D</w:t>
      </w:r>
      <w:r w:rsidRPr="00D0434C">
        <w:rPr>
          <w:rFonts w:ascii="서울한강 장체M" w:eastAsia="서울한강 장체M" w:hAnsi="서울한강 장체M"/>
          <w:bCs/>
          <w:sz w:val="32"/>
          <w:szCs w:val="32"/>
        </w:rPr>
        <w:t xml:space="preserve">DRE: </w:t>
      </w:r>
      <w:r w:rsidRPr="00D0434C">
        <w:rPr>
          <w:rFonts w:ascii="서울한강 장체M" w:eastAsia="서울한강 장체M" w:hAnsi="서울한강 장체M" w:hint="eastAsia"/>
          <w:bCs/>
          <w:sz w:val="32"/>
          <w:szCs w:val="32"/>
        </w:rPr>
        <w:t>S</w:t>
      </w:r>
      <w:r w:rsidRPr="00D0434C">
        <w:rPr>
          <w:rFonts w:ascii="서울한강 장체M" w:eastAsia="서울한강 장체M" w:hAnsi="서울한강 장체M"/>
          <w:bCs/>
          <w:sz w:val="32"/>
          <w:szCs w:val="32"/>
        </w:rPr>
        <w:t xml:space="preserve">W1, SW2 </w:t>
      </w:r>
      <w:r w:rsidRPr="00D0434C">
        <w:rPr>
          <w:rFonts w:ascii="서울한강 장체M" w:eastAsia="서울한강 장체M" w:hAnsi="서울한강 장체M" w:hint="eastAsia"/>
          <w:bCs/>
          <w:sz w:val="32"/>
          <w:szCs w:val="32"/>
        </w:rPr>
        <w:t>사용</w:t>
      </w:r>
    </w:p>
    <w:p w14:paraId="234B75DA" w14:textId="76D90853" w:rsidR="00006806" w:rsidRPr="00D0434C" w:rsidRDefault="00006806" w:rsidP="00006806">
      <w:pPr>
        <w:pStyle w:val="a0"/>
        <w:numPr>
          <w:ilvl w:val="0"/>
          <w:numId w:val="16"/>
        </w:numPr>
        <w:spacing w:after="0" w:line="240" w:lineRule="auto"/>
        <w:rPr>
          <w:rFonts w:ascii="서울한강 장체M" w:eastAsia="서울한강 장체M" w:hAnsi="서울한강 장체M"/>
          <w:bCs/>
          <w:sz w:val="32"/>
          <w:szCs w:val="32"/>
        </w:rPr>
      </w:pPr>
      <w:proofErr w:type="gramStart"/>
      <w:r w:rsidRPr="00D0434C">
        <w:rPr>
          <w:rFonts w:ascii="서울한강 장체M" w:eastAsia="서울한강 장체M" w:hAnsi="서울한강 장체M"/>
          <w:bCs/>
          <w:sz w:val="32"/>
          <w:szCs w:val="32"/>
        </w:rPr>
        <w:t>EICRB,EIMSK</w:t>
      </w:r>
      <w:proofErr w:type="gramEnd"/>
      <w:r w:rsidRPr="00D0434C">
        <w:rPr>
          <w:rFonts w:ascii="서울한강 장체M" w:eastAsia="서울한강 장체M" w:hAnsi="서울한강 장체M"/>
          <w:bCs/>
          <w:sz w:val="32"/>
          <w:szCs w:val="32"/>
        </w:rPr>
        <w:t xml:space="preserve"> : interrupt  </w:t>
      </w:r>
      <w:r w:rsidRPr="00D0434C">
        <w:rPr>
          <w:rFonts w:ascii="서울한강 장체M" w:eastAsia="서울한강 장체M" w:hAnsi="서울한강 장체M" w:hint="eastAsia"/>
          <w:bCs/>
          <w:sz w:val="32"/>
          <w:szCs w:val="32"/>
        </w:rPr>
        <w:t>초기 설정</w:t>
      </w:r>
    </w:p>
    <w:p w14:paraId="7F215D12" w14:textId="56367B77" w:rsidR="00006806" w:rsidRPr="00D0434C" w:rsidRDefault="00006806" w:rsidP="00006806">
      <w:pPr>
        <w:pStyle w:val="a0"/>
        <w:numPr>
          <w:ilvl w:val="0"/>
          <w:numId w:val="16"/>
        </w:numPr>
        <w:spacing w:after="0" w:line="240" w:lineRule="auto"/>
        <w:rPr>
          <w:rFonts w:ascii="서울한강 장체M" w:eastAsia="서울한강 장체M" w:hAnsi="서울한강 장체M"/>
          <w:bCs/>
          <w:sz w:val="32"/>
          <w:szCs w:val="32"/>
        </w:rPr>
      </w:pPr>
      <w:r w:rsidRPr="00D0434C">
        <w:rPr>
          <w:rFonts w:ascii="서울한강 장체M" w:eastAsia="서울한강 장체M" w:hAnsi="서울한강 장체M"/>
          <w:bCs/>
          <w:sz w:val="32"/>
          <w:szCs w:val="32"/>
        </w:rPr>
        <w:t xml:space="preserve">SREG: </w:t>
      </w:r>
      <w:r w:rsidRPr="00D0434C">
        <w:rPr>
          <w:rFonts w:ascii="서울한강 장체M" w:eastAsia="서울한강 장체M" w:hAnsi="서울한강 장체M" w:hint="eastAsia"/>
          <w:bCs/>
          <w:sz w:val="32"/>
          <w:szCs w:val="32"/>
        </w:rPr>
        <w:t>전체적인 인터럽트 허용</w:t>
      </w:r>
    </w:p>
    <w:p w14:paraId="032B57B4" w14:textId="1FEE7EE6" w:rsidR="00006806" w:rsidRPr="00D0434C" w:rsidRDefault="00006806" w:rsidP="00006806">
      <w:pPr>
        <w:pStyle w:val="a0"/>
        <w:numPr>
          <w:ilvl w:val="0"/>
          <w:numId w:val="16"/>
        </w:numPr>
        <w:spacing w:after="0" w:line="240" w:lineRule="auto"/>
        <w:rPr>
          <w:rFonts w:ascii="서울한강 장체M" w:eastAsia="서울한강 장체M" w:hAnsi="서울한강 장체M"/>
          <w:bCs/>
          <w:sz w:val="32"/>
          <w:szCs w:val="32"/>
        </w:rPr>
      </w:pPr>
      <w:r w:rsidRPr="00D0434C">
        <w:rPr>
          <w:rFonts w:ascii="서울한강 장체M" w:eastAsia="서울한강 장체M" w:hAnsi="서울한강 장체M"/>
          <w:bCs/>
          <w:sz w:val="32"/>
          <w:szCs w:val="32"/>
        </w:rPr>
        <w:t xml:space="preserve">ADMUX: 5V </w:t>
      </w:r>
      <w:r w:rsidRPr="00D0434C">
        <w:rPr>
          <w:rFonts w:ascii="서울한강 장체M" w:eastAsia="서울한강 장체M" w:hAnsi="서울한강 장체M" w:hint="eastAsia"/>
          <w:bCs/>
          <w:sz w:val="32"/>
          <w:szCs w:val="32"/>
        </w:rPr>
        <w:t>기준 전압 사용,</w:t>
      </w:r>
      <w:r w:rsidRPr="00D0434C">
        <w:rPr>
          <w:rFonts w:ascii="서울한강 장체M" w:eastAsia="서울한강 장체M" w:hAnsi="서울한강 장체M"/>
          <w:bCs/>
          <w:sz w:val="32"/>
          <w:szCs w:val="32"/>
        </w:rPr>
        <w:t xml:space="preserve"> </w:t>
      </w:r>
      <w:r w:rsidRPr="00D0434C">
        <w:rPr>
          <w:rFonts w:ascii="서울한강 장체M" w:eastAsia="서울한강 장체M" w:hAnsi="서울한강 장체M" w:hint="eastAsia"/>
          <w:bCs/>
          <w:sz w:val="32"/>
          <w:szCs w:val="32"/>
        </w:rPr>
        <w:t>오른쪽 정렬,</w:t>
      </w:r>
      <w:r w:rsidRPr="00D0434C">
        <w:rPr>
          <w:rFonts w:ascii="서울한강 장체M" w:eastAsia="서울한강 장체M" w:hAnsi="서울한강 장체M"/>
          <w:bCs/>
          <w:sz w:val="32"/>
          <w:szCs w:val="32"/>
        </w:rPr>
        <w:t xml:space="preserve"> ADC0</w:t>
      </w:r>
      <w:r w:rsidRPr="00D0434C">
        <w:rPr>
          <w:rFonts w:ascii="서울한강 장체M" w:eastAsia="서울한강 장체M" w:hAnsi="서울한강 장체M" w:hint="eastAsia"/>
          <w:bCs/>
          <w:sz w:val="32"/>
          <w:szCs w:val="32"/>
        </w:rPr>
        <w:t>사용</w:t>
      </w:r>
    </w:p>
    <w:p w14:paraId="1B870305" w14:textId="419B65F1" w:rsidR="00006806" w:rsidRPr="00D0434C" w:rsidRDefault="00006806" w:rsidP="00006806">
      <w:pPr>
        <w:pStyle w:val="a0"/>
        <w:numPr>
          <w:ilvl w:val="0"/>
          <w:numId w:val="16"/>
        </w:numPr>
        <w:spacing w:after="0" w:line="240" w:lineRule="auto"/>
        <w:rPr>
          <w:rFonts w:ascii="서울한강 장체M" w:eastAsia="서울한강 장체M" w:hAnsi="서울한강 장체M"/>
          <w:bCs/>
          <w:sz w:val="32"/>
          <w:szCs w:val="32"/>
        </w:rPr>
      </w:pPr>
      <w:r w:rsidRPr="00D0434C">
        <w:rPr>
          <w:rFonts w:ascii="서울한강 장체M" w:eastAsia="서울한강 장체M" w:hAnsi="서울한강 장체M"/>
          <w:bCs/>
          <w:sz w:val="32"/>
          <w:szCs w:val="32"/>
        </w:rPr>
        <w:lastRenderedPageBreak/>
        <w:t xml:space="preserve">ADCSRA: ADC enable, </w:t>
      </w:r>
      <w:r w:rsidRPr="00D0434C">
        <w:rPr>
          <w:rFonts w:ascii="서울한강 장체M" w:eastAsia="서울한강 장체M" w:hAnsi="서울한강 장체M" w:hint="eastAsia"/>
          <w:bCs/>
          <w:sz w:val="32"/>
          <w:szCs w:val="32"/>
        </w:rPr>
        <w:t>단일 변환 모드,</w:t>
      </w:r>
      <w:r w:rsidRPr="00D0434C">
        <w:rPr>
          <w:rFonts w:ascii="서울한강 장체M" w:eastAsia="서울한강 장체M" w:hAnsi="서울한강 장체M"/>
          <w:bCs/>
          <w:sz w:val="32"/>
          <w:szCs w:val="32"/>
        </w:rPr>
        <w:t xml:space="preserve"> </w:t>
      </w:r>
      <w:proofErr w:type="spellStart"/>
      <w:r w:rsidRPr="00D0434C">
        <w:rPr>
          <w:rFonts w:ascii="서울한강 장체M" w:eastAsia="서울한강 장체M" w:hAnsi="서울한강 장체M" w:hint="eastAsia"/>
          <w:bCs/>
          <w:sz w:val="32"/>
          <w:szCs w:val="32"/>
        </w:rPr>
        <w:t>프리스케일러</w:t>
      </w:r>
      <w:proofErr w:type="spellEnd"/>
      <w:r w:rsidRPr="00D0434C">
        <w:rPr>
          <w:rFonts w:ascii="서울한강 장체M" w:eastAsia="서울한강 장체M" w:hAnsi="서울한강 장체M" w:hint="eastAsia"/>
          <w:bCs/>
          <w:sz w:val="32"/>
          <w:szCs w:val="32"/>
        </w:rPr>
        <w:t xml:space="preserve"> </w:t>
      </w:r>
      <w:r w:rsidRPr="00D0434C">
        <w:rPr>
          <w:rFonts w:ascii="서울한강 장체M" w:eastAsia="서울한강 장체M" w:hAnsi="서울한강 장체M"/>
          <w:bCs/>
          <w:sz w:val="32"/>
          <w:szCs w:val="32"/>
        </w:rPr>
        <w:t>128</w:t>
      </w:r>
      <w:r w:rsidRPr="00D0434C">
        <w:rPr>
          <w:rFonts w:ascii="서울한강 장체M" w:eastAsia="서울한강 장체M" w:hAnsi="서울한강 장체M" w:hint="eastAsia"/>
          <w:bCs/>
          <w:sz w:val="32"/>
          <w:szCs w:val="32"/>
        </w:rPr>
        <w:t xml:space="preserve">분주 </w:t>
      </w:r>
    </w:p>
    <w:p w14:paraId="01A29656" w14:textId="3D2AC260" w:rsidR="00D0434C" w:rsidRPr="00D0434C" w:rsidRDefault="00D0434C" w:rsidP="00006806">
      <w:pPr>
        <w:pStyle w:val="a0"/>
        <w:numPr>
          <w:ilvl w:val="0"/>
          <w:numId w:val="16"/>
        </w:numPr>
        <w:spacing w:after="0" w:line="240" w:lineRule="auto"/>
        <w:rPr>
          <w:rFonts w:ascii="서울한강 장체M" w:eastAsia="서울한강 장체M" w:hAnsi="서울한강 장체M"/>
          <w:bCs/>
          <w:sz w:val="32"/>
          <w:szCs w:val="32"/>
        </w:rPr>
      </w:pPr>
      <w:r w:rsidRPr="00D0434C">
        <w:rPr>
          <w:rFonts w:ascii="서울한강 장체M" w:eastAsia="서울한강 장체M" w:hAnsi="서울한강 장체M"/>
          <w:bCs/>
          <w:sz w:val="32"/>
          <w:szCs w:val="32"/>
        </w:rPr>
        <w:t>TCNT</w:t>
      </w:r>
      <w:proofErr w:type="gramStart"/>
      <w:r w:rsidRPr="00D0434C">
        <w:rPr>
          <w:rFonts w:ascii="서울한강 장체M" w:eastAsia="서울한강 장체M" w:hAnsi="서울한강 장체M"/>
          <w:bCs/>
          <w:sz w:val="32"/>
          <w:szCs w:val="32"/>
        </w:rPr>
        <w:t>2 :</w:t>
      </w:r>
      <w:proofErr w:type="gramEnd"/>
      <w:r w:rsidRPr="00D0434C">
        <w:rPr>
          <w:rFonts w:ascii="서울한강 장체M" w:eastAsia="서울한강 장체M" w:hAnsi="서울한강 장체M"/>
          <w:bCs/>
          <w:sz w:val="32"/>
          <w:szCs w:val="32"/>
        </w:rPr>
        <w:t xml:space="preserve"> timer count</w:t>
      </w:r>
    </w:p>
    <w:p w14:paraId="2C6FC33B" w14:textId="77777777" w:rsidR="00D0434C" w:rsidRPr="00D0434C" w:rsidRDefault="00D0434C" w:rsidP="00D0434C">
      <w:pPr>
        <w:pStyle w:val="a0"/>
        <w:numPr>
          <w:ilvl w:val="0"/>
          <w:numId w:val="0"/>
        </w:numPr>
        <w:spacing w:after="0" w:line="240" w:lineRule="auto"/>
        <w:ind w:left="1120"/>
        <w:rPr>
          <w:rFonts w:ascii="서울한강 장체M" w:eastAsia="서울한강 장체M" w:hAnsi="서울한강 장체M"/>
          <w:bCs/>
          <w:sz w:val="32"/>
          <w:szCs w:val="32"/>
        </w:rPr>
      </w:pPr>
    </w:p>
    <w:p w14:paraId="0AE5B7C7" w14:textId="23FE8877" w:rsidR="00D0434C" w:rsidRPr="00D0434C" w:rsidRDefault="00006806" w:rsidP="00D0434C">
      <w:pPr>
        <w:pStyle w:val="a0"/>
        <w:numPr>
          <w:ilvl w:val="0"/>
          <w:numId w:val="24"/>
        </w:numPr>
        <w:spacing w:after="0" w:line="240" w:lineRule="auto"/>
        <w:rPr>
          <w:rFonts w:ascii="서울한강 장체M" w:eastAsia="서울한강 장체M" w:hAnsi="서울한강 장체M"/>
          <w:bCs/>
          <w:sz w:val="32"/>
          <w:szCs w:val="32"/>
        </w:rPr>
      </w:pPr>
      <w:r w:rsidRPr="00D0434C">
        <w:rPr>
          <w:rFonts w:ascii="서울한강 장체M" w:eastAsia="서울한강 장체M" w:hAnsi="서울한강 장체M" w:hint="eastAsia"/>
          <w:bCs/>
          <w:sz w:val="32"/>
          <w:szCs w:val="32"/>
        </w:rPr>
        <w:t xml:space="preserve">각 </w:t>
      </w:r>
      <w:r w:rsidRPr="00D0434C">
        <w:rPr>
          <w:rFonts w:ascii="서울한강 장체M" w:eastAsia="서울한강 장체M" w:hAnsi="서울한강 장체M"/>
          <w:bCs/>
          <w:sz w:val="32"/>
          <w:szCs w:val="32"/>
        </w:rPr>
        <w:t>I</w:t>
      </w:r>
      <w:r w:rsidR="00D0434C" w:rsidRPr="00D0434C">
        <w:rPr>
          <w:rFonts w:ascii="서울한강 장체M" w:eastAsia="서울한강 장체M" w:hAnsi="서울한강 장체M"/>
          <w:bCs/>
          <w:sz w:val="32"/>
          <w:szCs w:val="32"/>
        </w:rPr>
        <w:t>PC</w:t>
      </w:r>
      <w:r w:rsidRPr="00D0434C">
        <w:rPr>
          <w:rFonts w:ascii="서울한강 장체M" w:eastAsia="서울한강 장체M" w:hAnsi="서울한강 장체M"/>
          <w:bCs/>
          <w:sz w:val="32"/>
          <w:szCs w:val="32"/>
        </w:rPr>
        <w:t xml:space="preserve"> </w:t>
      </w:r>
      <w:r w:rsidRPr="00D0434C">
        <w:rPr>
          <w:rFonts w:ascii="서울한강 장체M" w:eastAsia="서울한강 장체M" w:hAnsi="서울한강 장체M" w:hint="eastAsia"/>
          <w:bCs/>
          <w:sz w:val="32"/>
          <w:szCs w:val="32"/>
        </w:rPr>
        <w:t>선언</w:t>
      </w:r>
      <w:r w:rsidR="00D0434C" w:rsidRPr="00D0434C">
        <w:rPr>
          <w:rFonts w:ascii="서울한강 장체M" w:eastAsia="서울한강 장체M" w:hAnsi="서울한강 장체M"/>
          <w:bCs/>
          <w:sz w:val="32"/>
          <w:szCs w:val="32"/>
        </w:rPr>
        <w:t xml:space="preserve"> (Mail box, Message Queue, Event </w:t>
      </w:r>
      <w:proofErr w:type="spellStart"/>
      <w:proofErr w:type="gramStart"/>
      <w:r w:rsidR="00D0434C" w:rsidRPr="00D0434C">
        <w:rPr>
          <w:rFonts w:ascii="서울한강 장체M" w:eastAsia="서울한강 장체M" w:hAnsi="서울한강 장체M"/>
          <w:bCs/>
          <w:sz w:val="32"/>
          <w:szCs w:val="32"/>
        </w:rPr>
        <w:t>flag,Semaphore</w:t>
      </w:r>
      <w:proofErr w:type="spellEnd"/>
      <w:proofErr w:type="gramEnd"/>
      <w:r w:rsidR="00D0434C" w:rsidRPr="00D0434C">
        <w:rPr>
          <w:rFonts w:ascii="서울한강 장체M" w:eastAsia="서울한강 장체M" w:hAnsi="서울한강 장체M"/>
          <w:bCs/>
          <w:sz w:val="32"/>
          <w:szCs w:val="32"/>
        </w:rPr>
        <w:t>)</w:t>
      </w:r>
    </w:p>
    <w:p w14:paraId="76C5F0B4" w14:textId="5B9F725A" w:rsidR="00D0434C" w:rsidRPr="00D0434C" w:rsidRDefault="00D0434C" w:rsidP="00D0434C">
      <w:pPr>
        <w:pStyle w:val="a0"/>
        <w:numPr>
          <w:ilvl w:val="0"/>
          <w:numId w:val="24"/>
        </w:numPr>
        <w:spacing w:after="0" w:line="240" w:lineRule="auto"/>
        <w:rPr>
          <w:rFonts w:ascii="서울한강 장체M" w:eastAsia="서울한강 장체M" w:hAnsi="서울한강 장체M"/>
          <w:bCs/>
          <w:sz w:val="32"/>
          <w:szCs w:val="32"/>
        </w:rPr>
      </w:pPr>
      <w:r w:rsidRPr="00D0434C">
        <w:rPr>
          <w:rFonts w:ascii="서울한강 장체M" w:eastAsia="서울한강 장체M" w:hAnsi="서울한강 장체M" w:hint="eastAsia"/>
          <w:bCs/>
          <w:sz w:val="32"/>
          <w:szCs w:val="32"/>
        </w:rPr>
        <w:t>T</w:t>
      </w:r>
      <w:r w:rsidRPr="00D0434C">
        <w:rPr>
          <w:rFonts w:ascii="서울한강 장체M" w:eastAsia="서울한강 장체M" w:hAnsi="서울한강 장체M"/>
          <w:bCs/>
          <w:sz w:val="32"/>
          <w:szCs w:val="32"/>
        </w:rPr>
        <w:t xml:space="preserve">ask Create: </w:t>
      </w:r>
      <w:proofErr w:type="spellStart"/>
      <w:r w:rsidRPr="00D0434C">
        <w:rPr>
          <w:rFonts w:ascii="서울한강 장체M" w:eastAsia="서울한강 장체M" w:hAnsi="서울한강 장체M"/>
          <w:bCs/>
          <w:sz w:val="32"/>
          <w:szCs w:val="32"/>
        </w:rPr>
        <w:t>Fnd</w:t>
      </w:r>
      <w:proofErr w:type="spellEnd"/>
      <w:r w:rsidRPr="00D0434C">
        <w:rPr>
          <w:rFonts w:ascii="서울한강 장체M" w:eastAsia="서울한강 장체M" w:hAnsi="서울한강 장체M"/>
          <w:bCs/>
          <w:sz w:val="32"/>
          <w:szCs w:val="32"/>
        </w:rPr>
        <w:t xml:space="preserve">, Buzzer, Level, Led </w:t>
      </w:r>
      <w:r w:rsidRPr="00D0434C">
        <w:rPr>
          <w:rFonts w:ascii="서울한강 장체M" w:eastAsia="서울한강 장체M" w:hAnsi="서울한강 장체M" w:hint="eastAsia"/>
          <w:bCs/>
          <w:sz w:val="32"/>
          <w:szCs w:val="32"/>
        </w:rPr>
        <w:t>순으로 우선순위 줌</w:t>
      </w:r>
    </w:p>
    <w:p w14:paraId="0EF2CE66" w14:textId="6AA32460" w:rsidR="00D0434C" w:rsidRPr="00D0434C" w:rsidRDefault="00D0434C" w:rsidP="00D0434C">
      <w:pPr>
        <w:pStyle w:val="a0"/>
        <w:numPr>
          <w:ilvl w:val="0"/>
          <w:numId w:val="24"/>
        </w:numPr>
        <w:spacing w:after="0" w:line="240" w:lineRule="auto"/>
        <w:rPr>
          <w:rFonts w:ascii="서울한강 장체M" w:eastAsia="서울한강 장체M" w:hAnsi="서울한강 장체M"/>
          <w:bCs/>
          <w:sz w:val="32"/>
          <w:szCs w:val="32"/>
        </w:rPr>
      </w:pPr>
      <w:r w:rsidRPr="00D0434C">
        <w:rPr>
          <w:rFonts w:ascii="서울한강 장체M" w:eastAsia="서울한강 장체M" w:hAnsi="서울한강 장체M" w:hint="eastAsia"/>
          <w:bCs/>
          <w:sz w:val="32"/>
          <w:szCs w:val="32"/>
        </w:rPr>
        <w:t>O</w:t>
      </w:r>
      <w:r w:rsidRPr="00D0434C">
        <w:rPr>
          <w:rFonts w:ascii="서울한강 장체M" w:eastAsia="서울한강 장체M" w:hAnsi="서울한강 장체M"/>
          <w:bCs/>
          <w:sz w:val="32"/>
          <w:szCs w:val="32"/>
        </w:rPr>
        <w:t>S</w:t>
      </w:r>
      <w:r w:rsidRPr="00D0434C">
        <w:rPr>
          <w:rFonts w:ascii="서울한강 장체M" w:eastAsia="서울한강 장체M" w:hAnsi="서울한강 장체M" w:hint="eastAsia"/>
          <w:bCs/>
          <w:sz w:val="32"/>
          <w:szCs w:val="32"/>
        </w:rPr>
        <w:t>에게 제어권을 넘겨줌</w:t>
      </w:r>
    </w:p>
    <w:p w14:paraId="0FB76AF1" w14:textId="0A8E60E4" w:rsidR="00D0434C" w:rsidRDefault="00D0434C" w:rsidP="00D0434C">
      <w:pPr>
        <w:pStyle w:val="a0"/>
        <w:numPr>
          <w:ilvl w:val="0"/>
          <w:numId w:val="0"/>
        </w:numPr>
        <w:spacing w:after="0" w:line="240" w:lineRule="auto"/>
        <w:ind w:left="720" w:hanging="360"/>
        <w:rPr>
          <w:rFonts w:ascii="서울한강 장체M" w:eastAsia="서울한강 장체M" w:hAnsi="서울한강 장체M"/>
          <w:b/>
          <w:sz w:val="40"/>
          <w:szCs w:val="40"/>
        </w:rPr>
      </w:pPr>
    </w:p>
    <w:p w14:paraId="1327CD4B" w14:textId="76F908C4" w:rsidR="00D0434C" w:rsidRDefault="00D0434C" w:rsidP="00D0434C">
      <w:pPr>
        <w:pStyle w:val="a0"/>
        <w:numPr>
          <w:ilvl w:val="0"/>
          <w:numId w:val="0"/>
        </w:numPr>
        <w:spacing w:after="0" w:line="240" w:lineRule="auto"/>
        <w:ind w:left="720" w:hanging="360"/>
        <w:rPr>
          <w:rFonts w:ascii="서울한강 장체M" w:eastAsia="서울한강 장체M" w:hAnsi="서울한강 장체M"/>
          <w:b/>
          <w:sz w:val="40"/>
          <w:szCs w:val="40"/>
        </w:rPr>
      </w:pPr>
    </w:p>
    <w:p w14:paraId="4AD22DA1" w14:textId="58B54223" w:rsidR="008A4A6B" w:rsidRDefault="008A4A6B" w:rsidP="00D0434C">
      <w:pPr>
        <w:pStyle w:val="a0"/>
        <w:numPr>
          <w:ilvl w:val="0"/>
          <w:numId w:val="0"/>
        </w:numPr>
        <w:spacing w:after="0" w:line="240" w:lineRule="auto"/>
        <w:ind w:left="720" w:hanging="360"/>
        <w:rPr>
          <w:rFonts w:ascii="서울한강 장체M" w:eastAsia="서울한강 장체M" w:hAnsi="서울한강 장체M"/>
          <w:b/>
          <w:color w:val="00ADDC" w:themeColor="accent4"/>
          <w:sz w:val="52"/>
          <w:szCs w:val="52"/>
        </w:rPr>
      </w:pPr>
      <w:r>
        <w:rPr>
          <w:rFonts w:ascii="서울한강 장체M" w:eastAsia="서울한강 장체M" w:hAnsi="서울한강 장체M"/>
          <w:b/>
          <w:color w:val="00ADDC" w:themeColor="accent4"/>
          <w:sz w:val="52"/>
          <w:szCs w:val="52"/>
        </w:rPr>
        <w:t xml:space="preserve">unsigned short </w:t>
      </w:r>
      <w:proofErr w:type="spellStart"/>
      <w:r>
        <w:rPr>
          <w:rFonts w:ascii="서울한강 장체M" w:eastAsia="서울한강 장체M" w:hAnsi="서울한강 장체M"/>
          <w:b/>
          <w:color w:val="00ADDC" w:themeColor="accent4"/>
          <w:sz w:val="52"/>
          <w:szCs w:val="52"/>
        </w:rPr>
        <w:t>read_</w:t>
      </w:r>
      <w:proofErr w:type="gramStart"/>
      <w:r>
        <w:rPr>
          <w:rFonts w:ascii="서울한강 장체M" w:eastAsia="서울한강 장체M" w:hAnsi="서울한강 장체M"/>
          <w:b/>
          <w:color w:val="00ADDC" w:themeColor="accent4"/>
          <w:sz w:val="52"/>
          <w:szCs w:val="52"/>
        </w:rPr>
        <w:t>adc</w:t>
      </w:r>
      <w:proofErr w:type="spellEnd"/>
      <w:r>
        <w:rPr>
          <w:rFonts w:ascii="서울한강 장체M" w:eastAsia="서울한강 장체M" w:hAnsi="서울한강 장체M"/>
          <w:b/>
          <w:color w:val="00ADDC" w:themeColor="accent4"/>
          <w:sz w:val="52"/>
          <w:szCs w:val="52"/>
        </w:rPr>
        <w:t>(</w:t>
      </w:r>
      <w:proofErr w:type="gramEnd"/>
      <w:r>
        <w:rPr>
          <w:rFonts w:ascii="서울한강 장체M" w:eastAsia="서울한강 장체M" w:hAnsi="서울한강 장체M"/>
          <w:b/>
          <w:color w:val="00ADDC" w:themeColor="accent4"/>
          <w:sz w:val="52"/>
          <w:szCs w:val="52"/>
        </w:rPr>
        <w:t>)</w:t>
      </w:r>
    </w:p>
    <w:p w14:paraId="3CB72D9A" w14:textId="580F344B" w:rsidR="008A4A6B" w:rsidRPr="008A4A6B" w:rsidRDefault="008A4A6B" w:rsidP="00D0434C">
      <w:pPr>
        <w:pStyle w:val="a0"/>
        <w:numPr>
          <w:ilvl w:val="0"/>
          <w:numId w:val="0"/>
        </w:numPr>
        <w:spacing w:after="0" w:line="240" w:lineRule="auto"/>
        <w:ind w:left="720" w:hanging="360"/>
        <w:rPr>
          <w:rFonts w:ascii="서울한강 장체M" w:eastAsia="서울한강 장체M" w:hAnsi="서울한강 장체M"/>
          <w:b/>
          <w:color w:val="auto"/>
          <w:sz w:val="32"/>
          <w:szCs w:val="32"/>
        </w:rPr>
      </w:pPr>
      <w:r>
        <w:rPr>
          <w:noProof/>
        </w:rPr>
        <w:drawing>
          <wp:inline distT="0" distB="0" distL="0" distR="0" wp14:anchorId="5A56178E" wp14:editId="33D29B85">
            <wp:extent cx="4648200" cy="2314575"/>
            <wp:effectExtent l="0" t="0" r="0" b="952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51B69" w14:textId="10650F2D" w:rsidR="008A4A6B" w:rsidRDefault="008A4A6B" w:rsidP="008A4A6B">
      <w:pPr>
        <w:pStyle w:val="a0"/>
        <w:numPr>
          <w:ilvl w:val="0"/>
          <w:numId w:val="16"/>
        </w:numPr>
        <w:spacing w:after="0" w:line="240" w:lineRule="auto"/>
        <w:rPr>
          <w:rFonts w:ascii="서울한강 장체M" w:eastAsia="서울한강 장체M" w:hAnsi="서울한강 장체M"/>
          <w:bCs/>
          <w:color w:val="auto"/>
          <w:sz w:val="32"/>
          <w:szCs w:val="32"/>
        </w:rPr>
      </w:pPr>
      <w:r>
        <w:rPr>
          <w:rFonts w:ascii="서울한강 장체M" w:eastAsia="서울한강 장체M" w:hAnsi="서울한강 장체M" w:hint="eastAsia"/>
          <w:bCs/>
          <w:color w:val="auto"/>
          <w:sz w:val="32"/>
          <w:szCs w:val="32"/>
        </w:rPr>
        <w:t xml:space="preserve">아날로그 </w:t>
      </w:r>
      <w:proofErr w:type="spellStart"/>
      <w:r>
        <w:rPr>
          <w:rFonts w:ascii="서울한강 장체M" w:eastAsia="서울한강 장체M" w:hAnsi="서울한강 장체M" w:hint="eastAsia"/>
          <w:bCs/>
          <w:color w:val="auto"/>
          <w:sz w:val="32"/>
          <w:szCs w:val="32"/>
        </w:rPr>
        <w:t>조도값을</w:t>
      </w:r>
      <w:proofErr w:type="spellEnd"/>
      <w:r>
        <w:rPr>
          <w:rFonts w:ascii="서울한강 장체M" w:eastAsia="서울한강 장체M" w:hAnsi="서울한강 장체M" w:hint="eastAsia"/>
          <w:bCs/>
          <w:color w:val="auto"/>
          <w:sz w:val="32"/>
          <w:szCs w:val="32"/>
        </w:rPr>
        <w:t xml:space="preserve"> d</w:t>
      </w:r>
      <w:r>
        <w:rPr>
          <w:rFonts w:ascii="서울한강 장체M" w:eastAsia="서울한강 장체M" w:hAnsi="서울한강 장체M"/>
          <w:bCs/>
          <w:color w:val="auto"/>
          <w:sz w:val="32"/>
          <w:szCs w:val="32"/>
        </w:rPr>
        <w:t xml:space="preserve">igital </w:t>
      </w:r>
      <w:r>
        <w:rPr>
          <w:rFonts w:ascii="서울한강 장체M" w:eastAsia="서울한강 장체M" w:hAnsi="서울한강 장체M" w:hint="eastAsia"/>
          <w:bCs/>
          <w:color w:val="auto"/>
          <w:sz w:val="32"/>
          <w:szCs w:val="32"/>
        </w:rPr>
        <w:t xml:space="preserve">값으로 변환시켜주고 그 값을 </w:t>
      </w:r>
      <w:r>
        <w:rPr>
          <w:rFonts w:ascii="서울한강 장체M" w:eastAsia="서울한강 장체M" w:hAnsi="서울한강 장체M"/>
          <w:bCs/>
          <w:color w:val="auto"/>
          <w:sz w:val="32"/>
          <w:szCs w:val="32"/>
        </w:rPr>
        <w:t xml:space="preserve">return </w:t>
      </w:r>
      <w:r>
        <w:rPr>
          <w:rFonts w:ascii="서울한강 장체M" w:eastAsia="서울한강 장체M" w:hAnsi="서울한강 장체M" w:hint="eastAsia"/>
          <w:bCs/>
          <w:color w:val="auto"/>
          <w:sz w:val="32"/>
          <w:szCs w:val="32"/>
        </w:rPr>
        <w:t>해준다.</w:t>
      </w:r>
    </w:p>
    <w:p w14:paraId="1003DBAF" w14:textId="77777777" w:rsidR="008A4A6B" w:rsidRPr="008A4A6B" w:rsidRDefault="008A4A6B" w:rsidP="008A4A6B">
      <w:pPr>
        <w:pStyle w:val="a0"/>
        <w:numPr>
          <w:ilvl w:val="0"/>
          <w:numId w:val="0"/>
        </w:numPr>
        <w:spacing w:after="0" w:line="240" w:lineRule="auto"/>
        <w:ind w:left="1120"/>
        <w:rPr>
          <w:rFonts w:ascii="서울한강 장체M" w:eastAsia="서울한강 장체M" w:hAnsi="서울한강 장체M"/>
          <w:bCs/>
          <w:color w:val="auto"/>
          <w:sz w:val="32"/>
          <w:szCs w:val="32"/>
        </w:rPr>
      </w:pPr>
    </w:p>
    <w:p w14:paraId="1E18EF20" w14:textId="77777777" w:rsidR="008A4A6B" w:rsidRDefault="008A4A6B" w:rsidP="00D0434C">
      <w:pPr>
        <w:pStyle w:val="a0"/>
        <w:numPr>
          <w:ilvl w:val="0"/>
          <w:numId w:val="0"/>
        </w:numPr>
        <w:spacing w:after="0" w:line="240" w:lineRule="auto"/>
        <w:ind w:left="720" w:hanging="360"/>
        <w:rPr>
          <w:rFonts w:ascii="서울한강 장체M" w:eastAsia="서울한강 장체M" w:hAnsi="서울한강 장체M"/>
          <w:b/>
          <w:color w:val="00ADDC" w:themeColor="accent4"/>
          <w:sz w:val="52"/>
          <w:szCs w:val="52"/>
        </w:rPr>
      </w:pPr>
    </w:p>
    <w:p w14:paraId="693A6857" w14:textId="77777777" w:rsidR="008A4A6B" w:rsidRDefault="008A4A6B" w:rsidP="00D0434C">
      <w:pPr>
        <w:pStyle w:val="a0"/>
        <w:numPr>
          <w:ilvl w:val="0"/>
          <w:numId w:val="0"/>
        </w:numPr>
        <w:spacing w:after="0" w:line="240" w:lineRule="auto"/>
        <w:ind w:left="720" w:hanging="360"/>
        <w:rPr>
          <w:rFonts w:ascii="서울한강 장체M" w:eastAsia="서울한강 장체M" w:hAnsi="서울한강 장체M"/>
          <w:b/>
          <w:color w:val="00ADDC" w:themeColor="accent4"/>
          <w:sz w:val="52"/>
          <w:szCs w:val="52"/>
        </w:rPr>
      </w:pPr>
    </w:p>
    <w:p w14:paraId="25A0AF20" w14:textId="77777777" w:rsidR="008A4A6B" w:rsidRDefault="008A4A6B" w:rsidP="00D0434C">
      <w:pPr>
        <w:pStyle w:val="a0"/>
        <w:numPr>
          <w:ilvl w:val="0"/>
          <w:numId w:val="0"/>
        </w:numPr>
        <w:spacing w:after="0" w:line="240" w:lineRule="auto"/>
        <w:ind w:left="720" w:hanging="360"/>
        <w:rPr>
          <w:rFonts w:ascii="서울한강 장체M" w:eastAsia="서울한강 장체M" w:hAnsi="서울한강 장체M"/>
          <w:b/>
          <w:color w:val="00ADDC" w:themeColor="accent4"/>
          <w:sz w:val="52"/>
          <w:szCs w:val="52"/>
        </w:rPr>
      </w:pPr>
    </w:p>
    <w:p w14:paraId="488DD681" w14:textId="77777777" w:rsidR="008A4A6B" w:rsidRDefault="008A4A6B" w:rsidP="00D0434C">
      <w:pPr>
        <w:pStyle w:val="a0"/>
        <w:numPr>
          <w:ilvl w:val="0"/>
          <w:numId w:val="0"/>
        </w:numPr>
        <w:spacing w:after="0" w:line="240" w:lineRule="auto"/>
        <w:ind w:left="720" w:hanging="360"/>
        <w:rPr>
          <w:rFonts w:ascii="서울한강 장체M" w:eastAsia="서울한강 장체M" w:hAnsi="서울한강 장체M"/>
          <w:b/>
          <w:color w:val="00ADDC" w:themeColor="accent4"/>
          <w:sz w:val="52"/>
          <w:szCs w:val="52"/>
        </w:rPr>
      </w:pPr>
    </w:p>
    <w:p w14:paraId="080F6E47" w14:textId="77777777" w:rsidR="008A4A6B" w:rsidRDefault="008A4A6B" w:rsidP="00CB63DE">
      <w:pPr>
        <w:pStyle w:val="a0"/>
        <w:numPr>
          <w:ilvl w:val="0"/>
          <w:numId w:val="0"/>
        </w:numPr>
        <w:spacing w:after="0" w:line="240" w:lineRule="auto"/>
        <w:rPr>
          <w:rFonts w:ascii="서울한강 장체M" w:eastAsia="서울한강 장체M" w:hAnsi="서울한강 장체M" w:hint="eastAsia"/>
          <w:b/>
          <w:color w:val="00ADDC" w:themeColor="accent4"/>
          <w:sz w:val="52"/>
          <w:szCs w:val="52"/>
        </w:rPr>
      </w:pPr>
    </w:p>
    <w:p w14:paraId="39388F18" w14:textId="13F70F37" w:rsidR="008A4A6B" w:rsidRDefault="008A4A6B" w:rsidP="00D0434C">
      <w:pPr>
        <w:pStyle w:val="a0"/>
        <w:numPr>
          <w:ilvl w:val="0"/>
          <w:numId w:val="0"/>
        </w:numPr>
        <w:spacing w:after="0" w:line="240" w:lineRule="auto"/>
        <w:ind w:left="720" w:hanging="360"/>
        <w:rPr>
          <w:rFonts w:ascii="서울한강 장체M" w:eastAsia="서울한강 장체M" w:hAnsi="서울한강 장체M"/>
          <w:b/>
          <w:color w:val="00ADDC" w:themeColor="accent4"/>
          <w:sz w:val="52"/>
          <w:szCs w:val="52"/>
        </w:rPr>
      </w:pPr>
      <w:r>
        <w:rPr>
          <w:rFonts w:ascii="서울한강 장체M" w:eastAsia="서울한강 장체M" w:hAnsi="서울한강 장체M"/>
          <w:b/>
          <w:color w:val="00ADDC" w:themeColor="accent4"/>
          <w:sz w:val="52"/>
          <w:szCs w:val="52"/>
        </w:rPr>
        <w:lastRenderedPageBreak/>
        <w:t xml:space="preserve">void </w:t>
      </w:r>
      <w:proofErr w:type="spellStart"/>
      <w:r>
        <w:rPr>
          <w:rFonts w:ascii="서울한강 장체M" w:eastAsia="서울한강 장체M" w:hAnsi="서울한강 장체M"/>
          <w:b/>
          <w:color w:val="00ADDC" w:themeColor="accent4"/>
          <w:sz w:val="52"/>
          <w:szCs w:val="52"/>
        </w:rPr>
        <w:t>ctrl_</w:t>
      </w:r>
      <w:proofErr w:type="gramStart"/>
      <w:r>
        <w:rPr>
          <w:rFonts w:ascii="서울한강 장체M" w:eastAsia="서울한강 장체M" w:hAnsi="서울한강 장체M"/>
          <w:b/>
          <w:color w:val="00ADDC" w:themeColor="accent4"/>
          <w:sz w:val="52"/>
          <w:szCs w:val="52"/>
        </w:rPr>
        <w:t>level</w:t>
      </w:r>
      <w:proofErr w:type="spellEnd"/>
      <w:r>
        <w:rPr>
          <w:rFonts w:ascii="서울한강 장체M" w:eastAsia="서울한강 장체M" w:hAnsi="서울한강 장체M"/>
          <w:b/>
          <w:color w:val="00ADDC" w:themeColor="accent4"/>
          <w:sz w:val="52"/>
          <w:szCs w:val="52"/>
        </w:rPr>
        <w:t>(</w:t>
      </w:r>
      <w:proofErr w:type="gramEnd"/>
      <w:r>
        <w:rPr>
          <w:rFonts w:ascii="서울한강 장체M" w:eastAsia="서울한강 장체M" w:hAnsi="서울한강 장체M"/>
          <w:b/>
          <w:color w:val="00ADDC" w:themeColor="accent4"/>
          <w:sz w:val="52"/>
          <w:szCs w:val="52"/>
        </w:rPr>
        <w:t>unsigned short value)</w:t>
      </w:r>
    </w:p>
    <w:p w14:paraId="75DF3E47" w14:textId="0D5740F3" w:rsidR="008A4A6B" w:rsidRDefault="008A4A6B" w:rsidP="00D0434C">
      <w:pPr>
        <w:pStyle w:val="a0"/>
        <w:numPr>
          <w:ilvl w:val="0"/>
          <w:numId w:val="0"/>
        </w:numPr>
        <w:spacing w:after="0" w:line="240" w:lineRule="auto"/>
        <w:ind w:left="720" w:hanging="360"/>
        <w:rPr>
          <w:rFonts w:ascii="서울한강 장체M" w:eastAsia="서울한강 장체M" w:hAnsi="서울한강 장체M"/>
          <w:bCs/>
          <w:color w:val="00ADDC" w:themeColor="accent4"/>
          <w:sz w:val="32"/>
          <w:szCs w:val="32"/>
        </w:rPr>
      </w:pPr>
      <w:r>
        <w:rPr>
          <w:noProof/>
        </w:rPr>
        <w:drawing>
          <wp:inline distT="0" distB="0" distL="0" distR="0" wp14:anchorId="647F1FC0" wp14:editId="7BF1FBD6">
            <wp:extent cx="4067175" cy="2400300"/>
            <wp:effectExtent l="0" t="0" r="952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55A9" w14:textId="5B53DF1A" w:rsidR="008A4A6B" w:rsidRDefault="008A4A6B" w:rsidP="008A4A6B">
      <w:pPr>
        <w:pStyle w:val="a0"/>
        <w:numPr>
          <w:ilvl w:val="0"/>
          <w:numId w:val="16"/>
        </w:numPr>
        <w:spacing w:after="0" w:line="240" w:lineRule="auto"/>
        <w:rPr>
          <w:rFonts w:ascii="서울한강 장체M" w:eastAsia="서울한강 장체M" w:hAnsi="서울한강 장체M"/>
          <w:bCs/>
          <w:color w:val="auto"/>
          <w:sz w:val="32"/>
          <w:szCs w:val="32"/>
        </w:rPr>
      </w:pPr>
      <w:r>
        <w:rPr>
          <w:rFonts w:ascii="서울한강 장체M" w:eastAsia="서울한강 장체M" w:hAnsi="서울한강 장체M"/>
          <w:bCs/>
          <w:color w:val="auto"/>
          <w:sz w:val="32"/>
          <w:szCs w:val="32"/>
        </w:rPr>
        <w:t xml:space="preserve">Unsigned short </w:t>
      </w:r>
      <w:proofErr w:type="spellStart"/>
      <w:r>
        <w:rPr>
          <w:rFonts w:ascii="서울한강 장체M" w:eastAsia="서울한강 장체M" w:hAnsi="서울한강 장체M"/>
          <w:bCs/>
          <w:color w:val="auto"/>
          <w:sz w:val="32"/>
          <w:szCs w:val="32"/>
        </w:rPr>
        <w:t>read_adc</w:t>
      </w:r>
      <w:proofErr w:type="spellEnd"/>
      <w:r>
        <w:rPr>
          <w:rFonts w:ascii="서울한강 장체M" w:eastAsia="서울한강 장체M" w:hAnsi="서울한강 장체M"/>
          <w:bCs/>
          <w:color w:val="auto"/>
          <w:sz w:val="32"/>
          <w:szCs w:val="32"/>
        </w:rPr>
        <w:t>(</w:t>
      </w:r>
      <w:proofErr w:type="gramStart"/>
      <w:r>
        <w:rPr>
          <w:rFonts w:ascii="서울한강 장체M" w:eastAsia="서울한강 장체M" w:hAnsi="서울한강 장체M"/>
          <w:bCs/>
          <w:color w:val="auto"/>
          <w:sz w:val="32"/>
          <w:szCs w:val="32"/>
        </w:rPr>
        <w:t xml:space="preserve">) </w:t>
      </w:r>
      <w:r>
        <w:rPr>
          <w:rFonts w:ascii="서울한강 장체M" w:eastAsia="서울한강 장체M" w:hAnsi="서울한강 장체M" w:hint="eastAsia"/>
          <w:bCs/>
          <w:color w:val="auto"/>
          <w:sz w:val="32"/>
          <w:szCs w:val="32"/>
        </w:rPr>
        <w:t>에서</w:t>
      </w:r>
      <w:proofErr w:type="gramEnd"/>
      <w:r>
        <w:rPr>
          <w:rFonts w:ascii="서울한강 장체M" w:eastAsia="서울한강 장체M" w:hAnsi="서울한강 장체M" w:hint="eastAsia"/>
          <w:bCs/>
          <w:color w:val="auto"/>
          <w:sz w:val="32"/>
          <w:szCs w:val="32"/>
        </w:rPr>
        <w:t xml:space="preserve"> </w:t>
      </w:r>
      <w:r>
        <w:rPr>
          <w:rFonts w:ascii="서울한강 장체M" w:eastAsia="서울한강 장체M" w:hAnsi="서울한강 장체M"/>
          <w:bCs/>
          <w:color w:val="auto"/>
          <w:sz w:val="32"/>
          <w:szCs w:val="32"/>
        </w:rPr>
        <w:t xml:space="preserve">return </w:t>
      </w:r>
      <w:r>
        <w:rPr>
          <w:rFonts w:ascii="서울한강 장체M" w:eastAsia="서울한강 장체M" w:hAnsi="서울한강 장체M" w:hint="eastAsia"/>
          <w:bCs/>
          <w:color w:val="auto"/>
          <w:sz w:val="32"/>
          <w:szCs w:val="32"/>
        </w:rPr>
        <w:t>한 값을 가져와서</w:t>
      </w:r>
      <w:r>
        <w:rPr>
          <w:rFonts w:ascii="서울한강 장체M" w:eastAsia="서울한강 장체M" w:hAnsi="서울한강 장체M"/>
          <w:bCs/>
          <w:color w:val="auto"/>
          <w:sz w:val="32"/>
          <w:szCs w:val="32"/>
        </w:rPr>
        <w:t xml:space="preserve"> </w:t>
      </w:r>
      <w:r>
        <w:rPr>
          <w:rFonts w:ascii="서울한강 장체M" w:eastAsia="서울한강 장체M" w:hAnsi="서울한강 장체M" w:hint="eastAsia"/>
          <w:bCs/>
          <w:color w:val="auto"/>
          <w:sz w:val="32"/>
          <w:szCs w:val="32"/>
        </w:rPr>
        <w:t xml:space="preserve">그 값이 기준 값보다 낮으면 </w:t>
      </w:r>
      <w:r>
        <w:rPr>
          <w:rFonts w:ascii="서울한강 장체M" w:eastAsia="서울한강 장체M" w:hAnsi="서울한강 장체M"/>
          <w:bCs/>
          <w:color w:val="auto"/>
          <w:sz w:val="32"/>
          <w:szCs w:val="32"/>
        </w:rPr>
        <w:t>level</w:t>
      </w:r>
      <w:r>
        <w:rPr>
          <w:rFonts w:ascii="서울한강 장체M" w:eastAsia="서울한강 장체M" w:hAnsi="서울한강 장체M" w:hint="eastAsia"/>
          <w:bCs/>
          <w:color w:val="auto"/>
          <w:sz w:val="32"/>
          <w:szCs w:val="32"/>
        </w:rPr>
        <w:t>을 증가시켜준다.</w:t>
      </w:r>
      <w:r>
        <w:rPr>
          <w:rFonts w:ascii="서울한강 장체M" w:eastAsia="서울한강 장체M" w:hAnsi="서울한강 장체M"/>
          <w:bCs/>
          <w:color w:val="auto"/>
          <w:sz w:val="32"/>
          <w:szCs w:val="32"/>
        </w:rPr>
        <w:t xml:space="preserve"> </w:t>
      </w:r>
    </w:p>
    <w:p w14:paraId="3BA2C74E" w14:textId="22B605F8" w:rsidR="008A4A6B" w:rsidRPr="008A4A6B" w:rsidRDefault="008A4A6B" w:rsidP="008A4A6B">
      <w:pPr>
        <w:pStyle w:val="a0"/>
        <w:numPr>
          <w:ilvl w:val="0"/>
          <w:numId w:val="16"/>
        </w:numPr>
        <w:spacing w:after="0" w:line="240" w:lineRule="auto"/>
        <w:rPr>
          <w:rFonts w:ascii="서울한강 장체M" w:eastAsia="서울한강 장체M" w:hAnsi="서울한강 장체M"/>
          <w:bCs/>
          <w:color w:val="auto"/>
          <w:sz w:val="32"/>
          <w:szCs w:val="32"/>
        </w:rPr>
      </w:pPr>
      <w:r>
        <w:rPr>
          <w:rFonts w:ascii="서울한강 장체M" w:eastAsia="서울한강 장체M" w:hAnsi="서울한강 장체M"/>
          <w:bCs/>
          <w:color w:val="auto"/>
          <w:sz w:val="32"/>
          <w:szCs w:val="32"/>
        </w:rPr>
        <w:t>Level</w:t>
      </w:r>
      <w:r>
        <w:rPr>
          <w:rFonts w:ascii="서울한강 장체M" w:eastAsia="서울한강 장체M" w:hAnsi="서울한강 장체M" w:hint="eastAsia"/>
          <w:bCs/>
          <w:color w:val="auto"/>
          <w:sz w:val="32"/>
          <w:szCs w:val="32"/>
        </w:rPr>
        <w:t xml:space="preserve">이 </w:t>
      </w:r>
      <w:r>
        <w:rPr>
          <w:rFonts w:ascii="서울한강 장체M" w:eastAsia="서울한강 장체M" w:hAnsi="서울한강 장체M"/>
          <w:bCs/>
          <w:color w:val="auto"/>
          <w:sz w:val="32"/>
          <w:szCs w:val="32"/>
        </w:rPr>
        <w:t>4</w:t>
      </w:r>
      <w:r>
        <w:rPr>
          <w:rFonts w:ascii="서울한강 장체M" w:eastAsia="서울한강 장체M" w:hAnsi="서울한강 장체M" w:hint="eastAsia"/>
          <w:bCs/>
          <w:color w:val="auto"/>
          <w:sz w:val="32"/>
          <w:szCs w:val="32"/>
        </w:rPr>
        <w:t xml:space="preserve">가 되면 다시 </w:t>
      </w:r>
      <w:r>
        <w:rPr>
          <w:rFonts w:ascii="서울한강 장체M" w:eastAsia="서울한강 장체M" w:hAnsi="서울한강 장체M"/>
          <w:bCs/>
          <w:color w:val="auto"/>
          <w:sz w:val="32"/>
          <w:szCs w:val="32"/>
        </w:rPr>
        <w:t>1</w:t>
      </w:r>
      <w:r>
        <w:rPr>
          <w:rFonts w:ascii="서울한강 장체M" w:eastAsia="서울한강 장체M" w:hAnsi="서울한강 장체M" w:hint="eastAsia"/>
          <w:bCs/>
          <w:color w:val="auto"/>
          <w:sz w:val="32"/>
          <w:szCs w:val="32"/>
        </w:rPr>
        <w:t>로 바꿔준다.</w:t>
      </w:r>
    </w:p>
    <w:p w14:paraId="14DBADAE" w14:textId="5E86131E" w:rsidR="008A4A6B" w:rsidRDefault="008A4A6B" w:rsidP="00D0434C">
      <w:pPr>
        <w:pStyle w:val="a0"/>
        <w:numPr>
          <w:ilvl w:val="0"/>
          <w:numId w:val="0"/>
        </w:numPr>
        <w:spacing w:after="0" w:line="240" w:lineRule="auto"/>
        <w:ind w:left="720" w:hanging="360"/>
        <w:rPr>
          <w:rFonts w:ascii="서울한강 장체M" w:eastAsia="서울한강 장체M" w:hAnsi="서울한강 장체M"/>
          <w:b/>
          <w:color w:val="00ADDC" w:themeColor="accent4"/>
          <w:sz w:val="52"/>
          <w:szCs w:val="52"/>
        </w:rPr>
      </w:pPr>
    </w:p>
    <w:p w14:paraId="5E9AF4AA" w14:textId="33465361" w:rsidR="008A4A6B" w:rsidRPr="008A4A6B" w:rsidRDefault="008A4A6B" w:rsidP="00D0434C">
      <w:pPr>
        <w:pStyle w:val="a0"/>
        <w:numPr>
          <w:ilvl w:val="0"/>
          <w:numId w:val="0"/>
        </w:numPr>
        <w:spacing w:after="0" w:line="240" w:lineRule="auto"/>
        <w:ind w:left="720" w:hanging="360"/>
        <w:rPr>
          <w:rFonts w:ascii="서울한강 장체M" w:eastAsia="서울한강 장체M" w:hAnsi="서울한강 장체M"/>
          <w:b/>
          <w:color w:val="00ADDC" w:themeColor="accent4"/>
          <w:sz w:val="52"/>
          <w:szCs w:val="52"/>
        </w:rPr>
      </w:pPr>
      <w:r>
        <w:rPr>
          <w:rFonts w:ascii="서울한강 장체M" w:eastAsia="서울한강 장체M" w:hAnsi="서울한강 장체M"/>
          <w:b/>
          <w:color w:val="00ADDC" w:themeColor="accent4"/>
          <w:sz w:val="52"/>
          <w:szCs w:val="52"/>
        </w:rPr>
        <w:t xml:space="preserve">void </w:t>
      </w:r>
      <w:proofErr w:type="spellStart"/>
      <w:r>
        <w:rPr>
          <w:rFonts w:ascii="서울한강 장체M" w:eastAsia="서울한강 장체M" w:hAnsi="서울한강 장체M"/>
          <w:b/>
          <w:color w:val="00ADDC" w:themeColor="accent4"/>
          <w:sz w:val="52"/>
          <w:szCs w:val="52"/>
        </w:rPr>
        <w:t>clean_</w:t>
      </w:r>
      <w:proofErr w:type="gramStart"/>
      <w:r>
        <w:rPr>
          <w:rFonts w:ascii="서울한강 장체M" w:eastAsia="서울한강 장체M" w:hAnsi="서울한강 장체M"/>
          <w:b/>
          <w:color w:val="00ADDC" w:themeColor="accent4"/>
          <w:sz w:val="52"/>
          <w:szCs w:val="52"/>
        </w:rPr>
        <w:t>fnd</w:t>
      </w:r>
      <w:proofErr w:type="spellEnd"/>
      <w:r>
        <w:rPr>
          <w:rFonts w:ascii="서울한강 장체M" w:eastAsia="서울한강 장체M" w:hAnsi="서울한강 장체M"/>
          <w:b/>
          <w:color w:val="00ADDC" w:themeColor="accent4"/>
          <w:sz w:val="52"/>
          <w:szCs w:val="52"/>
        </w:rPr>
        <w:t>(</w:t>
      </w:r>
      <w:proofErr w:type="gramEnd"/>
      <w:r>
        <w:rPr>
          <w:rFonts w:ascii="서울한강 장체M" w:eastAsia="서울한강 장체M" w:hAnsi="서울한강 장체M"/>
          <w:b/>
          <w:color w:val="00ADDC" w:themeColor="accent4"/>
          <w:sz w:val="52"/>
          <w:szCs w:val="52"/>
        </w:rPr>
        <w:t>)</w:t>
      </w:r>
    </w:p>
    <w:p w14:paraId="6F028CAE" w14:textId="4EFBF8E9" w:rsidR="006D2589" w:rsidRDefault="008A4A6B" w:rsidP="008A4A6B">
      <w:pPr>
        <w:pStyle w:val="a0"/>
        <w:numPr>
          <w:ilvl w:val="0"/>
          <w:numId w:val="0"/>
        </w:numPr>
        <w:tabs>
          <w:tab w:val="left" w:pos="2625"/>
        </w:tabs>
        <w:spacing w:after="0" w:line="240" w:lineRule="auto"/>
        <w:ind w:left="720" w:hanging="360"/>
        <w:rPr>
          <w:rFonts w:ascii="서울한강 장체M" w:eastAsia="서울한강 장체M" w:hAnsi="서울한강 장체M"/>
          <w:b/>
          <w:bCs/>
          <w:color w:val="0070C0"/>
          <w:sz w:val="52"/>
          <w:szCs w:val="52"/>
        </w:rPr>
      </w:pPr>
      <w:r>
        <w:rPr>
          <w:noProof/>
        </w:rPr>
        <w:drawing>
          <wp:inline distT="0" distB="0" distL="0" distR="0" wp14:anchorId="5C227ABC" wp14:editId="31CB6E8A">
            <wp:extent cx="2581275" cy="2743200"/>
            <wp:effectExtent l="0" t="0" r="9525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8E39A" w14:textId="740AC857" w:rsidR="008A4A6B" w:rsidRPr="008A4A6B" w:rsidRDefault="008A4A6B" w:rsidP="008A4A6B">
      <w:pPr>
        <w:pStyle w:val="a0"/>
        <w:numPr>
          <w:ilvl w:val="0"/>
          <w:numId w:val="16"/>
        </w:numPr>
        <w:tabs>
          <w:tab w:val="left" w:pos="2625"/>
        </w:tabs>
        <w:spacing w:after="0" w:line="240" w:lineRule="auto"/>
        <w:rPr>
          <w:rFonts w:ascii="서울한강 장체M" w:eastAsia="서울한강 장체M" w:hAnsi="서울한강 장체M"/>
          <w:color w:val="auto"/>
          <w:sz w:val="32"/>
          <w:szCs w:val="32"/>
        </w:rPr>
      </w:pPr>
      <w:proofErr w:type="spellStart"/>
      <w:r>
        <w:rPr>
          <w:rFonts w:ascii="서울한강 장체M" w:eastAsia="서울한강 장체M" w:hAnsi="서울한강 장체M"/>
          <w:color w:val="auto"/>
          <w:sz w:val="32"/>
          <w:szCs w:val="32"/>
        </w:rPr>
        <w:t>Fnd</w:t>
      </w:r>
      <w:proofErr w:type="spellEnd"/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>를 전부 꺼준다.</w:t>
      </w:r>
    </w:p>
    <w:p w14:paraId="4193DD3D" w14:textId="77777777" w:rsidR="006D2589" w:rsidRDefault="006D2589" w:rsidP="006D2589">
      <w:pPr>
        <w:pStyle w:val="a0"/>
        <w:numPr>
          <w:ilvl w:val="0"/>
          <w:numId w:val="0"/>
        </w:numPr>
        <w:spacing w:after="0" w:line="240" w:lineRule="auto"/>
        <w:ind w:left="720" w:hanging="360"/>
        <w:rPr>
          <w:rFonts w:ascii="서울한강 장체M" w:eastAsia="서울한강 장체M" w:hAnsi="서울한강 장체M"/>
          <w:b/>
          <w:bCs/>
          <w:color w:val="0070C0"/>
          <w:sz w:val="52"/>
          <w:szCs w:val="52"/>
        </w:rPr>
      </w:pPr>
    </w:p>
    <w:p w14:paraId="205A75DF" w14:textId="77777777" w:rsidR="006D2589" w:rsidRDefault="006D2589" w:rsidP="008A4A6B">
      <w:pPr>
        <w:pStyle w:val="a0"/>
        <w:numPr>
          <w:ilvl w:val="0"/>
          <w:numId w:val="0"/>
        </w:numPr>
        <w:spacing w:after="0" w:line="240" w:lineRule="auto"/>
        <w:rPr>
          <w:rFonts w:ascii="서울한강 장체M" w:eastAsia="서울한강 장체M" w:hAnsi="서울한강 장체M"/>
          <w:b/>
          <w:bCs/>
          <w:color w:val="0070C0"/>
          <w:sz w:val="52"/>
          <w:szCs w:val="52"/>
        </w:rPr>
      </w:pPr>
    </w:p>
    <w:p w14:paraId="6BA56FDD" w14:textId="405BE484" w:rsidR="006D2589" w:rsidRPr="006D2589" w:rsidRDefault="00D0434C" w:rsidP="006D2589">
      <w:pPr>
        <w:pStyle w:val="a0"/>
        <w:numPr>
          <w:ilvl w:val="0"/>
          <w:numId w:val="0"/>
        </w:numPr>
        <w:spacing w:after="0" w:line="240" w:lineRule="auto"/>
        <w:ind w:left="720" w:hanging="360"/>
        <w:rPr>
          <w:rFonts w:ascii="서울한강 장체M" w:eastAsia="서울한강 장체M" w:hAnsi="서울한강 장체M"/>
          <w:b/>
          <w:bCs/>
          <w:color w:val="0070C0"/>
          <w:sz w:val="52"/>
          <w:szCs w:val="52"/>
        </w:rPr>
      </w:pPr>
      <w:r w:rsidRPr="006D2589">
        <w:rPr>
          <w:rFonts w:ascii="서울한강 장체M" w:eastAsia="서울한강 장체M" w:hAnsi="서울한강 장체M"/>
          <w:b/>
          <w:bCs/>
          <w:color w:val="0070C0"/>
          <w:sz w:val="52"/>
          <w:szCs w:val="52"/>
        </w:rPr>
        <w:lastRenderedPageBreak/>
        <w:t>ISR</w:t>
      </w:r>
    </w:p>
    <w:p w14:paraId="072C10F6" w14:textId="2E9A41E9" w:rsidR="00D0434C" w:rsidRPr="00D0434C" w:rsidRDefault="00D0434C" w:rsidP="00D0434C">
      <w:pPr>
        <w:pStyle w:val="a0"/>
        <w:numPr>
          <w:ilvl w:val="0"/>
          <w:numId w:val="0"/>
        </w:numPr>
        <w:spacing w:after="0" w:line="240" w:lineRule="auto"/>
        <w:ind w:left="720" w:hanging="360"/>
        <w:rPr>
          <w:rFonts w:ascii="서울한강 장체M" w:eastAsia="서울한강 장체M" w:hAnsi="서울한강 장체M"/>
          <w:b/>
          <w:bCs/>
          <w:color w:val="00A0B8" w:themeColor="accent1"/>
          <w:sz w:val="40"/>
          <w:szCs w:val="40"/>
        </w:rPr>
      </w:pPr>
      <w:r w:rsidRPr="00D0434C">
        <w:rPr>
          <w:rFonts w:ascii="서울한강 장체M" w:eastAsia="서울한강 장체M" w:hAnsi="서울한강 장체M"/>
          <w:b/>
          <w:bCs/>
          <w:color w:val="00A0B8" w:themeColor="accent1"/>
          <w:sz w:val="40"/>
          <w:szCs w:val="40"/>
        </w:rPr>
        <w:t>TIMER ISR</w:t>
      </w:r>
    </w:p>
    <w:p w14:paraId="792A2798" w14:textId="56B2F6CA" w:rsidR="00D0434C" w:rsidRDefault="00D0434C" w:rsidP="00D0434C">
      <w:pPr>
        <w:pStyle w:val="a0"/>
        <w:numPr>
          <w:ilvl w:val="0"/>
          <w:numId w:val="0"/>
        </w:numPr>
        <w:spacing w:after="0" w:line="240" w:lineRule="auto"/>
        <w:ind w:left="720" w:hanging="360"/>
        <w:rPr>
          <w:rFonts w:ascii="서울한강 장체M" w:eastAsia="서울한강 장체M" w:hAnsi="서울한강 장체M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E6903CA" wp14:editId="4DC34475">
            <wp:extent cx="2486025" cy="2095500"/>
            <wp:effectExtent l="0" t="0" r="952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76DB" w14:textId="7179B853" w:rsidR="00D0434C" w:rsidRPr="00D0434C" w:rsidRDefault="00D0434C" w:rsidP="00D0434C">
      <w:pPr>
        <w:pStyle w:val="a0"/>
        <w:numPr>
          <w:ilvl w:val="0"/>
          <w:numId w:val="8"/>
        </w:numPr>
        <w:spacing w:after="0" w:line="240" w:lineRule="auto"/>
        <w:rPr>
          <w:rFonts w:ascii="서울한강 장체M" w:eastAsia="서울한강 장체M" w:hAnsi="서울한강 장체M"/>
          <w:sz w:val="32"/>
          <w:szCs w:val="32"/>
        </w:rPr>
      </w:pPr>
      <w:r w:rsidRPr="00D0434C">
        <w:rPr>
          <w:rFonts w:ascii="서울한강 장체M" w:eastAsia="서울한강 장체M" w:hAnsi="서울한강 장체M"/>
          <w:sz w:val="32"/>
          <w:szCs w:val="32"/>
        </w:rPr>
        <w:t>2</w:t>
      </w:r>
      <w:r w:rsidRPr="00D0434C">
        <w:rPr>
          <w:rFonts w:ascii="서울한강 장체M" w:eastAsia="서울한강 장체M" w:hAnsi="서울한강 장체M" w:hint="eastAsia"/>
          <w:sz w:val="32"/>
          <w:szCs w:val="32"/>
        </w:rPr>
        <w:t xml:space="preserve">번 타이머 인터럽트 발생시 </w:t>
      </w:r>
      <w:proofErr w:type="spellStart"/>
      <w:r w:rsidRPr="00D0434C">
        <w:rPr>
          <w:rFonts w:ascii="서울한강 장체M" w:eastAsia="서울한강 장체M" w:hAnsi="서울한강 장체M"/>
          <w:sz w:val="32"/>
          <w:szCs w:val="32"/>
        </w:rPr>
        <w:t>buzzer_stat</w:t>
      </w:r>
      <w:r w:rsidRPr="00D0434C">
        <w:rPr>
          <w:rFonts w:ascii="서울한강 장체M" w:eastAsia="서울한강 장체M" w:hAnsi="서울한강 장체M" w:hint="eastAsia"/>
          <w:sz w:val="32"/>
          <w:szCs w:val="32"/>
        </w:rPr>
        <w:t>e</w:t>
      </w:r>
      <w:proofErr w:type="spellEnd"/>
      <w:r w:rsidRPr="00D0434C">
        <w:rPr>
          <w:rFonts w:ascii="서울한강 장체M" w:eastAsia="서울한강 장체M" w:hAnsi="서울한강 장체M"/>
          <w:sz w:val="32"/>
          <w:szCs w:val="32"/>
        </w:rPr>
        <w:t xml:space="preserve"> </w:t>
      </w:r>
      <w:r w:rsidRPr="00D0434C">
        <w:rPr>
          <w:rFonts w:ascii="서울한강 장체M" w:eastAsia="서울한강 장체M" w:hAnsi="서울한강 장체M" w:hint="eastAsia"/>
          <w:sz w:val="32"/>
          <w:szCs w:val="32"/>
        </w:rPr>
        <w:t>가 O</w:t>
      </w:r>
      <w:r w:rsidRPr="00D0434C">
        <w:rPr>
          <w:rFonts w:ascii="서울한강 장체M" w:eastAsia="서울한강 장체M" w:hAnsi="서울한강 장체M"/>
          <w:sz w:val="32"/>
          <w:szCs w:val="32"/>
        </w:rPr>
        <w:t>N</w:t>
      </w:r>
      <w:r w:rsidRPr="00D0434C">
        <w:rPr>
          <w:rFonts w:ascii="서울한강 장체M" w:eastAsia="서울한강 장체M" w:hAnsi="서울한강 장체M" w:hint="eastAsia"/>
          <w:sz w:val="32"/>
          <w:szCs w:val="32"/>
        </w:rPr>
        <w:t xml:space="preserve">이라면 </w:t>
      </w:r>
      <w:r w:rsidRPr="00D0434C">
        <w:rPr>
          <w:rFonts w:ascii="서울한강 장체M" w:eastAsia="서울한강 장체M" w:hAnsi="서울한강 장체M"/>
          <w:sz w:val="32"/>
          <w:szCs w:val="32"/>
        </w:rPr>
        <w:t>OFF</w:t>
      </w:r>
      <w:proofErr w:type="gramStart"/>
      <w:r w:rsidRPr="00D0434C">
        <w:rPr>
          <w:rFonts w:ascii="서울한강 장체M" w:eastAsia="서울한강 장체M" w:hAnsi="서울한강 장체M" w:hint="eastAsia"/>
          <w:sz w:val="32"/>
          <w:szCs w:val="32"/>
        </w:rPr>
        <w:t xml:space="preserve">로 </w:t>
      </w:r>
      <w:r w:rsidRPr="00D0434C">
        <w:rPr>
          <w:rFonts w:ascii="서울한강 장체M" w:eastAsia="서울한강 장체M" w:hAnsi="서울한강 장체M"/>
          <w:sz w:val="32"/>
          <w:szCs w:val="32"/>
        </w:rPr>
        <w:t>,</w:t>
      </w:r>
      <w:proofErr w:type="gramEnd"/>
    </w:p>
    <w:p w14:paraId="65A14BCD" w14:textId="0C9EF272" w:rsidR="00D0434C" w:rsidRPr="00D0434C" w:rsidRDefault="00D0434C" w:rsidP="00D0434C">
      <w:pPr>
        <w:pStyle w:val="a0"/>
        <w:numPr>
          <w:ilvl w:val="0"/>
          <w:numId w:val="0"/>
        </w:numPr>
        <w:spacing w:after="0" w:line="240" w:lineRule="auto"/>
        <w:ind w:left="760"/>
        <w:rPr>
          <w:rFonts w:ascii="서울한강 장체M" w:eastAsia="서울한강 장체M" w:hAnsi="서울한강 장체M"/>
          <w:sz w:val="32"/>
          <w:szCs w:val="32"/>
        </w:rPr>
      </w:pPr>
      <w:r w:rsidRPr="00D0434C">
        <w:rPr>
          <w:rFonts w:ascii="서울한강 장체M" w:eastAsia="서울한강 장체M" w:hAnsi="서울한강 장체M"/>
          <w:sz w:val="32"/>
          <w:szCs w:val="32"/>
        </w:rPr>
        <w:t>OFF</w:t>
      </w:r>
      <w:r w:rsidRPr="00D0434C">
        <w:rPr>
          <w:rFonts w:ascii="서울한강 장체M" w:eastAsia="서울한강 장체M" w:hAnsi="서울한강 장체M" w:hint="eastAsia"/>
          <w:sz w:val="32"/>
          <w:szCs w:val="32"/>
        </w:rPr>
        <w:t>라면 O</w:t>
      </w:r>
      <w:r w:rsidRPr="00D0434C">
        <w:rPr>
          <w:rFonts w:ascii="서울한강 장체M" w:eastAsia="서울한강 장체M" w:hAnsi="서울한강 장체M"/>
          <w:sz w:val="32"/>
          <w:szCs w:val="32"/>
        </w:rPr>
        <w:t>N</w:t>
      </w:r>
      <w:r w:rsidRPr="00D0434C">
        <w:rPr>
          <w:rFonts w:ascii="서울한강 장체M" w:eastAsia="서울한강 장체M" w:hAnsi="서울한강 장체M" w:hint="eastAsia"/>
          <w:sz w:val="32"/>
          <w:szCs w:val="32"/>
        </w:rPr>
        <w:t>으로 바꿔준다.</w:t>
      </w:r>
    </w:p>
    <w:p w14:paraId="48C7A6C0" w14:textId="75FA12BC" w:rsidR="00D0434C" w:rsidRDefault="00D0434C" w:rsidP="00D0434C">
      <w:pPr>
        <w:pStyle w:val="a0"/>
        <w:numPr>
          <w:ilvl w:val="0"/>
          <w:numId w:val="8"/>
        </w:numPr>
        <w:spacing w:after="0" w:line="240" w:lineRule="auto"/>
        <w:rPr>
          <w:rFonts w:ascii="서울한강 장체M" w:eastAsia="서울한강 장체M" w:hAnsi="서울한강 장체M"/>
          <w:sz w:val="40"/>
          <w:szCs w:val="40"/>
        </w:rPr>
      </w:pPr>
      <w:r w:rsidRPr="00D0434C">
        <w:rPr>
          <w:rFonts w:ascii="서울한강 장체M" w:eastAsia="서울한강 장체M" w:hAnsi="서울한강 장체M"/>
          <w:sz w:val="32"/>
          <w:szCs w:val="32"/>
        </w:rPr>
        <w:t>TCNT2</w:t>
      </w:r>
      <w:r w:rsidRPr="00D0434C">
        <w:rPr>
          <w:rFonts w:ascii="서울한강 장체M" w:eastAsia="서울한강 장체M" w:hAnsi="서울한강 장체M" w:hint="eastAsia"/>
          <w:sz w:val="32"/>
          <w:szCs w:val="32"/>
        </w:rPr>
        <w:t xml:space="preserve">를 </w:t>
      </w:r>
      <w:r w:rsidRPr="00D0434C">
        <w:rPr>
          <w:rFonts w:ascii="서울한강 장체M" w:eastAsia="서울한강 장체M" w:hAnsi="서울한강 장체M"/>
          <w:sz w:val="32"/>
          <w:szCs w:val="32"/>
        </w:rPr>
        <w:t>melody[</w:t>
      </w:r>
      <w:proofErr w:type="spellStart"/>
      <w:r w:rsidRPr="00D0434C">
        <w:rPr>
          <w:rFonts w:ascii="서울한강 장체M" w:eastAsia="서울한강 장체M" w:hAnsi="서울한강 장체M"/>
          <w:sz w:val="32"/>
          <w:szCs w:val="32"/>
        </w:rPr>
        <w:t>mel_idx</w:t>
      </w:r>
      <w:proofErr w:type="spellEnd"/>
      <w:r w:rsidRPr="00D0434C">
        <w:rPr>
          <w:rFonts w:ascii="서울한강 장체M" w:eastAsia="서울한강 장체M" w:hAnsi="서울한강 장체M"/>
          <w:sz w:val="32"/>
          <w:szCs w:val="32"/>
        </w:rPr>
        <w:t xml:space="preserve">] </w:t>
      </w:r>
      <w:r w:rsidRPr="00D0434C">
        <w:rPr>
          <w:rFonts w:ascii="서울한강 장체M" w:eastAsia="서울한강 장체M" w:hAnsi="서울한강 장체M" w:hint="eastAsia"/>
          <w:sz w:val="32"/>
          <w:szCs w:val="32"/>
        </w:rPr>
        <w:t>로 지정해준다</w:t>
      </w:r>
      <w:r>
        <w:rPr>
          <w:rFonts w:ascii="서울한강 장체M" w:eastAsia="서울한강 장체M" w:hAnsi="서울한강 장체M" w:hint="eastAsia"/>
          <w:sz w:val="40"/>
          <w:szCs w:val="40"/>
        </w:rPr>
        <w:t>.</w:t>
      </w:r>
    </w:p>
    <w:p w14:paraId="4D8D5227" w14:textId="77777777" w:rsidR="006D2589" w:rsidRDefault="006D2589" w:rsidP="006D2589">
      <w:pPr>
        <w:pStyle w:val="a0"/>
        <w:numPr>
          <w:ilvl w:val="0"/>
          <w:numId w:val="0"/>
        </w:numPr>
        <w:spacing w:after="0" w:line="240" w:lineRule="auto"/>
        <w:ind w:firstLine="400"/>
        <w:rPr>
          <w:rFonts w:ascii="서울한강 장체M" w:eastAsia="서울한강 장체M" w:hAnsi="서울한강 장체M"/>
          <w:b/>
          <w:bCs/>
          <w:color w:val="00A0B8" w:themeColor="accent1"/>
          <w:sz w:val="40"/>
          <w:szCs w:val="40"/>
        </w:rPr>
      </w:pPr>
    </w:p>
    <w:p w14:paraId="6B690E99" w14:textId="49689E4A" w:rsidR="00D0434C" w:rsidRPr="00D0434C" w:rsidRDefault="00D0434C" w:rsidP="006D2589">
      <w:pPr>
        <w:pStyle w:val="a0"/>
        <w:numPr>
          <w:ilvl w:val="0"/>
          <w:numId w:val="0"/>
        </w:numPr>
        <w:spacing w:after="0" w:line="240" w:lineRule="auto"/>
        <w:ind w:firstLine="400"/>
        <w:rPr>
          <w:rFonts w:ascii="서울한강 장체M" w:eastAsia="서울한강 장체M" w:hAnsi="서울한강 장체M"/>
          <w:b/>
          <w:bCs/>
          <w:color w:val="00A0B8" w:themeColor="accent1"/>
          <w:sz w:val="40"/>
          <w:szCs w:val="40"/>
        </w:rPr>
      </w:pPr>
      <w:r>
        <w:rPr>
          <w:rFonts w:ascii="서울한강 장체M" w:eastAsia="서울한강 장체M" w:hAnsi="서울한강 장체M" w:hint="eastAsia"/>
          <w:b/>
          <w:bCs/>
          <w:color w:val="00A0B8" w:themeColor="accent1"/>
          <w:sz w:val="40"/>
          <w:szCs w:val="40"/>
        </w:rPr>
        <w:t>S</w:t>
      </w:r>
      <w:r>
        <w:rPr>
          <w:rFonts w:ascii="서울한강 장체M" w:eastAsia="서울한강 장체M" w:hAnsi="서울한강 장체M"/>
          <w:b/>
          <w:bCs/>
          <w:color w:val="00A0B8" w:themeColor="accent1"/>
          <w:sz w:val="40"/>
          <w:szCs w:val="40"/>
        </w:rPr>
        <w:t>W1 INT4 ISR</w:t>
      </w:r>
    </w:p>
    <w:p w14:paraId="169156E2" w14:textId="1D270D31" w:rsidR="00AF0A9E" w:rsidRDefault="00D0434C" w:rsidP="00D0434C">
      <w:pPr>
        <w:pStyle w:val="a0"/>
        <w:numPr>
          <w:ilvl w:val="0"/>
          <w:numId w:val="0"/>
        </w:numPr>
        <w:tabs>
          <w:tab w:val="left" w:pos="2670"/>
        </w:tabs>
        <w:spacing w:after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ab/>
      </w:r>
      <w:r>
        <w:rPr>
          <w:noProof/>
        </w:rPr>
        <w:drawing>
          <wp:inline distT="0" distB="0" distL="0" distR="0" wp14:anchorId="5579A9E8" wp14:editId="37781EC5">
            <wp:extent cx="5534025" cy="2771775"/>
            <wp:effectExtent l="0" t="0" r="9525" b="952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BBB4" w14:textId="72F4C57A" w:rsidR="00D0434C" w:rsidRDefault="00D0434C" w:rsidP="006D2589">
      <w:pPr>
        <w:pStyle w:val="a0"/>
        <w:numPr>
          <w:ilvl w:val="0"/>
          <w:numId w:val="16"/>
        </w:numPr>
        <w:tabs>
          <w:tab w:val="left" w:pos="2670"/>
        </w:tabs>
        <w:spacing w:after="0" w:line="240" w:lineRule="auto"/>
        <w:rPr>
          <w:rFonts w:ascii="서울한강 장체M" w:eastAsia="서울한강 장체M" w:hAnsi="서울한강 장체M"/>
          <w:sz w:val="32"/>
          <w:szCs w:val="32"/>
        </w:rPr>
      </w:pPr>
      <w:r>
        <w:rPr>
          <w:rFonts w:ascii="서울한강 장체M" w:eastAsia="서울한강 장체M" w:hAnsi="서울한강 장체M"/>
          <w:sz w:val="32"/>
          <w:szCs w:val="32"/>
        </w:rPr>
        <w:t>SW1</w:t>
      </w:r>
      <w:r>
        <w:rPr>
          <w:rFonts w:ascii="서울한강 장체M" w:eastAsia="서울한강 장체M" w:hAnsi="서울한강 장체M" w:hint="eastAsia"/>
          <w:sz w:val="32"/>
          <w:szCs w:val="32"/>
        </w:rPr>
        <w:t>이 눌렸을 때,</w:t>
      </w:r>
      <w:r>
        <w:rPr>
          <w:rFonts w:ascii="서울한강 장체M" w:eastAsia="서울한강 장체M" w:hAnsi="서울한강 장체M"/>
          <w:sz w:val="32"/>
          <w:szCs w:val="32"/>
        </w:rPr>
        <w:t xml:space="preserve"> </w:t>
      </w:r>
      <w:proofErr w:type="spellStart"/>
      <w:r>
        <w:rPr>
          <w:rFonts w:ascii="서울한강 장체M" w:eastAsia="서울한강 장체M" w:hAnsi="서울한강 장체M"/>
          <w:sz w:val="32"/>
          <w:szCs w:val="32"/>
        </w:rPr>
        <w:t>switch_stat</w:t>
      </w:r>
      <w:r>
        <w:rPr>
          <w:rFonts w:ascii="서울한강 장체M" w:eastAsia="서울한강 장체M" w:hAnsi="서울한강 장체M" w:hint="eastAsia"/>
          <w:sz w:val="32"/>
          <w:szCs w:val="32"/>
        </w:rPr>
        <w:t>e</w:t>
      </w:r>
      <w:proofErr w:type="spellEnd"/>
      <w:r>
        <w:rPr>
          <w:rFonts w:ascii="서울한강 장체M" w:eastAsia="서울한강 장체M" w:hAnsi="서울한강 장체M" w:hint="eastAsia"/>
          <w:sz w:val="32"/>
          <w:szCs w:val="32"/>
        </w:rPr>
        <w:t>가 O</w:t>
      </w:r>
      <w:r>
        <w:rPr>
          <w:rFonts w:ascii="서울한강 장체M" w:eastAsia="서울한강 장체M" w:hAnsi="서울한강 장체M"/>
          <w:sz w:val="32"/>
          <w:szCs w:val="32"/>
        </w:rPr>
        <w:t xml:space="preserve">FF(level </w:t>
      </w:r>
      <w:r>
        <w:rPr>
          <w:rFonts w:ascii="서울한강 장체M" w:eastAsia="서울한강 장체M" w:hAnsi="서울한강 장체M" w:hint="eastAsia"/>
          <w:sz w:val="32"/>
          <w:szCs w:val="32"/>
        </w:rPr>
        <w:t>설정 상태)라면</w:t>
      </w:r>
      <w:r>
        <w:rPr>
          <w:rFonts w:ascii="서울한강 장체M" w:eastAsia="서울한강 장체M" w:hAnsi="서울한강 장체M"/>
          <w:sz w:val="32"/>
          <w:szCs w:val="32"/>
        </w:rPr>
        <w:t xml:space="preserve"> led</w:t>
      </w:r>
      <w:r>
        <w:rPr>
          <w:rFonts w:ascii="서울한강 장체M" w:eastAsia="서울한강 장체M" w:hAnsi="서울한강 장체M" w:hint="eastAsia"/>
          <w:sz w:val="32"/>
          <w:szCs w:val="32"/>
        </w:rPr>
        <w:t>를 전부 끄고,</w:t>
      </w:r>
      <w:r>
        <w:rPr>
          <w:rFonts w:ascii="서울한강 장체M" w:eastAsia="서울한강 장체M" w:hAnsi="서울한강 장체M"/>
          <w:sz w:val="32"/>
          <w:szCs w:val="32"/>
        </w:rPr>
        <w:t xml:space="preserve"> </w:t>
      </w:r>
      <w:proofErr w:type="spellStart"/>
      <w:r>
        <w:rPr>
          <w:rFonts w:ascii="서울한강 장체M" w:eastAsia="서울한강 장체M" w:hAnsi="서울한강 장체M" w:hint="eastAsia"/>
          <w:sz w:val="32"/>
          <w:szCs w:val="32"/>
        </w:rPr>
        <w:t>s</w:t>
      </w:r>
      <w:r>
        <w:rPr>
          <w:rFonts w:ascii="서울한강 장체M" w:eastAsia="서울한강 장체M" w:hAnsi="서울한강 장체M"/>
          <w:sz w:val="32"/>
          <w:szCs w:val="32"/>
        </w:rPr>
        <w:t>witch_state</w:t>
      </w:r>
      <w:proofErr w:type="spellEnd"/>
      <w:r>
        <w:rPr>
          <w:rFonts w:ascii="서울한강 장체M" w:eastAsia="서울한강 장체M" w:hAnsi="서울한강 장체M" w:hint="eastAsia"/>
          <w:sz w:val="32"/>
          <w:szCs w:val="32"/>
        </w:rPr>
        <w:t xml:space="preserve">를 </w:t>
      </w:r>
      <w:r>
        <w:rPr>
          <w:rFonts w:ascii="서울한강 장체M" w:eastAsia="서울한강 장체M" w:hAnsi="서울한강 장체M"/>
          <w:sz w:val="32"/>
          <w:szCs w:val="32"/>
        </w:rPr>
        <w:t>ON(</w:t>
      </w:r>
      <w:r>
        <w:rPr>
          <w:rFonts w:ascii="서울한강 장체M" w:eastAsia="서울한강 장체M" w:hAnsi="서울한강 장체M" w:hint="eastAsia"/>
          <w:sz w:val="32"/>
          <w:szCs w:val="32"/>
        </w:rPr>
        <w:t>l</w:t>
      </w:r>
      <w:r>
        <w:rPr>
          <w:rFonts w:ascii="서울한강 장체M" w:eastAsia="서울한강 장체M" w:hAnsi="서울한강 장체M"/>
          <w:sz w:val="32"/>
          <w:szCs w:val="32"/>
        </w:rPr>
        <w:t xml:space="preserve">ed </w:t>
      </w:r>
      <w:r>
        <w:rPr>
          <w:rFonts w:ascii="서울한강 장체M" w:eastAsia="서울한강 장체M" w:hAnsi="서울한강 장체M" w:hint="eastAsia"/>
          <w:sz w:val="32"/>
          <w:szCs w:val="32"/>
        </w:rPr>
        <w:t>상태)로 바꿔주고,</w:t>
      </w:r>
      <w:r>
        <w:rPr>
          <w:rFonts w:ascii="서울한강 장체M" w:eastAsia="서울한강 장체M" w:hAnsi="서울한강 장체M"/>
          <w:sz w:val="32"/>
          <w:szCs w:val="32"/>
        </w:rPr>
        <w:t xml:space="preserve"> </w:t>
      </w:r>
      <w:proofErr w:type="spellStart"/>
      <w:r>
        <w:rPr>
          <w:rFonts w:ascii="서울한강 장체M" w:eastAsia="서울한강 장체M" w:hAnsi="서울한강 장체M" w:hint="eastAsia"/>
          <w:sz w:val="32"/>
          <w:szCs w:val="32"/>
        </w:rPr>
        <w:t>c</w:t>
      </w:r>
      <w:r>
        <w:rPr>
          <w:rFonts w:ascii="서울한강 장체M" w:eastAsia="서울한강 장체M" w:hAnsi="서울한강 장체M"/>
          <w:sz w:val="32"/>
          <w:szCs w:val="32"/>
        </w:rPr>
        <w:t>licked_switch</w:t>
      </w:r>
      <w:proofErr w:type="spellEnd"/>
      <w:r w:rsidR="006D2589">
        <w:rPr>
          <w:rFonts w:ascii="서울한강 장체M" w:eastAsia="서울한강 장체M" w:hAnsi="서울한강 장체M"/>
          <w:sz w:val="32"/>
          <w:szCs w:val="32"/>
        </w:rPr>
        <w:t>(switch</w:t>
      </w:r>
      <w:r w:rsidR="006D2589">
        <w:rPr>
          <w:rFonts w:ascii="서울한강 장체M" w:eastAsia="서울한강 장체M" w:hAnsi="서울한강 장체M" w:hint="eastAsia"/>
          <w:sz w:val="32"/>
          <w:szCs w:val="32"/>
        </w:rPr>
        <w:t>를 눌렀는 지 여부)</w:t>
      </w:r>
      <w:r>
        <w:rPr>
          <w:rFonts w:ascii="서울한강 장체M" w:eastAsia="서울한강 장체M" w:hAnsi="서울한강 장체M" w:hint="eastAsia"/>
          <w:sz w:val="32"/>
          <w:szCs w:val="32"/>
        </w:rPr>
        <w:t xml:space="preserve">를 </w:t>
      </w:r>
      <w:r w:rsidR="006D2589">
        <w:rPr>
          <w:rFonts w:ascii="서울한강 장체M" w:eastAsia="서울한강 장체M" w:hAnsi="서울한강 장체M" w:hint="eastAsia"/>
          <w:sz w:val="32"/>
          <w:szCs w:val="32"/>
        </w:rPr>
        <w:t>O</w:t>
      </w:r>
      <w:r w:rsidR="006D2589">
        <w:rPr>
          <w:rFonts w:ascii="서울한강 장체M" w:eastAsia="서울한강 장체M" w:hAnsi="서울한강 장체M"/>
          <w:sz w:val="32"/>
          <w:szCs w:val="32"/>
        </w:rPr>
        <w:t>N</w:t>
      </w:r>
      <w:r w:rsidR="006D2589">
        <w:rPr>
          <w:rFonts w:ascii="서울한강 장체M" w:eastAsia="서울한강 장체M" w:hAnsi="서울한강 장체M" w:hint="eastAsia"/>
          <w:sz w:val="32"/>
          <w:szCs w:val="32"/>
        </w:rPr>
        <w:t>으로 해준다.</w:t>
      </w:r>
      <w:r w:rsidR="006D2589">
        <w:rPr>
          <w:rFonts w:ascii="서울한강 장체M" w:eastAsia="서울한강 장체M" w:hAnsi="서울한강 장체M"/>
          <w:sz w:val="32"/>
          <w:szCs w:val="32"/>
        </w:rPr>
        <w:t xml:space="preserve"> </w:t>
      </w:r>
      <w:r w:rsidR="006D2589">
        <w:rPr>
          <w:rFonts w:ascii="서울한강 장체M" w:eastAsia="서울한강 장체M" w:hAnsi="서울한강 장체M" w:hint="eastAsia"/>
          <w:sz w:val="32"/>
          <w:szCs w:val="32"/>
        </w:rPr>
        <w:t xml:space="preserve">만약 </w:t>
      </w:r>
      <w:proofErr w:type="spellStart"/>
      <w:r w:rsidR="006D2589">
        <w:rPr>
          <w:rFonts w:ascii="서울한강 장체M" w:eastAsia="서울한강 장체M" w:hAnsi="서울한강 장체M"/>
          <w:sz w:val="32"/>
          <w:szCs w:val="32"/>
        </w:rPr>
        <w:t>switch_count</w:t>
      </w:r>
      <w:proofErr w:type="spellEnd"/>
      <w:r w:rsidR="006D2589">
        <w:rPr>
          <w:rFonts w:ascii="서울한강 장체M" w:eastAsia="서울한강 장체M" w:hAnsi="서울한강 장체M" w:hint="eastAsia"/>
          <w:sz w:val="32"/>
          <w:szCs w:val="32"/>
        </w:rPr>
        <w:t xml:space="preserve">가 </w:t>
      </w:r>
      <w:r w:rsidR="006D2589">
        <w:rPr>
          <w:rFonts w:ascii="서울한강 장체M" w:eastAsia="서울한강 장체M" w:hAnsi="서울한강 장체M"/>
          <w:sz w:val="32"/>
          <w:szCs w:val="32"/>
        </w:rPr>
        <w:t>8</w:t>
      </w:r>
      <w:r w:rsidR="006D2589">
        <w:rPr>
          <w:rFonts w:ascii="서울한강 장체M" w:eastAsia="서울한강 장체M" w:hAnsi="서울한강 장체M" w:hint="eastAsia"/>
          <w:sz w:val="32"/>
          <w:szCs w:val="32"/>
        </w:rPr>
        <w:t xml:space="preserve">번 미만이라면 </w:t>
      </w:r>
      <w:proofErr w:type="spellStart"/>
      <w:r w:rsidR="006D2589">
        <w:rPr>
          <w:rFonts w:ascii="서울한강 장체M" w:eastAsia="서울한강 장체M" w:hAnsi="서울한강 장체M"/>
          <w:sz w:val="32"/>
          <w:szCs w:val="32"/>
        </w:rPr>
        <w:t>swich_count</w:t>
      </w:r>
      <w:proofErr w:type="spellEnd"/>
      <w:r w:rsidR="006D2589">
        <w:rPr>
          <w:rFonts w:ascii="서울한강 장체M" w:eastAsia="서울한강 장체M" w:hAnsi="서울한강 장체M" w:hint="eastAsia"/>
          <w:sz w:val="32"/>
          <w:szCs w:val="32"/>
        </w:rPr>
        <w:t xml:space="preserve">를 </w:t>
      </w:r>
      <w:proofErr w:type="gramStart"/>
      <w:r w:rsidR="006D2589">
        <w:rPr>
          <w:rFonts w:ascii="서울한강 장체M" w:eastAsia="서울한강 장체M" w:hAnsi="서울한강 장체M" w:hint="eastAsia"/>
          <w:sz w:val="32"/>
          <w:szCs w:val="32"/>
        </w:rPr>
        <w:t>증가 시키고</w:t>
      </w:r>
      <w:proofErr w:type="gramEnd"/>
      <w:r w:rsidR="006D2589">
        <w:rPr>
          <w:rFonts w:ascii="서울한강 장체M" w:eastAsia="서울한강 장체M" w:hAnsi="서울한강 장체M" w:hint="eastAsia"/>
          <w:sz w:val="32"/>
          <w:szCs w:val="32"/>
        </w:rPr>
        <w:t xml:space="preserve"> </w:t>
      </w:r>
      <w:r w:rsidR="006D2589">
        <w:rPr>
          <w:rFonts w:ascii="서울한강 장체M" w:eastAsia="서울한강 장체M" w:hAnsi="서울한강 장체M"/>
          <w:sz w:val="32"/>
          <w:szCs w:val="32"/>
        </w:rPr>
        <w:t>Message queue</w:t>
      </w:r>
      <w:r w:rsidR="006D2589">
        <w:rPr>
          <w:rFonts w:ascii="서울한강 장체M" w:eastAsia="서울한강 장체M" w:hAnsi="서울한강 장체M" w:hint="eastAsia"/>
          <w:sz w:val="32"/>
          <w:szCs w:val="32"/>
        </w:rPr>
        <w:t>로 전송해준다.</w:t>
      </w:r>
      <w:r w:rsidR="006D2589">
        <w:rPr>
          <w:rFonts w:ascii="서울한강 장체M" w:eastAsia="서울한강 장체M" w:hAnsi="서울한강 장체M"/>
          <w:sz w:val="32"/>
          <w:szCs w:val="32"/>
        </w:rPr>
        <w:t xml:space="preserve"> </w:t>
      </w:r>
    </w:p>
    <w:p w14:paraId="4A9BA533" w14:textId="77777777" w:rsidR="006D2589" w:rsidRDefault="006D2589" w:rsidP="006D2589">
      <w:pPr>
        <w:pStyle w:val="a0"/>
        <w:numPr>
          <w:ilvl w:val="0"/>
          <w:numId w:val="0"/>
        </w:numPr>
        <w:tabs>
          <w:tab w:val="left" w:pos="2670"/>
        </w:tabs>
        <w:spacing w:after="0" w:line="240" w:lineRule="auto"/>
        <w:ind w:left="760"/>
        <w:rPr>
          <w:rFonts w:ascii="서울한강 장체M" w:eastAsia="서울한강 장체M" w:hAnsi="서울한강 장체M"/>
          <w:sz w:val="32"/>
          <w:szCs w:val="32"/>
        </w:rPr>
      </w:pPr>
    </w:p>
    <w:p w14:paraId="0380497B" w14:textId="501D76EF" w:rsidR="006D2589" w:rsidRDefault="006D2589" w:rsidP="006D2589">
      <w:pPr>
        <w:pStyle w:val="a0"/>
        <w:numPr>
          <w:ilvl w:val="0"/>
          <w:numId w:val="0"/>
        </w:numPr>
        <w:tabs>
          <w:tab w:val="left" w:pos="2670"/>
        </w:tabs>
        <w:spacing w:after="0" w:line="240" w:lineRule="auto"/>
        <w:ind w:left="400"/>
        <w:rPr>
          <w:rFonts w:ascii="서울한강 장체M" w:eastAsia="서울한강 장체M" w:hAnsi="서울한강 장체M"/>
          <w:b/>
          <w:bCs/>
          <w:color w:val="00A0B8" w:themeColor="accent1"/>
          <w:sz w:val="40"/>
          <w:szCs w:val="40"/>
        </w:rPr>
      </w:pPr>
      <w:r>
        <w:rPr>
          <w:rFonts w:ascii="서울한강 장체M" w:eastAsia="서울한강 장체M" w:hAnsi="서울한강 장체M"/>
          <w:b/>
          <w:bCs/>
          <w:color w:val="00A0B8" w:themeColor="accent1"/>
          <w:sz w:val="40"/>
          <w:szCs w:val="40"/>
        </w:rPr>
        <w:t>SW2 INT5 ISR</w:t>
      </w:r>
    </w:p>
    <w:p w14:paraId="15688DC3" w14:textId="73CF2158" w:rsidR="006D2589" w:rsidRDefault="006D2589" w:rsidP="006D2589">
      <w:pPr>
        <w:pStyle w:val="a0"/>
        <w:numPr>
          <w:ilvl w:val="0"/>
          <w:numId w:val="0"/>
        </w:numPr>
        <w:tabs>
          <w:tab w:val="left" w:pos="2670"/>
        </w:tabs>
        <w:spacing w:after="0" w:line="240" w:lineRule="auto"/>
        <w:ind w:left="400"/>
        <w:rPr>
          <w:rFonts w:ascii="서울한강 장체M" w:eastAsia="서울한강 장체M" w:hAnsi="서울한강 장체M"/>
          <w:color w:val="auto"/>
          <w:sz w:val="32"/>
          <w:szCs w:val="32"/>
        </w:rPr>
      </w:pPr>
      <w:r>
        <w:rPr>
          <w:noProof/>
        </w:rPr>
        <w:drawing>
          <wp:inline distT="0" distB="0" distL="0" distR="0" wp14:anchorId="3E3F2B92" wp14:editId="18775888">
            <wp:extent cx="3371850" cy="1019175"/>
            <wp:effectExtent l="0" t="0" r="0" b="952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11BF" w14:textId="22FC58D9" w:rsidR="006D2589" w:rsidRDefault="006D2589" w:rsidP="006D2589">
      <w:pPr>
        <w:pStyle w:val="a0"/>
        <w:numPr>
          <w:ilvl w:val="0"/>
          <w:numId w:val="16"/>
        </w:numPr>
        <w:tabs>
          <w:tab w:val="left" w:pos="2670"/>
        </w:tabs>
        <w:spacing w:after="0" w:line="240" w:lineRule="auto"/>
        <w:rPr>
          <w:rFonts w:ascii="서울한강 장체M" w:eastAsia="서울한강 장체M" w:hAnsi="서울한강 장체M"/>
          <w:color w:val="auto"/>
          <w:sz w:val="32"/>
          <w:szCs w:val="32"/>
        </w:rPr>
      </w:pPr>
      <w:proofErr w:type="spellStart"/>
      <w:r>
        <w:rPr>
          <w:rFonts w:ascii="서울한강 장체M" w:eastAsia="서울한강 장체M" w:hAnsi="서울한강 장체M"/>
          <w:color w:val="auto"/>
          <w:sz w:val="32"/>
          <w:szCs w:val="32"/>
        </w:rPr>
        <w:t>Decision_level</w:t>
      </w:r>
      <w:proofErr w:type="spellEnd"/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 xml:space="preserve">를 </w:t>
      </w:r>
      <w:r>
        <w:rPr>
          <w:rFonts w:ascii="서울한강 장체M" w:eastAsia="서울한강 장체M" w:hAnsi="서울한강 장체M"/>
          <w:color w:val="auto"/>
          <w:sz w:val="32"/>
          <w:szCs w:val="32"/>
        </w:rPr>
        <w:t>ON</w:t>
      </w:r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 xml:space="preserve">으로 변경해준다. </w:t>
      </w:r>
    </w:p>
    <w:p w14:paraId="0C4E47D5" w14:textId="32265F37" w:rsidR="006D2589" w:rsidRDefault="006D2589" w:rsidP="006D2589">
      <w:pPr>
        <w:pStyle w:val="a0"/>
        <w:numPr>
          <w:ilvl w:val="0"/>
          <w:numId w:val="0"/>
        </w:numPr>
        <w:tabs>
          <w:tab w:val="left" w:pos="2670"/>
        </w:tabs>
        <w:spacing w:after="0" w:line="240" w:lineRule="auto"/>
        <w:ind w:left="720" w:hanging="360"/>
        <w:rPr>
          <w:rFonts w:ascii="서울한강 장체M" w:eastAsia="서울한강 장체M" w:hAnsi="서울한강 장체M"/>
          <w:color w:val="auto"/>
          <w:sz w:val="32"/>
          <w:szCs w:val="32"/>
        </w:rPr>
      </w:pPr>
    </w:p>
    <w:p w14:paraId="1AEE4695" w14:textId="45E93939" w:rsidR="006D2589" w:rsidRDefault="006D2589" w:rsidP="006D2589">
      <w:pPr>
        <w:pStyle w:val="a0"/>
        <w:numPr>
          <w:ilvl w:val="0"/>
          <w:numId w:val="0"/>
        </w:numPr>
        <w:tabs>
          <w:tab w:val="left" w:pos="2670"/>
        </w:tabs>
        <w:spacing w:after="0" w:line="240" w:lineRule="auto"/>
        <w:ind w:left="720" w:hanging="360"/>
        <w:rPr>
          <w:rFonts w:ascii="서울한강 장체M" w:eastAsia="서울한강 장체M" w:hAnsi="서울한강 장체M"/>
          <w:color w:val="auto"/>
          <w:sz w:val="32"/>
          <w:szCs w:val="32"/>
        </w:rPr>
      </w:pPr>
    </w:p>
    <w:p w14:paraId="1F4528FC" w14:textId="3B4206E4" w:rsidR="006D2589" w:rsidRDefault="006D2589" w:rsidP="006D2589">
      <w:pPr>
        <w:pStyle w:val="a0"/>
        <w:numPr>
          <w:ilvl w:val="0"/>
          <w:numId w:val="0"/>
        </w:numPr>
        <w:tabs>
          <w:tab w:val="left" w:pos="2670"/>
        </w:tabs>
        <w:spacing w:after="0" w:line="240" w:lineRule="auto"/>
        <w:ind w:left="720" w:hanging="360"/>
        <w:rPr>
          <w:rFonts w:ascii="서울한강 장체M" w:eastAsia="서울한강 장체M" w:hAnsi="서울한강 장체M"/>
          <w:color w:val="auto"/>
          <w:sz w:val="32"/>
          <w:szCs w:val="32"/>
        </w:rPr>
      </w:pPr>
    </w:p>
    <w:p w14:paraId="6F0F2D45" w14:textId="3448A51B" w:rsidR="006D2589" w:rsidRDefault="006D2589" w:rsidP="006D2589">
      <w:pPr>
        <w:pStyle w:val="a0"/>
        <w:numPr>
          <w:ilvl w:val="0"/>
          <w:numId w:val="0"/>
        </w:numPr>
        <w:tabs>
          <w:tab w:val="left" w:pos="2670"/>
        </w:tabs>
        <w:spacing w:after="0" w:line="240" w:lineRule="auto"/>
        <w:ind w:left="720" w:hanging="360"/>
        <w:rPr>
          <w:rFonts w:ascii="서울한강 장체M" w:eastAsia="서울한강 장체M" w:hAnsi="서울한강 장체M"/>
          <w:color w:val="auto"/>
          <w:sz w:val="32"/>
          <w:szCs w:val="32"/>
        </w:rPr>
      </w:pPr>
    </w:p>
    <w:p w14:paraId="61F2CC28" w14:textId="3A8F0215" w:rsidR="006D2589" w:rsidRDefault="006D2589" w:rsidP="006D2589">
      <w:pPr>
        <w:pStyle w:val="a0"/>
        <w:numPr>
          <w:ilvl w:val="0"/>
          <w:numId w:val="0"/>
        </w:numPr>
        <w:tabs>
          <w:tab w:val="left" w:pos="2670"/>
        </w:tabs>
        <w:spacing w:after="0" w:line="240" w:lineRule="auto"/>
        <w:ind w:left="720" w:hanging="360"/>
        <w:rPr>
          <w:rFonts w:ascii="서울한강 장체M" w:eastAsia="서울한강 장체M" w:hAnsi="서울한강 장체M"/>
          <w:color w:val="auto"/>
          <w:sz w:val="32"/>
          <w:szCs w:val="32"/>
        </w:rPr>
      </w:pPr>
    </w:p>
    <w:p w14:paraId="1B4FBA85" w14:textId="5CB34074" w:rsidR="006D2589" w:rsidRDefault="006D2589" w:rsidP="006D2589">
      <w:pPr>
        <w:pStyle w:val="a0"/>
        <w:numPr>
          <w:ilvl w:val="0"/>
          <w:numId w:val="0"/>
        </w:numPr>
        <w:tabs>
          <w:tab w:val="left" w:pos="2670"/>
        </w:tabs>
        <w:spacing w:after="0" w:line="240" w:lineRule="auto"/>
        <w:ind w:left="720" w:hanging="360"/>
        <w:rPr>
          <w:rFonts w:ascii="서울한강 장체M" w:eastAsia="서울한강 장체M" w:hAnsi="서울한강 장체M"/>
          <w:color w:val="auto"/>
          <w:sz w:val="32"/>
          <w:szCs w:val="32"/>
        </w:rPr>
      </w:pPr>
    </w:p>
    <w:p w14:paraId="63BC8E8F" w14:textId="53B5FDC8" w:rsidR="006D2589" w:rsidRDefault="006D2589" w:rsidP="006D2589">
      <w:pPr>
        <w:pStyle w:val="a0"/>
        <w:numPr>
          <w:ilvl w:val="0"/>
          <w:numId w:val="0"/>
        </w:numPr>
        <w:tabs>
          <w:tab w:val="left" w:pos="2670"/>
        </w:tabs>
        <w:spacing w:after="0" w:line="240" w:lineRule="auto"/>
        <w:ind w:left="720" w:hanging="360"/>
        <w:rPr>
          <w:rFonts w:ascii="서울한강 장체M" w:eastAsia="서울한강 장체M" w:hAnsi="서울한강 장체M"/>
          <w:color w:val="auto"/>
          <w:sz w:val="32"/>
          <w:szCs w:val="32"/>
        </w:rPr>
      </w:pPr>
    </w:p>
    <w:p w14:paraId="07D5C8D6" w14:textId="2F8671CA" w:rsidR="006D2589" w:rsidRDefault="006D2589" w:rsidP="006D2589">
      <w:pPr>
        <w:pStyle w:val="a0"/>
        <w:numPr>
          <w:ilvl w:val="0"/>
          <w:numId w:val="0"/>
        </w:numPr>
        <w:tabs>
          <w:tab w:val="left" w:pos="2670"/>
        </w:tabs>
        <w:spacing w:after="0" w:line="240" w:lineRule="auto"/>
        <w:ind w:left="720" w:hanging="360"/>
        <w:rPr>
          <w:rFonts w:ascii="서울한강 장체M" w:eastAsia="서울한강 장체M" w:hAnsi="서울한강 장체M"/>
          <w:color w:val="auto"/>
          <w:sz w:val="32"/>
          <w:szCs w:val="32"/>
        </w:rPr>
      </w:pPr>
    </w:p>
    <w:p w14:paraId="53C82720" w14:textId="4091E12C" w:rsidR="006D2589" w:rsidRDefault="006D2589" w:rsidP="006D2589">
      <w:pPr>
        <w:pStyle w:val="a0"/>
        <w:numPr>
          <w:ilvl w:val="0"/>
          <w:numId w:val="0"/>
        </w:numPr>
        <w:tabs>
          <w:tab w:val="left" w:pos="2670"/>
        </w:tabs>
        <w:spacing w:after="0" w:line="240" w:lineRule="auto"/>
        <w:ind w:left="720" w:hanging="360"/>
        <w:rPr>
          <w:rFonts w:ascii="서울한강 장체M" w:eastAsia="서울한강 장체M" w:hAnsi="서울한강 장체M"/>
          <w:color w:val="auto"/>
          <w:sz w:val="32"/>
          <w:szCs w:val="32"/>
        </w:rPr>
      </w:pPr>
    </w:p>
    <w:p w14:paraId="37783A10" w14:textId="1A5852EE" w:rsidR="006D2589" w:rsidRDefault="006D2589" w:rsidP="006D2589">
      <w:pPr>
        <w:pStyle w:val="a0"/>
        <w:numPr>
          <w:ilvl w:val="0"/>
          <w:numId w:val="0"/>
        </w:numPr>
        <w:tabs>
          <w:tab w:val="left" w:pos="2670"/>
        </w:tabs>
        <w:spacing w:after="0" w:line="240" w:lineRule="auto"/>
        <w:ind w:left="720" w:hanging="360"/>
        <w:rPr>
          <w:rFonts w:ascii="서울한강 장체M" w:eastAsia="서울한강 장체M" w:hAnsi="서울한강 장체M"/>
          <w:color w:val="auto"/>
          <w:sz w:val="32"/>
          <w:szCs w:val="32"/>
        </w:rPr>
      </w:pPr>
    </w:p>
    <w:p w14:paraId="49722324" w14:textId="3ABAFC23" w:rsidR="006D2589" w:rsidRDefault="006D2589" w:rsidP="006D2589">
      <w:pPr>
        <w:pStyle w:val="a0"/>
        <w:numPr>
          <w:ilvl w:val="0"/>
          <w:numId w:val="0"/>
        </w:numPr>
        <w:tabs>
          <w:tab w:val="left" w:pos="2670"/>
        </w:tabs>
        <w:spacing w:after="0" w:line="240" w:lineRule="auto"/>
        <w:ind w:left="720" w:hanging="360"/>
        <w:rPr>
          <w:rFonts w:ascii="서울한강 장체M" w:eastAsia="서울한강 장체M" w:hAnsi="서울한강 장체M"/>
          <w:color w:val="auto"/>
          <w:sz w:val="32"/>
          <w:szCs w:val="32"/>
        </w:rPr>
      </w:pPr>
    </w:p>
    <w:p w14:paraId="32679F4F" w14:textId="4C57764F" w:rsidR="006D2589" w:rsidRDefault="006D2589" w:rsidP="006D2589">
      <w:pPr>
        <w:pStyle w:val="a0"/>
        <w:numPr>
          <w:ilvl w:val="0"/>
          <w:numId w:val="0"/>
        </w:numPr>
        <w:tabs>
          <w:tab w:val="left" w:pos="2670"/>
        </w:tabs>
        <w:spacing w:after="0" w:line="240" w:lineRule="auto"/>
        <w:ind w:left="720" w:hanging="360"/>
        <w:rPr>
          <w:rFonts w:ascii="서울한강 장체M" w:eastAsia="서울한강 장체M" w:hAnsi="서울한강 장체M"/>
          <w:color w:val="auto"/>
          <w:sz w:val="32"/>
          <w:szCs w:val="32"/>
        </w:rPr>
      </w:pPr>
    </w:p>
    <w:p w14:paraId="5262A205" w14:textId="2CEE742E" w:rsidR="006D2589" w:rsidRDefault="006D2589" w:rsidP="006D2589">
      <w:pPr>
        <w:pStyle w:val="a0"/>
        <w:numPr>
          <w:ilvl w:val="0"/>
          <w:numId w:val="0"/>
        </w:numPr>
        <w:tabs>
          <w:tab w:val="left" w:pos="2670"/>
        </w:tabs>
        <w:spacing w:after="0" w:line="240" w:lineRule="auto"/>
        <w:ind w:left="720" w:hanging="360"/>
        <w:rPr>
          <w:rFonts w:ascii="서울한강 장체M" w:eastAsia="서울한강 장체M" w:hAnsi="서울한강 장체M"/>
          <w:color w:val="auto"/>
          <w:sz w:val="32"/>
          <w:szCs w:val="32"/>
        </w:rPr>
      </w:pPr>
    </w:p>
    <w:p w14:paraId="52EBE4CC" w14:textId="3EB54904" w:rsidR="006D2589" w:rsidRDefault="006D2589" w:rsidP="006D2589">
      <w:pPr>
        <w:pStyle w:val="a0"/>
        <w:numPr>
          <w:ilvl w:val="0"/>
          <w:numId w:val="0"/>
        </w:numPr>
        <w:tabs>
          <w:tab w:val="left" w:pos="2670"/>
        </w:tabs>
        <w:spacing w:after="0" w:line="240" w:lineRule="auto"/>
        <w:ind w:left="720" w:hanging="360"/>
        <w:rPr>
          <w:rFonts w:ascii="서울한강 장체M" w:eastAsia="서울한강 장체M" w:hAnsi="서울한강 장체M"/>
          <w:color w:val="auto"/>
          <w:sz w:val="32"/>
          <w:szCs w:val="32"/>
        </w:rPr>
      </w:pPr>
    </w:p>
    <w:p w14:paraId="4BBEEF4D" w14:textId="76EF366F" w:rsidR="006D2589" w:rsidRDefault="006D2589" w:rsidP="006D2589">
      <w:pPr>
        <w:pStyle w:val="a0"/>
        <w:numPr>
          <w:ilvl w:val="0"/>
          <w:numId w:val="0"/>
        </w:numPr>
        <w:tabs>
          <w:tab w:val="left" w:pos="2670"/>
        </w:tabs>
        <w:spacing w:after="0" w:line="240" w:lineRule="auto"/>
        <w:ind w:left="720" w:hanging="360"/>
        <w:rPr>
          <w:rFonts w:ascii="서울한강 장체M" w:eastAsia="서울한강 장체M" w:hAnsi="서울한강 장체M"/>
          <w:color w:val="auto"/>
          <w:sz w:val="32"/>
          <w:szCs w:val="32"/>
        </w:rPr>
      </w:pPr>
    </w:p>
    <w:p w14:paraId="52083BE1" w14:textId="20EE14CF" w:rsidR="006D2589" w:rsidRDefault="006D2589" w:rsidP="006D2589">
      <w:pPr>
        <w:pStyle w:val="a0"/>
        <w:numPr>
          <w:ilvl w:val="0"/>
          <w:numId w:val="0"/>
        </w:numPr>
        <w:tabs>
          <w:tab w:val="left" w:pos="2670"/>
        </w:tabs>
        <w:spacing w:after="0" w:line="240" w:lineRule="auto"/>
        <w:ind w:left="720" w:hanging="360"/>
        <w:rPr>
          <w:rFonts w:ascii="서울한강 장체M" w:eastAsia="서울한강 장체M" w:hAnsi="서울한강 장체M"/>
          <w:color w:val="auto"/>
          <w:sz w:val="32"/>
          <w:szCs w:val="32"/>
        </w:rPr>
      </w:pPr>
    </w:p>
    <w:p w14:paraId="68A11C84" w14:textId="07CFF38F" w:rsidR="006D2589" w:rsidRDefault="006D2589" w:rsidP="006D2589">
      <w:pPr>
        <w:pStyle w:val="a0"/>
        <w:numPr>
          <w:ilvl w:val="0"/>
          <w:numId w:val="0"/>
        </w:numPr>
        <w:tabs>
          <w:tab w:val="left" w:pos="2670"/>
        </w:tabs>
        <w:spacing w:after="0" w:line="240" w:lineRule="auto"/>
        <w:ind w:left="720" w:hanging="360"/>
        <w:rPr>
          <w:rFonts w:ascii="서울한강 장체M" w:eastAsia="서울한강 장체M" w:hAnsi="서울한강 장체M"/>
          <w:color w:val="auto"/>
          <w:sz w:val="32"/>
          <w:szCs w:val="32"/>
        </w:rPr>
      </w:pPr>
    </w:p>
    <w:p w14:paraId="4FBF753D" w14:textId="7F017927" w:rsidR="006D2589" w:rsidRDefault="006D2589" w:rsidP="006D2589">
      <w:pPr>
        <w:pStyle w:val="a0"/>
        <w:numPr>
          <w:ilvl w:val="0"/>
          <w:numId w:val="0"/>
        </w:numPr>
        <w:tabs>
          <w:tab w:val="left" w:pos="2670"/>
        </w:tabs>
        <w:spacing w:after="0" w:line="240" w:lineRule="auto"/>
        <w:ind w:left="720" w:hanging="360"/>
        <w:rPr>
          <w:rFonts w:ascii="서울한강 장체M" w:eastAsia="서울한강 장체M" w:hAnsi="서울한강 장체M"/>
          <w:color w:val="auto"/>
          <w:sz w:val="32"/>
          <w:szCs w:val="32"/>
        </w:rPr>
      </w:pPr>
    </w:p>
    <w:p w14:paraId="7691BEC2" w14:textId="50500067" w:rsidR="006D2589" w:rsidRDefault="006D2589" w:rsidP="006D2589">
      <w:pPr>
        <w:pStyle w:val="a0"/>
        <w:numPr>
          <w:ilvl w:val="0"/>
          <w:numId w:val="0"/>
        </w:numPr>
        <w:tabs>
          <w:tab w:val="left" w:pos="2670"/>
        </w:tabs>
        <w:spacing w:after="0" w:line="240" w:lineRule="auto"/>
        <w:ind w:left="720" w:hanging="360"/>
        <w:rPr>
          <w:rFonts w:ascii="서울한강 장체M" w:eastAsia="서울한강 장체M" w:hAnsi="서울한강 장체M"/>
          <w:color w:val="auto"/>
          <w:sz w:val="32"/>
          <w:szCs w:val="32"/>
        </w:rPr>
      </w:pPr>
    </w:p>
    <w:p w14:paraId="282C46DC" w14:textId="45A73EC9" w:rsidR="006D2589" w:rsidRDefault="006D2589" w:rsidP="006D2589">
      <w:pPr>
        <w:pStyle w:val="a0"/>
        <w:numPr>
          <w:ilvl w:val="0"/>
          <w:numId w:val="0"/>
        </w:numPr>
        <w:tabs>
          <w:tab w:val="left" w:pos="2670"/>
        </w:tabs>
        <w:spacing w:after="0" w:line="240" w:lineRule="auto"/>
        <w:ind w:left="720" w:hanging="360"/>
        <w:rPr>
          <w:rFonts w:ascii="서울한강 장체M" w:eastAsia="서울한강 장체M" w:hAnsi="서울한강 장체M"/>
          <w:color w:val="auto"/>
          <w:sz w:val="32"/>
          <w:szCs w:val="32"/>
        </w:rPr>
      </w:pPr>
    </w:p>
    <w:p w14:paraId="631ABFC5" w14:textId="143BE21A" w:rsidR="006D2589" w:rsidRDefault="006D2589" w:rsidP="00CB63DE">
      <w:pPr>
        <w:pStyle w:val="a0"/>
        <w:numPr>
          <w:ilvl w:val="0"/>
          <w:numId w:val="0"/>
        </w:numPr>
        <w:tabs>
          <w:tab w:val="left" w:pos="2670"/>
        </w:tabs>
        <w:spacing w:after="0" w:line="240" w:lineRule="auto"/>
        <w:rPr>
          <w:rFonts w:ascii="서울한강 장체M" w:eastAsia="서울한강 장체M" w:hAnsi="서울한강 장체M" w:hint="eastAsia"/>
          <w:color w:val="auto"/>
          <w:sz w:val="32"/>
          <w:szCs w:val="32"/>
        </w:rPr>
      </w:pPr>
    </w:p>
    <w:p w14:paraId="7A09CD66" w14:textId="6863A264" w:rsidR="006D2589" w:rsidRDefault="006D2589" w:rsidP="006D2589">
      <w:pPr>
        <w:pStyle w:val="a0"/>
        <w:numPr>
          <w:ilvl w:val="0"/>
          <w:numId w:val="0"/>
        </w:numPr>
        <w:tabs>
          <w:tab w:val="left" w:pos="2670"/>
        </w:tabs>
        <w:spacing w:after="0" w:line="240" w:lineRule="auto"/>
        <w:rPr>
          <w:rFonts w:ascii="서울한강 장체M" w:eastAsia="서울한강 장체M" w:hAnsi="서울한강 장체M"/>
          <w:b/>
          <w:bCs/>
          <w:color w:val="0070C0"/>
          <w:sz w:val="52"/>
          <w:szCs w:val="52"/>
        </w:rPr>
      </w:pPr>
      <w:r>
        <w:rPr>
          <w:rFonts w:ascii="서울한강 장체M" w:eastAsia="서울한강 장체M" w:hAnsi="서울한강 장체M"/>
          <w:b/>
          <w:bCs/>
          <w:color w:val="0070C0"/>
          <w:sz w:val="52"/>
          <w:szCs w:val="52"/>
        </w:rPr>
        <w:lastRenderedPageBreak/>
        <w:t>Task</w:t>
      </w:r>
    </w:p>
    <w:p w14:paraId="5159C632" w14:textId="1401C805" w:rsidR="006D2589" w:rsidRPr="006D2589" w:rsidRDefault="006D2589" w:rsidP="006D2589">
      <w:pPr>
        <w:pStyle w:val="a0"/>
        <w:numPr>
          <w:ilvl w:val="0"/>
          <w:numId w:val="0"/>
        </w:numPr>
        <w:tabs>
          <w:tab w:val="left" w:pos="2670"/>
        </w:tabs>
        <w:spacing w:after="0" w:line="240" w:lineRule="auto"/>
        <w:rPr>
          <w:rFonts w:ascii="서울한강 장체M" w:eastAsia="서울한강 장체M" w:hAnsi="서울한강 장체M"/>
          <w:b/>
          <w:bCs/>
          <w:color w:val="00A0B8" w:themeColor="accent1"/>
          <w:sz w:val="40"/>
          <w:szCs w:val="40"/>
        </w:rPr>
      </w:pPr>
      <w:proofErr w:type="spellStart"/>
      <w:r w:rsidRPr="006D2589">
        <w:rPr>
          <w:rFonts w:ascii="서울한강 장체M" w:eastAsia="서울한강 장체M" w:hAnsi="서울한강 장체M"/>
          <w:b/>
          <w:bCs/>
          <w:color w:val="00A0B8" w:themeColor="accent1"/>
          <w:sz w:val="40"/>
          <w:szCs w:val="40"/>
        </w:rPr>
        <w:t>FNDTask</w:t>
      </w:r>
      <w:proofErr w:type="spellEnd"/>
    </w:p>
    <w:p w14:paraId="65950A82" w14:textId="7A6A7934" w:rsidR="006D2589" w:rsidRDefault="006D2589" w:rsidP="006D2589">
      <w:pPr>
        <w:pStyle w:val="a0"/>
        <w:numPr>
          <w:ilvl w:val="0"/>
          <w:numId w:val="0"/>
        </w:numPr>
        <w:tabs>
          <w:tab w:val="left" w:pos="2670"/>
        </w:tabs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45A557E2" wp14:editId="69A77B76">
            <wp:extent cx="3483833" cy="330517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5738" cy="331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F9D4D5" wp14:editId="5866CA44">
            <wp:extent cx="3111500" cy="2495263"/>
            <wp:effectExtent l="0" t="0" r="0" b="63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222"/>
                    <a:stretch/>
                  </pic:blipFill>
                  <pic:spPr bwMode="auto">
                    <a:xfrm>
                      <a:off x="0" y="0"/>
                      <a:ext cx="3120029" cy="2502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8AC4F" w14:textId="617A96F8" w:rsidR="006D2589" w:rsidRDefault="00990801" w:rsidP="006D2589">
      <w:pPr>
        <w:pStyle w:val="a0"/>
        <w:numPr>
          <w:ilvl w:val="0"/>
          <w:numId w:val="28"/>
        </w:numPr>
        <w:tabs>
          <w:tab w:val="left" w:pos="2670"/>
        </w:tabs>
        <w:spacing w:after="0" w:line="240" w:lineRule="auto"/>
        <w:rPr>
          <w:rFonts w:ascii="서울한강 장체M" w:eastAsia="서울한강 장체M" w:hAnsi="서울한강 장체M"/>
          <w:noProof/>
          <w:sz w:val="32"/>
          <w:szCs w:val="32"/>
        </w:rPr>
      </w:pPr>
      <w:r>
        <w:rPr>
          <w:rFonts w:ascii="서울한강 장체M" w:eastAsia="서울한강 장체M" w:hAnsi="서울한강 장체M"/>
          <w:noProof/>
          <w:sz w:val="32"/>
          <w:szCs w:val="32"/>
        </w:rPr>
        <w:t xml:space="preserve">Mbox[1] </w:t>
      </w:r>
      <w:r w:rsidR="006D2589">
        <w:rPr>
          <w:rFonts w:ascii="서울한강 장체M" w:eastAsia="서울한강 장체M" w:hAnsi="서울한강 장체M"/>
          <w:noProof/>
          <w:sz w:val="32"/>
          <w:szCs w:val="32"/>
        </w:rPr>
        <w:t>Mail box</w:t>
      </w:r>
      <w:r w:rsidR="006D2589">
        <w:rPr>
          <w:rFonts w:ascii="서울한강 장체M" w:eastAsia="서울한강 장체M" w:hAnsi="서울한강 장체M" w:hint="eastAsia"/>
          <w:noProof/>
          <w:sz w:val="32"/>
          <w:szCs w:val="32"/>
        </w:rPr>
        <w:t xml:space="preserve">에 신호가 오기를 </w:t>
      </w:r>
      <w:r w:rsidR="006D2589">
        <w:rPr>
          <w:rFonts w:ascii="서울한강 장체M" w:eastAsia="서울한강 장체M" w:hAnsi="서울한강 장체M"/>
          <w:noProof/>
          <w:sz w:val="32"/>
          <w:szCs w:val="32"/>
        </w:rPr>
        <w:t>pend</w:t>
      </w:r>
      <w:r w:rsidR="006D2589">
        <w:rPr>
          <w:rFonts w:ascii="서울한강 장체M" w:eastAsia="서울한강 장체M" w:hAnsi="서울한강 장체M" w:hint="eastAsia"/>
          <w:noProof/>
          <w:sz w:val="32"/>
          <w:szCs w:val="32"/>
        </w:rPr>
        <w:t>한다.</w:t>
      </w:r>
    </w:p>
    <w:p w14:paraId="3556B8C9" w14:textId="4F909838" w:rsidR="006D2589" w:rsidRDefault="006D2589" w:rsidP="006D2589">
      <w:pPr>
        <w:pStyle w:val="a0"/>
        <w:numPr>
          <w:ilvl w:val="0"/>
          <w:numId w:val="28"/>
        </w:numPr>
        <w:tabs>
          <w:tab w:val="left" w:pos="2670"/>
        </w:tabs>
        <w:spacing w:after="0" w:line="240" w:lineRule="auto"/>
        <w:rPr>
          <w:rFonts w:ascii="서울한강 장체M" w:eastAsia="서울한강 장체M" w:hAnsi="서울한강 장체M"/>
          <w:noProof/>
          <w:sz w:val="32"/>
          <w:szCs w:val="32"/>
        </w:rPr>
      </w:pPr>
      <w:r>
        <w:rPr>
          <w:rFonts w:ascii="서울한강 장체M" w:eastAsia="서울한강 장체M" w:hAnsi="서울한강 장체M" w:hint="eastAsia"/>
          <w:noProof/>
          <w:sz w:val="32"/>
          <w:szCs w:val="32"/>
        </w:rPr>
        <w:t xml:space="preserve">받아온 값이 </w:t>
      </w:r>
      <w:r>
        <w:rPr>
          <w:rFonts w:ascii="서울한강 장체M" w:eastAsia="서울한강 장체M" w:hAnsi="서울한강 장체M"/>
          <w:noProof/>
          <w:sz w:val="32"/>
          <w:szCs w:val="32"/>
        </w:rPr>
        <w:t>‘</w:t>
      </w:r>
      <w:r>
        <w:rPr>
          <w:rFonts w:ascii="서울한강 장체M" w:eastAsia="서울한강 장체M" w:hAnsi="서울한강 장체M" w:hint="eastAsia"/>
          <w:noProof/>
          <w:sz w:val="32"/>
          <w:szCs w:val="32"/>
        </w:rPr>
        <w:t>w</w:t>
      </w:r>
      <w:r>
        <w:rPr>
          <w:rFonts w:ascii="서울한강 장체M" w:eastAsia="서울한강 장체M" w:hAnsi="서울한강 장체M"/>
          <w:noProof/>
          <w:sz w:val="32"/>
          <w:szCs w:val="32"/>
        </w:rPr>
        <w:t xml:space="preserve">’ </w:t>
      </w:r>
      <w:r>
        <w:rPr>
          <w:rFonts w:ascii="서울한강 장체M" w:eastAsia="서울한강 장체M" w:hAnsi="서울한강 장체M" w:hint="eastAsia"/>
          <w:noProof/>
          <w:sz w:val="32"/>
          <w:szCs w:val="32"/>
        </w:rPr>
        <w:t xml:space="preserve">라면 </w:t>
      </w:r>
      <w:r>
        <w:rPr>
          <w:rFonts w:ascii="서울한강 장체M" w:eastAsia="서울한강 장체M" w:hAnsi="서울한강 장체M"/>
          <w:noProof/>
          <w:sz w:val="32"/>
          <w:szCs w:val="32"/>
        </w:rPr>
        <w:t>win</w:t>
      </w:r>
      <w:r>
        <w:rPr>
          <w:rFonts w:ascii="서울한강 장체M" w:eastAsia="서울한강 장체M" w:hAnsi="서울한강 장체M" w:hint="eastAsia"/>
          <w:noProof/>
          <w:sz w:val="32"/>
          <w:szCs w:val="32"/>
        </w:rPr>
        <w:t>을 출력한다.</w:t>
      </w:r>
      <w:r>
        <w:rPr>
          <w:rFonts w:ascii="서울한강 장체M" w:eastAsia="서울한강 장체M" w:hAnsi="서울한강 장체M"/>
          <w:noProof/>
          <w:sz w:val="32"/>
          <w:szCs w:val="32"/>
        </w:rPr>
        <w:t xml:space="preserve"> </w:t>
      </w:r>
    </w:p>
    <w:p w14:paraId="792C8A2F" w14:textId="4B8C21F5" w:rsidR="006D2589" w:rsidRDefault="006D2589" w:rsidP="006D2589">
      <w:pPr>
        <w:pStyle w:val="a0"/>
        <w:numPr>
          <w:ilvl w:val="0"/>
          <w:numId w:val="28"/>
        </w:numPr>
        <w:tabs>
          <w:tab w:val="left" w:pos="2670"/>
        </w:tabs>
        <w:spacing w:after="0" w:line="240" w:lineRule="auto"/>
        <w:rPr>
          <w:rFonts w:ascii="서울한강 장체M" w:eastAsia="서울한강 장체M" w:hAnsi="서울한강 장체M"/>
          <w:noProof/>
          <w:sz w:val="32"/>
          <w:szCs w:val="32"/>
        </w:rPr>
      </w:pPr>
      <w:r>
        <w:rPr>
          <w:rFonts w:ascii="서울한강 장체M" w:eastAsia="서울한강 장체M" w:hAnsi="서울한강 장체M"/>
          <w:noProof/>
          <w:sz w:val="32"/>
          <w:szCs w:val="32"/>
        </w:rPr>
        <w:t xml:space="preserve">Pend_time </w:t>
      </w:r>
      <w:r>
        <w:rPr>
          <w:rFonts w:ascii="서울한강 장체M" w:eastAsia="서울한강 장체M" w:hAnsi="서울한강 장체M" w:hint="eastAsia"/>
          <w:noProof/>
          <w:sz w:val="32"/>
          <w:szCs w:val="32"/>
        </w:rPr>
        <w:t xml:space="preserve">동안 </w:t>
      </w:r>
      <w:r>
        <w:rPr>
          <w:rFonts w:ascii="서울한강 장체M" w:eastAsia="서울한강 장체M" w:hAnsi="서울한강 장체M"/>
          <w:noProof/>
          <w:sz w:val="32"/>
          <w:szCs w:val="32"/>
        </w:rPr>
        <w:t>fnd</w:t>
      </w:r>
      <w:r>
        <w:rPr>
          <w:rFonts w:ascii="서울한강 장체M" w:eastAsia="서울한강 장체M" w:hAnsi="서울한강 장체M" w:hint="eastAsia"/>
          <w:noProof/>
          <w:sz w:val="32"/>
          <w:szCs w:val="32"/>
        </w:rPr>
        <w:t>를 출력한후,</w:t>
      </w:r>
      <w:r>
        <w:rPr>
          <w:rFonts w:ascii="서울한강 장체M" w:eastAsia="서울한강 장체M" w:hAnsi="서울한강 장체M"/>
          <w:noProof/>
          <w:sz w:val="32"/>
          <w:szCs w:val="32"/>
        </w:rPr>
        <w:t xml:space="preserve"> </w:t>
      </w:r>
      <w:r w:rsidR="00990801">
        <w:rPr>
          <w:rFonts w:ascii="서울한강 장체M" w:eastAsia="서울한강 장체M" w:hAnsi="서울한강 장체M"/>
          <w:noProof/>
          <w:sz w:val="32"/>
          <w:szCs w:val="32"/>
        </w:rPr>
        <w:t xml:space="preserve">b_grp </w:t>
      </w:r>
      <w:r>
        <w:rPr>
          <w:rFonts w:ascii="서울한강 장체M" w:eastAsia="서울한강 장체M" w:hAnsi="서울한강 장체M" w:hint="eastAsia"/>
          <w:noProof/>
          <w:sz w:val="32"/>
          <w:szCs w:val="32"/>
        </w:rPr>
        <w:t>e</w:t>
      </w:r>
      <w:r>
        <w:rPr>
          <w:rFonts w:ascii="서울한강 장체M" w:eastAsia="서울한강 장체M" w:hAnsi="서울한강 장체M"/>
          <w:noProof/>
          <w:sz w:val="32"/>
          <w:szCs w:val="32"/>
        </w:rPr>
        <w:t>vent flag</w:t>
      </w:r>
      <w:r>
        <w:rPr>
          <w:rFonts w:ascii="서울한강 장체M" w:eastAsia="서울한강 장체M" w:hAnsi="서울한강 장체M" w:hint="eastAsia"/>
          <w:noProof/>
          <w:sz w:val="32"/>
          <w:szCs w:val="32"/>
        </w:rPr>
        <w:t>에 신호를 준다.</w:t>
      </w:r>
    </w:p>
    <w:p w14:paraId="58D44A66" w14:textId="3A579576" w:rsidR="006D2589" w:rsidRDefault="006D2589" w:rsidP="006D2589">
      <w:pPr>
        <w:pStyle w:val="a0"/>
        <w:numPr>
          <w:ilvl w:val="0"/>
          <w:numId w:val="28"/>
        </w:numPr>
        <w:tabs>
          <w:tab w:val="left" w:pos="2670"/>
        </w:tabs>
        <w:spacing w:after="0" w:line="240" w:lineRule="auto"/>
        <w:rPr>
          <w:rFonts w:ascii="서울한강 장체M" w:eastAsia="서울한강 장체M" w:hAnsi="서울한강 장체M"/>
          <w:noProof/>
          <w:sz w:val="32"/>
          <w:szCs w:val="32"/>
        </w:rPr>
      </w:pPr>
      <w:r>
        <w:rPr>
          <w:rFonts w:ascii="서울한강 장체M" w:eastAsia="서울한강 장체M" w:hAnsi="서울한강 장체M" w:hint="eastAsia"/>
          <w:noProof/>
          <w:sz w:val="32"/>
          <w:szCs w:val="32"/>
        </w:rPr>
        <w:t xml:space="preserve">받아온 값이 다른 값이라면 </w:t>
      </w:r>
      <w:r>
        <w:rPr>
          <w:rFonts w:ascii="서울한강 장체M" w:eastAsia="서울한강 장체M" w:hAnsi="서울한강 장체M"/>
          <w:noProof/>
          <w:sz w:val="32"/>
          <w:szCs w:val="32"/>
        </w:rPr>
        <w:t xml:space="preserve">lose 를 </w:t>
      </w:r>
      <w:r>
        <w:rPr>
          <w:rFonts w:ascii="서울한강 장체M" w:eastAsia="서울한강 장체M" w:hAnsi="서울한강 장체M" w:hint="eastAsia"/>
          <w:noProof/>
          <w:sz w:val="32"/>
          <w:szCs w:val="32"/>
        </w:rPr>
        <w:t>출력한다.</w:t>
      </w:r>
      <w:r>
        <w:rPr>
          <w:rFonts w:ascii="서울한강 장체M" w:eastAsia="서울한강 장체M" w:hAnsi="서울한강 장체M"/>
          <w:noProof/>
          <w:sz w:val="32"/>
          <w:szCs w:val="32"/>
        </w:rPr>
        <w:t xml:space="preserve"> </w:t>
      </w:r>
    </w:p>
    <w:p w14:paraId="4D0DB3F9" w14:textId="3BE7B729" w:rsidR="006D2589" w:rsidRDefault="006D2589" w:rsidP="006D2589">
      <w:pPr>
        <w:pStyle w:val="a0"/>
        <w:numPr>
          <w:ilvl w:val="0"/>
          <w:numId w:val="28"/>
        </w:numPr>
        <w:tabs>
          <w:tab w:val="left" w:pos="2670"/>
        </w:tabs>
        <w:spacing w:after="0" w:line="240" w:lineRule="auto"/>
        <w:rPr>
          <w:rFonts w:ascii="서울한강 장체M" w:eastAsia="서울한강 장체M" w:hAnsi="서울한강 장체M"/>
          <w:noProof/>
          <w:sz w:val="32"/>
          <w:szCs w:val="32"/>
        </w:rPr>
      </w:pPr>
      <w:r>
        <w:rPr>
          <w:rFonts w:ascii="서울한강 장체M" w:eastAsia="서울한강 장체M" w:hAnsi="서울한강 장체M"/>
          <w:noProof/>
          <w:sz w:val="32"/>
          <w:szCs w:val="32"/>
        </w:rPr>
        <w:t xml:space="preserve">Pend_time </w:t>
      </w:r>
      <w:r>
        <w:rPr>
          <w:rFonts w:ascii="서울한강 장체M" w:eastAsia="서울한강 장체M" w:hAnsi="서울한강 장체M" w:hint="eastAsia"/>
          <w:noProof/>
          <w:sz w:val="32"/>
          <w:szCs w:val="32"/>
        </w:rPr>
        <w:t xml:space="preserve">동안 </w:t>
      </w:r>
      <w:r>
        <w:rPr>
          <w:rFonts w:ascii="서울한강 장체M" w:eastAsia="서울한강 장체M" w:hAnsi="서울한강 장체M"/>
          <w:noProof/>
          <w:sz w:val="32"/>
          <w:szCs w:val="32"/>
        </w:rPr>
        <w:t>fnd</w:t>
      </w:r>
      <w:r>
        <w:rPr>
          <w:rFonts w:ascii="서울한강 장체M" w:eastAsia="서울한강 장체M" w:hAnsi="서울한강 장체M" w:hint="eastAsia"/>
          <w:noProof/>
          <w:sz w:val="32"/>
          <w:szCs w:val="32"/>
        </w:rPr>
        <w:t xml:space="preserve">를 출력한후 </w:t>
      </w:r>
      <w:r>
        <w:rPr>
          <w:rFonts w:ascii="서울한강 장체M" w:eastAsia="서울한강 장체M" w:hAnsi="서울한강 장체M"/>
          <w:noProof/>
          <w:sz w:val="32"/>
          <w:szCs w:val="32"/>
        </w:rPr>
        <w:t xml:space="preserve">, </w:t>
      </w:r>
      <w:r w:rsidR="00990801">
        <w:rPr>
          <w:rFonts w:ascii="서울한강 장체M" w:eastAsia="서울한강 장체M" w:hAnsi="서울한강 장체M"/>
          <w:noProof/>
          <w:sz w:val="32"/>
          <w:szCs w:val="32"/>
        </w:rPr>
        <w:t xml:space="preserve">l_grp </w:t>
      </w:r>
      <w:r>
        <w:rPr>
          <w:rFonts w:ascii="서울한강 장체M" w:eastAsia="서울한강 장체M" w:hAnsi="서울한강 장체M"/>
          <w:noProof/>
          <w:sz w:val="32"/>
          <w:szCs w:val="32"/>
        </w:rPr>
        <w:t>event flag</w:t>
      </w:r>
      <w:r>
        <w:rPr>
          <w:rFonts w:ascii="서울한강 장체M" w:eastAsia="서울한강 장체M" w:hAnsi="서울한강 장체M" w:hint="eastAsia"/>
          <w:noProof/>
          <w:sz w:val="32"/>
          <w:szCs w:val="32"/>
        </w:rPr>
        <w:t>에 신호를 준다.</w:t>
      </w:r>
      <w:r>
        <w:rPr>
          <w:rFonts w:ascii="서울한강 장체M" w:eastAsia="서울한강 장체M" w:hAnsi="서울한강 장체M"/>
          <w:noProof/>
          <w:sz w:val="32"/>
          <w:szCs w:val="32"/>
        </w:rPr>
        <w:t xml:space="preserve"> </w:t>
      </w:r>
    </w:p>
    <w:p w14:paraId="4D7BB5E5" w14:textId="77777777" w:rsidR="006D2589" w:rsidRPr="006D2589" w:rsidRDefault="006D2589" w:rsidP="006D2589">
      <w:pPr>
        <w:pStyle w:val="a0"/>
        <w:numPr>
          <w:ilvl w:val="0"/>
          <w:numId w:val="0"/>
        </w:numPr>
        <w:tabs>
          <w:tab w:val="left" w:pos="2670"/>
        </w:tabs>
        <w:spacing w:after="0" w:line="240" w:lineRule="auto"/>
        <w:ind w:left="720" w:hanging="360"/>
        <w:rPr>
          <w:rFonts w:ascii="서울한강 장체M" w:eastAsia="서울한강 장체M" w:hAnsi="서울한강 장체M"/>
          <w:noProof/>
          <w:sz w:val="32"/>
          <w:szCs w:val="32"/>
        </w:rPr>
      </w:pPr>
    </w:p>
    <w:p w14:paraId="2A921A5B" w14:textId="77777777" w:rsidR="006D2589" w:rsidRDefault="006D2589" w:rsidP="006D2589">
      <w:pPr>
        <w:pStyle w:val="a0"/>
        <w:numPr>
          <w:ilvl w:val="0"/>
          <w:numId w:val="0"/>
        </w:numPr>
        <w:tabs>
          <w:tab w:val="left" w:pos="2670"/>
        </w:tabs>
        <w:spacing w:after="0" w:line="240" w:lineRule="auto"/>
        <w:rPr>
          <w:rFonts w:ascii="서울한강 장체M" w:eastAsia="서울한강 장체M" w:hAnsi="서울한강 장체M"/>
          <w:b/>
          <w:bCs/>
          <w:color w:val="00A0B8" w:themeColor="accent1"/>
          <w:sz w:val="40"/>
          <w:szCs w:val="40"/>
        </w:rPr>
      </w:pPr>
    </w:p>
    <w:p w14:paraId="0D256F86" w14:textId="77777777" w:rsidR="006D2589" w:rsidRDefault="006D2589" w:rsidP="006D2589">
      <w:pPr>
        <w:pStyle w:val="a0"/>
        <w:numPr>
          <w:ilvl w:val="0"/>
          <w:numId w:val="0"/>
        </w:numPr>
        <w:tabs>
          <w:tab w:val="left" w:pos="2670"/>
        </w:tabs>
        <w:spacing w:after="0" w:line="240" w:lineRule="auto"/>
        <w:rPr>
          <w:rFonts w:ascii="서울한강 장체M" w:eastAsia="서울한강 장체M" w:hAnsi="서울한강 장체M"/>
          <w:b/>
          <w:bCs/>
          <w:color w:val="00A0B8" w:themeColor="accent1"/>
          <w:sz w:val="40"/>
          <w:szCs w:val="40"/>
        </w:rPr>
      </w:pPr>
    </w:p>
    <w:p w14:paraId="1BF6C8B4" w14:textId="77777777" w:rsidR="006D2589" w:rsidRDefault="006D2589" w:rsidP="006D2589">
      <w:pPr>
        <w:pStyle w:val="a0"/>
        <w:numPr>
          <w:ilvl w:val="0"/>
          <w:numId w:val="0"/>
        </w:numPr>
        <w:tabs>
          <w:tab w:val="left" w:pos="2670"/>
        </w:tabs>
        <w:spacing w:after="0" w:line="240" w:lineRule="auto"/>
        <w:rPr>
          <w:rFonts w:ascii="서울한강 장체M" w:eastAsia="서울한강 장체M" w:hAnsi="서울한강 장체M"/>
          <w:b/>
          <w:bCs/>
          <w:color w:val="00A0B8" w:themeColor="accent1"/>
          <w:sz w:val="40"/>
          <w:szCs w:val="40"/>
        </w:rPr>
      </w:pPr>
    </w:p>
    <w:p w14:paraId="3C3F86AA" w14:textId="77777777" w:rsidR="006D2589" w:rsidRDefault="006D2589" w:rsidP="006D2589">
      <w:pPr>
        <w:pStyle w:val="a0"/>
        <w:numPr>
          <w:ilvl w:val="0"/>
          <w:numId w:val="0"/>
        </w:numPr>
        <w:tabs>
          <w:tab w:val="left" w:pos="2670"/>
        </w:tabs>
        <w:spacing w:after="0" w:line="240" w:lineRule="auto"/>
        <w:rPr>
          <w:rFonts w:ascii="서울한강 장체M" w:eastAsia="서울한강 장체M" w:hAnsi="서울한강 장체M"/>
          <w:b/>
          <w:bCs/>
          <w:color w:val="00A0B8" w:themeColor="accent1"/>
          <w:sz w:val="40"/>
          <w:szCs w:val="40"/>
        </w:rPr>
      </w:pPr>
    </w:p>
    <w:p w14:paraId="543BF2C1" w14:textId="77777777" w:rsidR="006D2589" w:rsidRDefault="006D2589" w:rsidP="006D2589">
      <w:pPr>
        <w:pStyle w:val="a0"/>
        <w:numPr>
          <w:ilvl w:val="0"/>
          <w:numId w:val="0"/>
        </w:numPr>
        <w:tabs>
          <w:tab w:val="left" w:pos="2670"/>
        </w:tabs>
        <w:spacing w:after="0" w:line="240" w:lineRule="auto"/>
        <w:rPr>
          <w:rFonts w:ascii="서울한강 장체M" w:eastAsia="서울한강 장체M" w:hAnsi="서울한강 장체M"/>
          <w:b/>
          <w:bCs/>
          <w:color w:val="00A0B8" w:themeColor="accent1"/>
          <w:sz w:val="40"/>
          <w:szCs w:val="40"/>
        </w:rPr>
      </w:pPr>
    </w:p>
    <w:p w14:paraId="233F484F" w14:textId="77777777" w:rsidR="006D2589" w:rsidRDefault="006D2589" w:rsidP="006D2589">
      <w:pPr>
        <w:pStyle w:val="a0"/>
        <w:numPr>
          <w:ilvl w:val="0"/>
          <w:numId w:val="0"/>
        </w:numPr>
        <w:tabs>
          <w:tab w:val="left" w:pos="2670"/>
        </w:tabs>
        <w:spacing w:after="0" w:line="240" w:lineRule="auto"/>
        <w:rPr>
          <w:rFonts w:ascii="서울한강 장체M" w:eastAsia="서울한강 장체M" w:hAnsi="서울한강 장체M"/>
          <w:b/>
          <w:bCs/>
          <w:color w:val="00A0B8" w:themeColor="accent1"/>
          <w:sz w:val="40"/>
          <w:szCs w:val="40"/>
        </w:rPr>
      </w:pPr>
    </w:p>
    <w:p w14:paraId="37CC51EE" w14:textId="77777777" w:rsidR="006D2589" w:rsidRDefault="006D2589" w:rsidP="006D2589">
      <w:pPr>
        <w:pStyle w:val="a0"/>
        <w:numPr>
          <w:ilvl w:val="0"/>
          <w:numId w:val="0"/>
        </w:numPr>
        <w:tabs>
          <w:tab w:val="left" w:pos="2670"/>
        </w:tabs>
        <w:spacing w:after="0" w:line="240" w:lineRule="auto"/>
        <w:rPr>
          <w:rFonts w:ascii="서울한강 장체M" w:eastAsia="서울한강 장체M" w:hAnsi="서울한강 장체M"/>
          <w:b/>
          <w:bCs/>
          <w:color w:val="00A0B8" w:themeColor="accent1"/>
          <w:sz w:val="40"/>
          <w:szCs w:val="40"/>
        </w:rPr>
      </w:pPr>
    </w:p>
    <w:p w14:paraId="43BCFD56" w14:textId="77777777" w:rsidR="006D2589" w:rsidRDefault="006D2589" w:rsidP="006D2589">
      <w:pPr>
        <w:pStyle w:val="a0"/>
        <w:numPr>
          <w:ilvl w:val="0"/>
          <w:numId w:val="0"/>
        </w:numPr>
        <w:tabs>
          <w:tab w:val="left" w:pos="2670"/>
        </w:tabs>
        <w:spacing w:after="0" w:line="240" w:lineRule="auto"/>
        <w:rPr>
          <w:rFonts w:ascii="서울한강 장체M" w:eastAsia="서울한강 장체M" w:hAnsi="서울한강 장체M"/>
          <w:b/>
          <w:bCs/>
          <w:color w:val="00A0B8" w:themeColor="accent1"/>
          <w:sz w:val="40"/>
          <w:szCs w:val="40"/>
        </w:rPr>
      </w:pPr>
    </w:p>
    <w:p w14:paraId="23632AF4" w14:textId="346FE550" w:rsidR="006D2589" w:rsidRDefault="006D2589" w:rsidP="006D2589">
      <w:pPr>
        <w:pStyle w:val="a0"/>
        <w:numPr>
          <w:ilvl w:val="0"/>
          <w:numId w:val="0"/>
        </w:numPr>
        <w:tabs>
          <w:tab w:val="left" w:pos="2670"/>
        </w:tabs>
        <w:spacing w:after="0" w:line="240" w:lineRule="auto"/>
        <w:rPr>
          <w:rFonts w:ascii="서울한강 장체M" w:eastAsia="서울한강 장체M" w:hAnsi="서울한강 장체M"/>
          <w:b/>
          <w:bCs/>
          <w:color w:val="00A0B8" w:themeColor="accent1"/>
          <w:sz w:val="40"/>
          <w:szCs w:val="40"/>
        </w:rPr>
      </w:pPr>
      <w:proofErr w:type="spellStart"/>
      <w:r>
        <w:rPr>
          <w:rFonts w:ascii="서울한강 장체M" w:eastAsia="서울한강 장체M" w:hAnsi="서울한강 장체M" w:hint="eastAsia"/>
          <w:b/>
          <w:bCs/>
          <w:color w:val="00A0B8" w:themeColor="accent1"/>
          <w:sz w:val="40"/>
          <w:szCs w:val="40"/>
        </w:rPr>
        <w:lastRenderedPageBreak/>
        <w:t>L</w:t>
      </w:r>
      <w:r>
        <w:rPr>
          <w:rFonts w:ascii="서울한강 장체M" w:eastAsia="서울한강 장체M" w:hAnsi="서울한강 장체M"/>
          <w:b/>
          <w:bCs/>
          <w:color w:val="00A0B8" w:themeColor="accent1"/>
          <w:sz w:val="40"/>
          <w:szCs w:val="40"/>
        </w:rPr>
        <w:t>evelTask</w:t>
      </w:r>
      <w:proofErr w:type="spellEnd"/>
    </w:p>
    <w:p w14:paraId="70ABAB0E" w14:textId="36753C97" w:rsidR="006D2589" w:rsidRPr="006D2589" w:rsidRDefault="006D2589" w:rsidP="006D2589">
      <w:pPr>
        <w:pStyle w:val="a0"/>
        <w:numPr>
          <w:ilvl w:val="0"/>
          <w:numId w:val="0"/>
        </w:numPr>
        <w:tabs>
          <w:tab w:val="left" w:pos="2670"/>
        </w:tabs>
        <w:spacing w:after="0" w:line="240" w:lineRule="auto"/>
        <w:rPr>
          <w:rFonts w:ascii="서울한강 장체M" w:eastAsia="서울한강 장체M" w:hAnsi="서울한강 장체M"/>
          <w:color w:val="auto"/>
          <w:sz w:val="32"/>
          <w:szCs w:val="32"/>
        </w:rPr>
      </w:pPr>
    </w:p>
    <w:p w14:paraId="408B7391" w14:textId="444FACD3" w:rsidR="00D56D64" w:rsidRDefault="006D2589" w:rsidP="00EA0E5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  <w:b/>
          <w:sz w:val="24"/>
        </w:rPr>
      </w:pPr>
      <w:r>
        <w:rPr>
          <w:noProof/>
        </w:rPr>
        <w:drawing>
          <wp:inline distT="0" distB="0" distL="0" distR="0" wp14:anchorId="4A206309" wp14:editId="57841E1E">
            <wp:extent cx="5372100" cy="3861999"/>
            <wp:effectExtent l="0" t="0" r="0" b="571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79046" cy="386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66106" w14:textId="3C183036" w:rsidR="00F072DF" w:rsidRDefault="00F072DF" w:rsidP="006D2589">
      <w:pPr>
        <w:pStyle w:val="a0"/>
        <w:numPr>
          <w:ilvl w:val="0"/>
          <w:numId w:val="11"/>
        </w:numPr>
        <w:spacing w:after="0" w:line="240" w:lineRule="auto"/>
        <w:rPr>
          <w:rFonts w:ascii="서울한강 장체M" w:eastAsia="서울한강 장체M" w:hAnsi="서울한강 장체M"/>
          <w:bCs/>
          <w:sz w:val="32"/>
          <w:szCs w:val="32"/>
        </w:rPr>
      </w:pPr>
      <w:r>
        <w:rPr>
          <w:rFonts w:ascii="서울한강 장체M" w:eastAsia="서울한강 장체M" w:hAnsi="서울한강 장체M"/>
          <w:bCs/>
          <w:sz w:val="32"/>
          <w:szCs w:val="32"/>
        </w:rPr>
        <w:t>SW2_INT5 IS</w:t>
      </w:r>
      <w:r>
        <w:rPr>
          <w:rFonts w:ascii="서울한강 장체M" w:eastAsia="서울한강 장체M" w:hAnsi="서울한강 장체M" w:hint="eastAsia"/>
          <w:bCs/>
          <w:sz w:val="32"/>
          <w:szCs w:val="32"/>
        </w:rPr>
        <w:t xml:space="preserve">R에서 </w:t>
      </w:r>
      <w:proofErr w:type="spellStart"/>
      <w:r>
        <w:rPr>
          <w:rFonts w:ascii="서울한강 장체M" w:eastAsia="서울한강 장체M" w:hAnsi="서울한강 장체M"/>
          <w:bCs/>
          <w:sz w:val="32"/>
          <w:szCs w:val="32"/>
        </w:rPr>
        <w:t>decision_level</w:t>
      </w:r>
      <w:proofErr w:type="spellEnd"/>
      <w:r>
        <w:rPr>
          <w:rFonts w:ascii="서울한강 장체M" w:eastAsia="서울한강 장체M" w:hAnsi="서울한강 장체M" w:hint="eastAsia"/>
          <w:bCs/>
          <w:sz w:val="32"/>
          <w:szCs w:val="32"/>
        </w:rPr>
        <w:t xml:space="preserve">이 </w:t>
      </w:r>
      <w:r>
        <w:rPr>
          <w:rFonts w:ascii="서울한강 장체M" w:eastAsia="서울한강 장체M" w:hAnsi="서울한강 장체M"/>
          <w:bCs/>
          <w:sz w:val="32"/>
          <w:szCs w:val="32"/>
        </w:rPr>
        <w:t>on</w:t>
      </w:r>
      <w:r>
        <w:rPr>
          <w:rFonts w:ascii="서울한강 장체M" w:eastAsia="서울한강 장체M" w:hAnsi="서울한강 장체M" w:hint="eastAsia"/>
          <w:bCs/>
          <w:sz w:val="32"/>
          <w:szCs w:val="32"/>
        </w:rPr>
        <w:t>으로 설정되었다면,</w:t>
      </w:r>
      <w:r>
        <w:rPr>
          <w:rFonts w:ascii="서울한강 장체M" w:eastAsia="서울한강 장체M" w:hAnsi="서울한강 장체M"/>
          <w:bCs/>
          <w:sz w:val="32"/>
          <w:szCs w:val="32"/>
        </w:rPr>
        <w:t xml:space="preserve"> </w:t>
      </w:r>
      <w:proofErr w:type="spellStart"/>
      <w:r>
        <w:rPr>
          <w:rFonts w:ascii="서울한강 장체M" w:eastAsia="서울한강 장체M" w:hAnsi="서울한강 장체M"/>
          <w:bCs/>
          <w:sz w:val="32"/>
          <w:szCs w:val="32"/>
        </w:rPr>
        <w:t>clean_</w:t>
      </w:r>
      <w:r>
        <w:rPr>
          <w:rFonts w:ascii="서울한강 장체M" w:eastAsia="서울한강 장체M" w:hAnsi="서울한강 장체M" w:hint="eastAsia"/>
          <w:bCs/>
          <w:sz w:val="32"/>
          <w:szCs w:val="32"/>
        </w:rPr>
        <w:t>f</w:t>
      </w:r>
      <w:r>
        <w:rPr>
          <w:rFonts w:ascii="서울한강 장체M" w:eastAsia="서울한강 장체M" w:hAnsi="서울한강 장체M"/>
          <w:bCs/>
          <w:sz w:val="32"/>
          <w:szCs w:val="32"/>
        </w:rPr>
        <w:t>nd</w:t>
      </w:r>
      <w:proofErr w:type="spellEnd"/>
      <w:r>
        <w:rPr>
          <w:rFonts w:ascii="서울한강 장체M" w:eastAsia="서울한강 장체M" w:hAnsi="서울한강 장체M"/>
          <w:bCs/>
          <w:sz w:val="32"/>
          <w:szCs w:val="32"/>
        </w:rPr>
        <w:t xml:space="preserve"> </w:t>
      </w:r>
      <w:r>
        <w:rPr>
          <w:rFonts w:ascii="서울한강 장체M" w:eastAsia="서울한강 장체M" w:hAnsi="서울한강 장체M" w:hint="eastAsia"/>
          <w:bCs/>
          <w:sz w:val="32"/>
          <w:szCs w:val="32"/>
        </w:rPr>
        <w:t>함수를 호출해준다.</w:t>
      </w:r>
      <w:r>
        <w:rPr>
          <w:rFonts w:ascii="서울한강 장체M" w:eastAsia="서울한강 장체M" w:hAnsi="서울한강 장체M"/>
          <w:bCs/>
          <w:sz w:val="32"/>
          <w:szCs w:val="32"/>
        </w:rPr>
        <w:t xml:space="preserve"> </w:t>
      </w:r>
    </w:p>
    <w:p w14:paraId="464A23DD" w14:textId="77777777" w:rsidR="00990801" w:rsidRDefault="00F072DF" w:rsidP="00990801">
      <w:pPr>
        <w:pStyle w:val="a0"/>
        <w:numPr>
          <w:ilvl w:val="0"/>
          <w:numId w:val="11"/>
        </w:numPr>
        <w:spacing w:after="0" w:line="240" w:lineRule="auto"/>
        <w:rPr>
          <w:rFonts w:ascii="서울한강 장체M" w:eastAsia="서울한강 장체M" w:hAnsi="서울한강 장체M"/>
          <w:bCs/>
          <w:sz w:val="32"/>
          <w:szCs w:val="32"/>
        </w:rPr>
      </w:pPr>
      <w:r>
        <w:rPr>
          <w:rFonts w:ascii="서울한강 장체M" w:eastAsia="서울한강 장체M" w:hAnsi="서울한강 장체M" w:hint="eastAsia"/>
          <w:bCs/>
          <w:sz w:val="32"/>
          <w:szCs w:val="32"/>
        </w:rPr>
        <w:t xml:space="preserve">결정된 </w:t>
      </w:r>
      <w:r>
        <w:rPr>
          <w:rFonts w:ascii="서울한강 장체M" w:eastAsia="서울한강 장체M" w:hAnsi="서울한강 장체M"/>
          <w:bCs/>
          <w:sz w:val="32"/>
          <w:szCs w:val="32"/>
        </w:rPr>
        <w:t>level</w:t>
      </w:r>
      <w:r>
        <w:rPr>
          <w:rFonts w:ascii="서울한강 장체M" w:eastAsia="서울한강 장체M" w:hAnsi="서울한강 장체M" w:hint="eastAsia"/>
          <w:bCs/>
          <w:sz w:val="32"/>
          <w:szCs w:val="32"/>
        </w:rPr>
        <w:t xml:space="preserve">을 </w:t>
      </w:r>
      <w:proofErr w:type="spellStart"/>
      <w:r w:rsidR="00990801">
        <w:rPr>
          <w:rFonts w:ascii="서울한강 장체M" w:eastAsia="서울한강 장체M" w:hAnsi="서울한강 장체M" w:hint="eastAsia"/>
          <w:bCs/>
          <w:sz w:val="32"/>
          <w:szCs w:val="32"/>
        </w:rPr>
        <w:t>m</w:t>
      </w:r>
      <w:r w:rsidR="00990801">
        <w:rPr>
          <w:rFonts w:ascii="서울한강 장체M" w:eastAsia="서울한강 장체M" w:hAnsi="서울한강 장체M"/>
          <w:bCs/>
          <w:sz w:val="32"/>
          <w:szCs w:val="32"/>
        </w:rPr>
        <w:t>box</w:t>
      </w:r>
      <w:proofErr w:type="spellEnd"/>
      <w:r w:rsidR="00990801">
        <w:rPr>
          <w:rFonts w:ascii="서울한강 장체M" w:eastAsia="서울한강 장체M" w:hAnsi="서울한강 장체M"/>
          <w:bCs/>
          <w:sz w:val="32"/>
          <w:szCs w:val="32"/>
        </w:rPr>
        <w:t>[0]</w:t>
      </w:r>
      <w:r w:rsidR="00990801">
        <w:rPr>
          <w:rFonts w:ascii="서울한강 장체M" w:eastAsia="서울한강 장체M" w:hAnsi="서울한강 장체M" w:hint="eastAsia"/>
          <w:bCs/>
          <w:sz w:val="32"/>
          <w:szCs w:val="32"/>
        </w:rPr>
        <w:t xml:space="preserve"> M</w:t>
      </w:r>
      <w:r w:rsidR="00990801">
        <w:rPr>
          <w:rFonts w:ascii="서울한강 장체M" w:eastAsia="서울한강 장체M" w:hAnsi="서울한강 장체M"/>
          <w:bCs/>
          <w:sz w:val="32"/>
          <w:szCs w:val="32"/>
        </w:rPr>
        <w:t>ail</w:t>
      </w:r>
      <w:r>
        <w:rPr>
          <w:rFonts w:ascii="서울한강 장체M" w:eastAsia="서울한강 장체M" w:hAnsi="서울한강 장체M"/>
          <w:bCs/>
          <w:sz w:val="32"/>
          <w:szCs w:val="32"/>
        </w:rPr>
        <w:t xml:space="preserve"> box</w:t>
      </w:r>
      <w:r>
        <w:rPr>
          <w:rFonts w:ascii="서울한강 장체M" w:eastAsia="서울한강 장체M" w:hAnsi="서울한강 장체M" w:hint="eastAsia"/>
          <w:bCs/>
          <w:sz w:val="32"/>
          <w:szCs w:val="32"/>
        </w:rPr>
        <w:t xml:space="preserve">로 </w:t>
      </w:r>
      <w:r>
        <w:rPr>
          <w:rFonts w:ascii="서울한강 장체M" w:eastAsia="서울한강 장체M" w:hAnsi="서울한강 장체M"/>
          <w:bCs/>
          <w:sz w:val="32"/>
          <w:szCs w:val="32"/>
        </w:rPr>
        <w:t>post</w:t>
      </w:r>
      <w:r>
        <w:rPr>
          <w:rFonts w:ascii="서울한강 장체M" w:eastAsia="서울한강 장체M" w:hAnsi="서울한강 장체M" w:hint="eastAsia"/>
          <w:bCs/>
          <w:sz w:val="32"/>
          <w:szCs w:val="32"/>
        </w:rPr>
        <w:t>한다.</w:t>
      </w:r>
    </w:p>
    <w:p w14:paraId="3FA5F9A9" w14:textId="4B69F946" w:rsidR="006D2589" w:rsidRPr="00990801" w:rsidRDefault="00990801" w:rsidP="00990801">
      <w:pPr>
        <w:pStyle w:val="a0"/>
        <w:numPr>
          <w:ilvl w:val="0"/>
          <w:numId w:val="11"/>
        </w:numPr>
        <w:spacing w:after="0" w:line="240" w:lineRule="auto"/>
        <w:rPr>
          <w:rFonts w:ascii="서울한강 장체M" w:eastAsia="서울한강 장체M" w:hAnsi="서울한강 장체M"/>
          <w:bCs/>
          <w:sz w:val="32"/>
          <w:szCs w:val="32"/>
        </w:rPr>
      </w:pPr>
      <w:proofErr w:type="spellStart"/>
      <w:r>
        <w:rPr>
          <w:rFonts w:ascii="서울한강 장체M" w:eastAsia="서울한강 장체M" w:hAnsi="서울한강 장체M"/>
          <w:bCs/>
          <w:sz w:val="32"/>
          <w:szCs w:val="32"/>
        </w:rPr>
        <w:t>L_grp</w:t>
      </w:r>
      <w:proofErr w:type="spellEnd"/>
      <w:r>
        <w:rPr>
          <w:rFonts w:ascii="서울한강 장체M" w:eastAsia="서울한강 장체M" w:hAnsi="서울한강 장체M"/>
          <w:bCs/>
          <w:sz w:val="32"/>
          <w:szCs w:val="32"/>
        </w:rPr>
        <w:t xml:space="preserve"> </w:t>
      </w:r>
      <w:r w:rsidR="00F072DF" w:rsidRPr="00990801">
        <w:rPr>
          <w:rFonts w:ascii="서울한강 장체M" w:eastAsia="서울한강 장체M" w:hAnsi="서울한강 장체M"/>
          <w:bCs/>
          <w:sz w:val="32"/>
          <w:szCs w:val="32"/>
        </w:rPr>
        <w:t>Event flag</w:t>
      </w:r>
      <w:r w:rsidR="00F072DF" w:rsidRPr="00990801">
        <w:rPr>
          <w:rFonts w:ascii="서울한강 장체M" w:eastAsia="서울한강 장체M" w:hAnsi="서울한강 장체M" w:hint="eastAsia"/>
          <w:bCs/>
          <w:sz w:val="32"/>
          <w:szCs w:val="32"/>
        </w:rPr>
        <w:t xml:space="preserve">에 신호가 올 </w:t>
      </w:r>
      <w:proofErr w:type="gramStart"/>
      <w:r w:rsidR="00F072DF" w:rsidRPr="00990801">
        <w:rPr>
          <w:rFonts w:ascii="서울한강 장체M" w:eastAsia="서울한강 장체M" w:hAnsi="서울한강 장체M" w:hint="eastAsia"/>
          <w:bCs/>
          <w:sz w:val="32"/>
          <w:szCs w:val="32"/>
        </w:rPr>
        <w:t>때 까지</w:t>
      </w:r>
      <w:proofErr w:type="gramEnd"/>
      <w:r w:rsidR="00F072DF" w:rsidRPr="00990801">
        <w:rPr>
          <w:rFonts w:ascii="서울한강 장체M" w:eastAsia="서울한강 장체M" w:hAnsi="서울한강 장체M" w:hint="eastAsia"/>
          <w:bCs/>
          <w:sz w:val="32"/>
          <w:szCs w:val="32"/>
        </w:rPr>
        <w:t xml:space="preserve"> </w:t>
      </w:r>
      <w:r w:rsidR="00F072DF" w:rsidRPr="00990801">
        <w:rPr>
          <w:rFonts w:ascii="서울한강 장체M" w:eastAsia="서울한강 장체M" w:hAnsi="서울한강 장체M"/>
          <w:bCs/>
          <w:sz w:val="32"/>
          <w:szCs w:val="32"/>
        </w:rPr>
        <w:t>pend</w:t>
      </w:r>
      <w:r w:rsidR="00F072DF" w:rsidRPr="00990801">
        <w:rPr>
          <w:rFonts w:ascii="서울한강 장체M" w:eastAsia="서울한강 장체M" w:hAnsi="서울한강 장체M" w:hint="eastAsia"/>
          <w:bCs/>
          <w:sz w:val="32"/>
          <w:szCs w:val="32"/>
        </w:rPr>
        <w:t>한다.</w:t>
      </w:r>
    </w:p>
    <w:p w14:paraId="492A822D" w14:textId="4779FD1B" w:rsidR="00F072DF" w:rsidRDefault="00F072DF" w:rsidP="006D2589">
      <w:pPr>
        <w:pStyle w:val="a0"/>
        <w:numPr>
          <w:ilvl w:val="0"/>
          <w:numId w:val="11"/>
        </w:numPr>
        <w:spacing w:after="0" w:line="240" w:lineRule="auto"/>
        <w:rPr>
          <w:rFonts w:ascii="서울한강 장체M" w:eastAsia="서울한강 장체M" w:hAnsi="서울한강 장체M"/>
          <w:bCs/>
          <w:sz w:val="32"/>
          <w:szCs w:val="32"/>
        </w:rPr>
      </w:pPr>
      <w:proofErr w:type="spellStart"/>
      <w:r>
        <w:rPr>
          <w:rFonts w:ascii="서울한강 장체M" w:eastAsia="서울한강 장체M" w:hAnsi="서울한강 장체M"/>
          <w:bCs/>
          <w:sz w:val="32"/>
          <w:szCs w:val="32"/>
        </w:rPr>
        <w:t>Decision_level</w:t>
      </w:r>
      <w:proofErr w:type="spellEnd"/>
      <w:r>
        <w:rPr>
          <w:rFonts w:ascii="서울한강 장체M" w:eastAsia="서울한강 장체M" w:hAnsi="서울한강 장체M" w:hint="eastAsia"/>
          <w:bCs/>
          <w:sz w:val="32"/>
          <w:szCs w:val="32"/>
        </w:rPr>
        <w:t xml:space="preserve">이 </w:t>
      </w:r>
      <w:r>
        <w:rPr>
          <w:rFonts w:ascii="서울한강 장체M" w:eastAsia="서울한강 장체M" w:hAnsi="서울한강 장체M"/>
          <w:bCs/>
          <w:sz w:val="32"/>
          <w:szCs w:val="32"/>
        </w:rPr>
        <w:t>off</w:t>
      </w:r>
      <w:r>
        <w:rPr>
          <w:rFonts w:ascii="서울한강 장체M" w:eastAsia="서울한강 장체M" w:hAnsi="서울한강 장체M" w:hint="eastAsia"/>
          <w:bCs/>
          <w:sz w:val="32"/>
          <w:szCs w:val="32"/>
        </w:rPr>
        <w:t>라면 v</w:t>
      </w:r>
      <w:r>
        <w:rPr>
          <w:rFonts w:ascii="서울한강 장체M" w:eastAsia="서울한강 장체M" w:hAnsi="서울한강 장체M"/>
          <w:bCs/>
          <w:sz w:val="32"/>
          <w:szCs w:val="32"/>
        </w:rPr>
        <w:t>alue</w:t>
      </w:r>
      <w:r>
        <w:rPr>
          <w:rFonts w:ascii="서울한강 장체M" w:eastAsia="서울한강 장체M" w:hAnsi="서울한강 장체M" w:hint="eastAsia"/>
          <w:bCs/>
          <w:sz w:val="32"/>
          <w:szCs w:val="32"/>
        </w:rPr>
        <w:t>에</w:t>
      </w:r>
      <w:r>
        <w:rPr>
          <w:rFonts w:ascii="서울한강 장체M" w:eastAsia="서울한강 장체M" w:hAnsi="서울한강 장체M"/>
          <w:bCs/>
          <w:sz w:val="32"/>
          <w:szCs w:val="32"/>
        </w:rPr>
        <w:t xml:space="preserve"> </w:t>
      </w:r>
      <w:proofErr w:type="spellStart"/>
      <w:r>
        <w:rPr>
          <w:rFonts w:ascii="서울한강 장체M" w:eastAsia="서울한강 장체M" w:hAnsi="서울한강 장체M"/>
          <w:bCs/>
          <w:sz w:val="32"/>
          <w:szCs w:val="32"/>
        </w:rPr>
        <w:t>adc</w:t>
      </w:r>
      <w:proofErr w:type="spellEnd"/>
      <w:r>
        <w:rPr>
          <w:rFonts w:ascii="서울한강 장체M" w:eastAsia="서울한강 장체M" w:hAnsi="서울한강 장체M" w:hint="eastAsia"/>
          <w:bCs/>
          <w:sz w:val="32"/>
          <w:szCs w:val="32"/>
        </w:rPr>
        <w:t>로 변환된 값을 저장하고,</w:t>
      </w:r>
      <w:r>
        <w:rPr>
          <w:rFonts w:ascii="서울한강 장체M" w:eastAsia="서울한강 장체M" w:hAnsi="서울한강 장체M"/>
          <w:bCs/>
          <w:sz w:val="32"/>
          <w:szCs w:val="32"/>
        </w:rPr>
        <w:t xml:space="preserve"> </w:t>
      </w:r>
      <w:proofErr w:type="spellStart"/>
      <w:r>
        <w:rPr>
          <w:rFonts w:ascii="서울한강 장체M" w:eastAsia="서울한강 장체M" w:hAnsi="서울한강 장체M"/>
          <w:bCs/>
          <w:sz w:val="32"/>
          <w:szCs w:val="32"/>
        </w:rPr>
        <w:t>ctrl_level</w:t>
      </w:r>
      <w:proofErr w:type="spellEnd"/>
      <w:r>
        <w:rPr>
          <w:rFonts w:ascii="서울한강 장체M" w:eastAsia="서울한강 장체M" w:hAnsi="서울한강 장체M"/>
          <w:bCs/>
          <w:sz w:val="32"/>
          <w:szCs w:val="32"/>
        </w:rPr>
        <w:t xml:space="preserve">(value) </w:t>
      </w:r>
      <w:r>
        <w:rPr>
          <w:rFonts w:ascii="서울한강 장체M" w:eastAsia="서울한강 장체M" w:hAnsi="서울한강 장체M" w:hint="eastAsia"/>
          <w:bCs/>
          <w:sz w:val="32"/>
          <w:szCs w:val="32"/>
        </w:rPr>
        <w:t>함수를 호출한다.</w:t>
      </w:r>
      <w:r>
        <w:rPr>
          <w:rFonts w:ascii="서울한강 장체M" w:eastAsia="서울한강 장체M" w:hAnsi="서울한강 장체M"/>
          <w:bCs/>
          <w:sz w:val="32"/>
          <w:szCs w:val="32"/>
        </w:rPr>
        <w:t xml:space="preserve">  </w:t>
      </w:r>
    </w:p>
    <w:p w14:paraId="2DEFD28C" w14:textId="49F44396" w:rsidR="00F072DF" w:rsidRPr="006D2589" w:rsidRDefault="00F072DF" w:rsidP="006D2589">
      <w:pPr>
        <w:pStyle w:val="a0"/>
        <w:numPr>
          <w:ilvl w:val="0"/>
          <w:numId w:val="11"/>
        </w:numPr>
        <w:spacing w:after="0" w:line="240" w:lineRule="auto"/>
        <w:rPr>
          <w:rFonts w:ascii="서울한강 장체M" w:eastAsia="서울한강 장체M" w:hAnsi="서울한강 장체M"/>
          <w:bCs/>
          <w:sz w:val="32"/>
          <w:szCs w:val="32"/>
        </w:rPr>
      </w:pPr>
      <w:r>
        <w:rPr>
          <w:rFonts w:ascii="서울한강 장체M" w:eastAsia="서울한강 장체M" w:hAnsi="서울한강 장체M" w:hint="eastAsia"/>
          <w:bCs/>
          <w:sz w:val="32"/>
          <w:szCs w:val="32"/>
        </w:rPr>
        <w:t>F</w:t>
      </w:r>
      <w:r>
        <w:rPr>
          <w:rFonts w:ascii="서울한강 장체M" w:eastAsia="서울한강 장체M" w:hAnsi="서울한강 장체M"/>
          <w:bCs/>
          <w:sz w:val="32"/>
          <w:szCs w:val="32"/>
        </w:rPr>
        <w:t>ND</w:t>
      </w:r>
      <w:r>
        <w:rPr>
          <w:rFonts w:ascii="서울한강 장체M" w:eastAsia="서울한강 장체M" w:hAnsi="서울한강 장체M" w:hint="eastAsia"/>
          <w:bCs/>
          <w:sz w:val="32"/>
          <w:szCs w:val="32"/>
        </w:rPr>
        <w:t xml:space="preserve">에 설정된 </w:t>
      </w:r>
      <w:r>
        <w:rPr>
          <w:rFonts w:ascii="서울한강 장체M" w:eastAsia="서울한강 장체M" w:hAnsi="서울한강 장체M"/>
          <w:bCs/>
          <w:sz w:val="32"/>
          <w:szCs w:val="32"/>
        </w:rPr>
        <w:t>LEVEL</w:t>
      </w:r>
      <w:r>
        <w:rPr>
          <w:rFonts w:ascii="서울한강 장체M" w:eastAsia="서울한강 장체M" w:hAnsi="서울한강 장체M" w:hint="eastAsia"/>
          <w:bCs/>
          <w:sz w:val="32"/>
          <w:szCs w:val="32"/>
        </w:rPr>
        <w:t>을 출력해준다.</w:t>
      </w:r>
      <w:r>
        <w:rPr>
          <w:rFonts w:ascii="서울한강 장체M" w:eastAsia="서울한강 장체M" w:hAnsi="서울한강 장체M"/>
          <w:bCs/>
          <w:sz w:val="32"/>
          <w:szCs w:val="32"/>
        </w:rPr>
        <w:t xml:space="preserve"> </w:t>
      </w:r>
    </w:p>
    <w:p w14:paraId="3623078A" w14:textId="419623E9" w:rsidR="00D56D64" w:rsidRDefault="00D56D64" w:rsidP="00EA0E5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</w:rPr>
      </w:pPr>
    </w:p>
    <w:p w14:paraId="37EC6801" w14:textId="035EB759" w:rsidR="00F072DF" w:rsidRDefault="00F072DF" w:rsidP="00EA0E5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</w:rPr>
      </w:pPr>
    </w:p>
    <w:p w14:paraId="63AC81A9" w14:textId="6BF7104D" w:rsidR="00F072DF" w:rsidRDefault="00F072DF" w:rsidP="00EA0E5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</w:rPr>
      </w:pPr>
    </w:p>
    <w:p w14:paraId="003946FF" w14:textId="30656334" w:rsidR="00F072DF" w:rsidRDefault="00F072DF" w:rsidP="00EA0E5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</w:rPr>
      </w:pPr>
    </w:p>
    <w:p w14:paraId="3C9B8F12" w14:textId="36CC6AD9" w:rsidR="00F072DF" w:rsidRDefault="00F072DF" w:rsidP="00EA0E5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</w:rPr>
      </w:pPr>
    </w:p>
    <w:p w14:paraId="5B2BE158" w14:textId="3D70D6FE" w:rsidR="00F072DF" w:rsidRDefault="00F072DF" w:rsidP="00EA0E5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</w:rPr>
      </w:pPr>
    </w:p>
    <w:p w14:paraId="2CF4A8F0" w14:textId="4101D0C9" w:rsidR="00F072DF" w:rsidRDefault="00F072DF" w:rsidP="00EA0E5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</w:rPr>
      </w:pPr>
    </w:p>
    <w:p w14:paraId="7DB38170" w14:textId="6A799E65" w:rsidR="00F072DF" w:rsidRDefault="00F072DF" w:rsidP="00EA0E54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</w:rPr>
      </w:pPr>
    </w:p>
    <w:p w14:paraId="038AAEAC" w14:textId="35E46EB5" w:rsidR="00F072DF" w:rsidRDefault="00F072DF" w:rsidP="00EA0E54">
      <w:pPr>
        <w:pStyle w:val="a0"/>
        <w:numPr>
          <w:ilvl w:val="0"/>
          <w:numId w:val="0"/>
        </w:numPr>
        <w:spacing w:after="0" w:line="240" w:lineRule="auto"/>
        <w:rPr>
          <w:rFonts w:ascii="서울한강 장체M" w:eastAsia="서울한강 장체M" w:hAnsi="서울한강 장체M"/>
          <w:b/>
          <w:bCs/>
          <w:color w:val="00A0B8" w:themeColor="accent1"/>
          <w:sz w:val="52"/>
          <w:szCs w:val="52"/>
        </w:rPr>
      </w:pPr>
      <w:proofErr w:type="spellStart"/>
      <w:r>
        <w:rPr>
          <w:rFonts w:ascii="서울한강 장체M" w:eastAsia="서울한강 장체M" w:hAnsi="서울한강 장체M" w:hint="eastAsia"/>
          <w:b/>
          <w:bCs/>
          <w:color w:val="00A0B8" w:themeColor="accent1"/>
          <w:sz w:val="52"/>
          <w:szCs w:val="52"/>
        </w:rPr>
        <w:lastRenderedPageBreak/>
        <w:t>L</w:t>
      </w:r>
      <w:r>
        <w:rPr>
          <w:rFonts w:ascii="서울한강 장체M" w:eastAsia="서울한강 장체M" w:hAnsi="서울한강 장체M"/>
          <w:b/>
          <w:bCs/>
          <w:color w:val="00A0B8" w:themeColor="accent1"/>
          <w:sz w:val="52"/>
          <w:szCs w:val="52"/>
        </w:rPr>
        <w:t>edTask</w:t>
      </w:r>
      <w:proofErr w:type="spellEnd"/>
    </w:p>
    <w:p w14:paraId="1777F703" w14:textId="3D1AFD47" w:rsidR="00F072DF" w:rsidRDefault="00F072DF" w:rsidP="00EA0E54">
      <w:pPr>
        <w:pStyle w:val="a0"/>
        <w:numPr>
          <w:ilvl w:val="0"/>
          <w:numId w:val="0"/>
        </w:numPr>
        <w:spacing w:after="0" w:line="240" w:lineRule="auto"/>
        <w:rPr>
          <w:rFonts w:ascii="서울한강 장체M" w:eastAsia="서울한강 장체M" w:hAnsi="서울한강 장체M"/>
          <w:color w:val="auto"/>
          <w:sz w:val="40"/>
          <w:szCs w:val="40"/>
        </w:rPr>
      </w:pPr>
      <w:r>
        <w:rPr>
          <w:noProof/>
        </w:rPr>
        <w:drawing>
          <wp:inline distT="0" distB="0" distL="0" distR="0" wp14:anchorId="31F5E004" wp14:editId="1500E2F5">
            <wp:extent cx="3554730" cy="2743200"/>
            <wp:effectExtent l="0" t="0" r="762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1287" cy="275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A2D67B" wp14:editId="26B65D03">
            <wp:extent cx="2752090" cy="2457359"/>
            <wp:effectExtent l="0" t="0" r="0" b="63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69184" cy="247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67AE" w14:textId="6BFBAFF3" w:rsidR="00F072DF" w:rsidRDefault="008A4A6B" w:rsidP="008A4A6B">
      <w:pPr>
        <w:pStyle w:val="a0"/>
        <w:numPr>
          <w:ilvl w:val="0"/>
          <w:numId w:val="29"/>
        </w:numPr>
        <w:spacing w:after="0" w:line="240" w:lineRule="auto"/>
        <w:rPr>
          <w:rFonts w:ascii="서울한강 장체M" w:eastAsia="서울한강 장체M" w:hAnsi="서울한강 장체M"/>
          <w:color w:val="auto"/>
          <w:sz w:val="32"/>
          <w:szCs w:val="32"/>
        </w:rPr>
      </w:pPr>
      <w:proofErr w:type="spellStart"/>
      <w:r>
        <w:rPr>
          <w:rFonts w:ascii="서울한강 장체M" w:eastAsia="서울한강 장체M" w:hAnsi="서울한강 장체M"/>
          <w:color w:val="auto"/>
          <w:sz w:val="32"/>
          <w:szCs w:val="32"/>
        </w:rPr>
        <w:t>Mbox</w:t>
      </w:r>
      <w:proofErr w:type="spellEnd"/>
      <w:r>
        <w:rPr>
          <w:rFonts w:ascii="서울한강 장체M" w:eastAsia="서울한강 장체M" w:hAnsi="서울한강 장체M"/>
          <w:color w:val="auto"/>
          <w:sz w:val="32"/>
          <w:szCs w:val="32"/>
        </w:rPr>
        <w:t>[0] [</w:t>
      </w:r>
      <w:r w:rsidR="00F072DF">
        <w:rPr>
          <w:rFonts w:ascii="서울한강 장체M" w:eastAsia="서울한강 장체M" w:hAnsi="서울한강 장체M"/>
          <w:color w:val="auto"/>
          <w:sz w:val="32"/>
          <w:szCs w:val="32"/>
        </w:rPr>
        <w:t>Mail box</w:t>
      </w:r>
      <w:r w:rsidR="00F072DF">
        <w:rPr>
          <w:rFonts w:ascii="서울한강 장체M" w:eastAsia="서울한강 장체M" w:hAnsi="서울한강 장체M" w:hint="eastAsia"/>
          <w:color w:val="auto"/>
          <w:sz w:val="32"/>
          <w:szCs w:val="32"/>
        </w:rPr>
        <w:t xml:space="preserve">로부터 </w:t>
      </w:r>
      <w:r w:rsidR="00F072DF">
        <w:rPr>
          <w:rFonts w:ascii="서울한강 장체M" w:eastAsia="서울한강 장체M" w:hAnsi="서울한강 장체M"/>
          <w:color w:val="auto"/>
          <w:sz w:val="32"/>
          <w:szCs w:val="32"/>
        </w:rPr>
        <w:t xml:space="preserve">level </w:t>
      </w:r>
      <w:r w:rsidR="00F072DF">
        <w:rPr>
          <w:rFonts w:ascii="서울한강 장체M" w:eastAsia="서울한강 장체M" w:hAnsi="서울한강 장체M" w:hint="eastAsia"/>
          <w:color w:val="auto"/>
          <w:sz w:val="32"/>
          <w:szCs w:val="32"/>
        </w:rPr>
        <w:t xml:space="preserve">값이 올 </w:t>
      </w:r>
      <w:proofErr w:type="gramStart"/>
      <w:r w:rsidR="00F072DF">
        <w:rPr>
          <w:rFonts w:ascii="서울한강 장체M" w:eastAsia="서울한강 장체M" w:hAnsi="서울한강 장체M" w:hint="eastAsia"/>
          <w:color w:val="auto"/>
          <w:sz w:val="32"/>
          <w:szCs w:val="32"/>
        </w:rPr>
        <w:t>때 까지</w:t>
      </w:r>
      <w:proofErr w:type="gramEnd"/>
      <w:r w:rsidR="00F072DF">
        <w:rPr>
          <w:rFonts w:ascii="서울한강 장체M" w:eastAsia="서울한강 장체M" w:hAnsi="서울한강 장체M" w:hint="eastAsia"/>
          <w:color w:val="auto"/>
          <w:sz w:val="32"/>
          <w:szCs w:val="32"/>
        </w:rPr>
        <w:t xml:space="preserve"> </w:t>
      </w:r>
      <w:r w:rsidR="00F072DF">
        <w:rPr>
          <w:rFonts w:ascii="서울한강 장체M" w:eastAsia="서울한강 장체M" w:hAnsi="서울한강 장체M"/>
          <w:color w:val="auto"/>
          <w:sz w:val="32"/>
          <w:szCs w:val="32"/>
        </w:rPr>
        <w:t xml:space="preserve">pend </w:t>
      </w:r>
      <w:r w:rsidR="00F072DF">
        <w:rPr>
          <w:rFonts w:ascii="서울한강 장체M" w:eastAsia="서울한강 장체M" w:hAnsi="서울한강 장체M" w:hint="eastAsia"/>
          <w:color w:val="auto"/>
          <w:sz w:val="32"/>
          <w:szCs w:val="32"/>
        </w:rPr>
        <w:t>한다.</w:t>
      </w:r>
    </w:p>
    <w:p w14:paraId="7E06C3C8" w14:textId="04031504" w:rsidR="00F072DF" w:rsidRDefault="00F072DF" w:rsidP="00F072DF">
      <w:pPr>
        <w:pStyle w:val="a0"/>
        <w:numPr>
          <w:ilvl w:val="0"/>
          <w:numId w:val="29"/>
        </w:numPr>
        <w:spacing w:after="0" w:line="240" w:lineRule="auto"/>
        <w:rPr>
          <w:rFonts w:ascii="서울한강 장체M" w:eastAsia="서울한강 장체M" w:hAnsi="서울한강 장체M"/>
          <w:color w:val="auto"/>
          <w:sz w:val="32"/>
          <w:szCs w:val="32"/>
        </w:rPr>
      </w:pPr>
      <w:r>
        <w:rPr>
          <w:rFonts w:ascii="서울한강 장체M" w:eastAsia="서울한강 장체M" w:hAnsi="서울한강 장체M"/>
          <w:color w:val="auto"/>
          <w:sz w:val="32"/>
          <w:szCs w:val="32"/>
        </w:rPr>
        <w:t>Level</w:t>
      </w:r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>에 따라 종료시간을(</w:t>
      </w:r>
      <w:proofErr w:type="spellStart"/>
      <w:r>
        <w:rPr>
          <w:rFonts w:ascii="서울한강 장체M" w:eastAsia="서울한강 장체M" w:hAnsi="서울한강 장체M"/>
          <w:color w:val="auto"/>
          <w:sz w:val="32"/>
          <w:szCs w:val="32"/>
        </w:rPr>
        <w:t>stop_time</w:t>
      </w:r>
      <w:proofErr w:type="spellEnd"/>
      <w:r>
        <w:rPr>
          <w:rFonts w:ascii="서울한강 장체M" w:eastAsia="서울한강 장체M" w:hAnsi="서울한강 장체M"/>
          <w:color w:val="auto"/>
          <w:sz w:val="32"/>
          <w:szCs w:val="32"/>
        </w:rPr>
        <w:t>)</w:t>
      </w:r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 xml:space="preserve"> 계산하고,</w:t>
      </w:r>
      <w:r>
        <w:rPr>
          <w:rFonts w:ascii="서울한강 장체M" w:eastAsia="서울한강 장체M" w:hAnsi="서울한강 장체M"/>
          <w:color w:val="auto"/>
          <w:sz w:val="32"/>
          <w:szCs w:val="32"/>
        </w:rPr>
        <w:t xml:space="preserve"> </w:t>
      </w:r>
      <w:proofErr w:type="spellStart"/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>t</w:t>
      </w:r>
      <w:r>
        <w:rPr>
          <w:rFonts w:ascii="서울한강 장체M" w:eastAsia="서울한강 장체M" w:hAnsi="서울한강 장체M"/>
          <w:color w:val="auto"/>
          <w:sz w:val="32"/>
          <w:szCs w:val="32"/>
        </w:rPr>
        <w:t>ime_count</w:t>
      </w:r>
      <w:proofErr w:type="spellEnd"/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>를 증가시키다.</w:t>
      </w:r>
      <w:r>
        <w:rPr>
          <w:rFonts w:ascii="서울한강 장체M" w:eastAsia="서울한강 장체M" w:hAnsi="서울한강 장체M"/>
          <w:color w:val="auto"/>
          <w:sz w:val="32"/>
          <w:szCs w:val="32"/>
        </w:rPr>
        <w:t xml:space="preserve"> </w:t>
      </w:r>
    </w:p>
    <w:p w14:paraId="5D478458" w14:textId="239991B0" w:rsidR="00C14D3E" w:rsidRDefault="00F072DF" w:rsidP="00F072DF">
      <w:pPr>
        <w:pStyle w:val="a0"/>
        <w:numPr>
          <w:ilvl w:val="0"/>
          <w:numId w:val="29"/>
        </w:numPr>
        <w:spacing w:after="0" w:line="240" w:lineRule="auto"/>
        <w:rPr>
          <w:rFonts w:ascii="서울한강 장체M" w:eastAsia="서울한강 장체M" w:hAnsi="서울한강 장체M"/>
          <w:color w:val="auto"/>
          <w:sz w:val="32"/>
          <w:szCs w:val="32"/>
        </w:rPr>
      </w:pPr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 xml:space="preserve">만약 </w:t>
      </w:r>
      <w:proofErr w:type="spellStart"/>
      <w:r>
        <w:rPr>
          <w:rFonts w:ascii="서울한강 장체M" w:eastAsia="서울한강 장체M" w:hAnsi="서울한강 장체M"/>
          <w:color w:val="auto"/>
          <w:sz w:val="32"/>
          <w:szCs w:val="32"/>
        </w:rPr>
        <w:t>time_count</w:t>
      </w:r>
      <w:proofErr w:type="spellEnd"/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 xml:space="preserve">가 </w:t>
      </w:r>
      <w:proofErr w:type="spellStart"/>
      <w:r>
        <w:rPr>
          <w:rFonts w:ascii="서울한강 장체M" w:eastAsia="서울한강 장체M" w:hAnsi="서울한강 장체M"/>
          <w:color w:val="auto"/>
          <w:sz w:val="32"/>
          <w:szCs w:val="32"/>
        </w:rPr>
        <w:t>stop_time</w:t>
      </w:r>
      <w:proofErr w:type="spellEnd"/>
      <w:r>
        <w:rPr>
          <w:rFonts w:ascii="서울한강 장체M" w:eastAsia="서울한강 장체M" w:hAnsi="서울한강 장체M"/>
          <w:color w:val="auto"/>
          <w:sz w:val="32"/>
          <w:szCs w:val="32"/>
        </w:rPr>
        <w:t xml:space="preserve"> </w:t>
      </w:r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 xml:space="preserve">보다 크거나 같으면 시간 초과가 발생한 경우임으로 </w:t>
      </w:r>
      <w:r>
        <w:rPr>
          <w:rFonts w:ascii="서울한강 장체M" w:eastAsia="서울한강 장체M" w:hAnsi="서울한강 장체M"/>
          <w:color w:val="auto"/>
          <w:sz w:val="32"/>
          <w:szCs w:val="32"/>
        </w:rPr>
        <w:t>LED</w:t>
      </w:r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 xml:space="preserve">를 모두 끄고, </w:t>
      </w:r>
      <w:r>
        <w:rPr>
          <w:rFonts w:ascii="서울한강 장체M" w:eastAsia="서울한강 장체M" w:hAnsi="서울한강 장체M"/>
          <w:color w:val="auto"/>
          <w:sz w:val="32"/>
          <w:szCs w:val="32"/>
        </w:rPr>
        <w:t>result</w:t>
      </w:r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 xml:space="preserve">에 </w:t>
      </w:r>
      <w:r>
        <w:rPr>
          <w:rFonts w:ascii="서울한강 장체M" w:eastAsia="서울한강 장체M" w:hAnsi="서울한강 장체M"/>
          <w:color w:val="auto"/>
          <w:sz w:val="32"/>
          <w:szCs w:val="32"/>
        </w:rPr>
        <w:t>L</w:t>
      </w:r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>을 넣어주고,</w:t>
      </w:r>
      <w:r>
        <w:rPr>
          <w:rFonts w:ascii="서울한강 장체M" w:eastAsia="서울한강 장체M" w:hAnsi="서울한강 장체M"/>
          <w:color w:val="auto"/>
          <w:sz w:val="32"/>
          <w:szCs w:val="32"/>
        </w:rPr>
        <w:t xml:space="preserve"> result</w:t>
      </w:r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 xml:space="preserve">를 </w:t>
      </w:r>
      <w:proofErr w:type="spellStart"/>
      <w:r w:rsidR="008A4A6B">
        <w:rPr>
          <w:rFonts w:ascii="서울한강 장체M" w:eastAsia="서울한강 장체M" w:hAnsi="서울한강 장체M"/>
          <w:color w:val="auto"/>
          <w:sz w:val="32"/>
          <w:szCs w:val="32"/>
        </w:rPr>
        <w:t>mbox</w:t>
      </w:r>
      <w:proofErr w:type="spellEnd"/>
      <w:r w:rsidR="008A4A6B">
        <w:rPr>
          <w:rFonts w:ascii="서울한강 장체M" w:eastAsia="서울한강 장체M" w:hAnsi="서울한강 장체M"/>
          <w:color w:val="auto"/>
          <w:sz w:val="32"/>
          <w:szCs w:val="32"/>
        </w:rPr>
        <w:t xml:space="preserve">[1] </w:t>
      </w:r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>m</w:t>
      </w:r>
      <w:r>
        <w:rPr>
          <w:rFonts w:ascii="서울한강 장체M" w:eastAsia="서울한강 장체M" w:hAnsi="서울한강 장체M"/>
          <w:color w:val="auto"/>
          <w:sz w:val="32"/>
          <w:szCs w:val="32"/>
        </w:rPr>
        <w:t>ailbox</w:t>
      </w:r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 xml:space="preserve">으로 </w:t>
      </w:r>
      <w:r>
        <w:rPr>
          <w:rFonts w:ascii="서울한강 장체M" w:eastAsia="서울한강 장체M" w:hAnsi="서울한강 장체M"/>
          <w:color w:val="auto"/>
          <w:sz w:val="32"/>
          <w:szCs w:val="32"/>
        </w:rPr>
        <w:t>post</w:t>
      </w:r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>해준다.</w:t>
      </w:r>
      <w:r>
        <w:rPr>
          <w:rFonts w:ascii="서울한강 장체M" w:eastAsia="서울한강 장체M" w:hAnsi="서울한강 장체M"/>
          <w:color w:val="auto"/>
          <w:sz w:val="32"/>
          <w:szCs w:val="32"/>
        </w:rPr>
        <w:t xml:space="preserve"> </w:t>
      </w:r>
      <w:proofErr w:type="spellStart"/>
      <w:r w:rsidR="00C14D3E">
        <w:rPr>
          <w:rFonts w:ascii="서울한강 장체M" w:eastAsia="서울한강 장체M" w:hAnsi="서울한강 장체M"/>
          <w:color w:val="auto"/>
          <w:sz w:val="32"/>
          <w:szCs w:val="32"/>
        </w:rPr>
        <w:t>Time_count</w:t>
      </w:r>
      <w:proofErr w:type="spellEnd"/>
      <w:r w:rsidR="00C14D3E">
        <w:rPr>
          <w:rFonts w:ascii="서울한강 장체M" w:eastAsia="서울한강 장체M" w:hAnsi="서울한강 장체M" w:hint="eastAsia"/>
          <w:color w:val="auto"/>
          <w:sz w:val="32"/>
          <w:szCs w:val="32"/>
        </w:rPr>
        <w:t xml:space="preserve">를 </w:t>
      </w:r>
      <w:r w:rsidR="00C14D3E">
        <w:rPr>
          <w:rFonts w:ascii="서울한강 장체M" w:eastAsia="서울한강 장체M" w:hAnsi="서울한강 장체M"/>
          <w:color w:val="auto"/>
          <w:sz w:val="32"/>
          <w:szCs w:val="32"/>
        </w:rPr>
        <w:t>0</w:t>
      </w:r>
      <w:r w:rsidR="00C14D3E">
        <w:rPr>
          <w:rFonts w:ascii="서울한강 장체M" w:eastAsia="서울한강 장체M" w:hAnsi="서울한강 장체M" w:hint="eastAsia"/>
          <w:color w:val="auto"/>
          <w:sz w:val="32"/>
          <w:szCs w:val="32"/>
        </w:rPr>
        <w:t>으로 초기화해준다.</w:t>
      </w:r>
    </w:p>
    <w:p w14:paraId="17B81503" w14:textId="00124BE6" w:rsidR="00990801" w:rsidRDefault="00990801" w:rsidP="00990801">
      <w:pPr>
        <w:pStyle w:val="a0"/>
        <w:numPr>
          <w:ilvl w:val="0"/>
          <w:numId w:val="29"/>
        </w:numPr>
        <w:spacing w:after="0" w:line="240" w:lineRule="auto"/>
        <w:rPr>
          <w:rFonts w:ascii="서울한강 장체M" w:eastAsia="서울한강 장체M" w:hAnsi="서울한강 장체M"/>
          <w:color w:val="auto"/>
          <w:sz w:val="32"/>
          <w:szCs w:val="32"/>
        </w:rPr>
      </w:pPr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 xml:space="preserve">만약 </w:t>
      </w:r>
      <w:r>
        <w:rPr>
          <w:rFonts w:ascii="서울한강 장체M" w:eastAsia="서울한강 장체M" w:hAnsi="서울한강 장체M"/>
          <w:color w:val="auto"/>
          <w:sz w:val="32"/>
          <w:szCs w:val="32"/>
        </w:rPr>
        <w:t>result</w:t>
      </w:r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 xml:space="preserve">가 </w:t>
      </w:r>
      <w:r>
        <w:rPr>
          <w:rFonts w:ascii="서울한강 장체M" w:eastAsia="서울한강 장체M" w:hAnsi="서울한강 장체M"/>
          <w:color w:val="auto"/>
          <w:sz w:val="32"/>
          <w:szCs w:val="32"/>
        </w:rPr>
        <w:t>L</w:t>
      </w:r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 xml:space="preserve">이 아니고 </w:t>
      </w:r>
      <w:proofErr w:type="spellStart"/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>c</w:t>
      </w:r>
      <w:r>
        <w:rPr>
          <w:rFonts w:ascii="서울한강 장체M" w:eastAsia="서울한강 장체M" w:hAnsi="서울한강 장체M"/>
          <w:color w:val="auto"/>
          <w:sz w:val="32"/>
          <w:szCs w:val="32"/>
        </w:rPr>
        <w:t>licked_switch</w:t>
      </w:r>
      <w:proofErr w:type="spellEnd"/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 xml:space="preserve">가 </w:t>
      </w:r>
      <w:r>
        <w:rPr>
          <w:rFonts w:ascii="서울한강 장체M" w:eastAsia="서울한강 장체M" w:hAnsi="서울한강 장체M"/>
          <w:color w:val="auto"/>
          <w:sz w:val="32"/>
          <w:szCs w:val="32"/>
        </w:rPr>
        <w:t>ON</w:t>
      </w:r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>이라면,</w:t>
      </w:r>
      <w:r>
        <w:rPr>
          <w:rFonts w:ascii="서울한강 장체M" w:eastAsia="서울한강 장체M" w:hAnsi="서울한강 장체M"/>
          <w:color w:val="auto"/>
          <w:sz w:val="32"/>
          <w:szCs w:val="32"/>
        </w:rPr>
        <w:t xml:space="preserve"> </w:t>
      </w:r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>m</w:t>
      </w:r>
      <w:r>
        <w:rPr>
          <w:rFonts w:ascii="서울한강 장체M" w:eastAsia="서울한강 장체M" w:hAnsi="서울한강 장체M"/>
          <w:color w:val="auto"/>
          <w:sz w:val="32"/>
          <w:szCs w:val="32"/>
        </w:rPr>
        <w:t>essage queue</w:t>
      </w:r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 xml:space="preserve">에서 </w:t>
      </w:r>
      <w:proofErr w:type="spellStart"/>
      <w:r>
        <w:rPr>
          <w:rFonts w:ascii="서울한강 장체M" w:eastAsia="서울한강 장체M" w:hAnsi="서울한강 장체M"/>
          <w:color w:val="auto"/>
          <w:sz w:val="32"/>
          <w:szCs w:val="32"/>
        </w:rPr>
        <w:t>queue_to_led</w:t>
      </w:r>
      <w:proofErr w:type="spellEnd"/>
      <w:r>
        <w:rPr>
          <w:rFonts w:ascii="서울한강 장체M" w:eastAsia="서울한강 장체M" w:hAnsi="서울한강 장체M"/>
          <w:color w:val="auto"/>
          <w:sz w:val="32"/>
          <w:szCs w:val="32"/>
        </w:rPr>
        <w:t>(led task</w:t>
      </w:r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 xml:space="preserve">로 누른 횟수) 신호가 올 </w:t>
      </w:r>
      <w:proofErr w:type="gramStart"/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>때 까지</w:t>
      </w:r>
      <w:proofErr w:type="gramEnd"/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 xml:space="preserve"> </w:t>
      </w:r>
      <w:r>
        <w:rPr>
          <w:rFonts w:ascii="서울한강 장체M" w:eastAsia="서울한강 장체M" w:hAnsi="서울한강 장체M"/>
          <w:color w:val="auto"/>
          <w:sz w:val="32"/>
          <w:szCs w:val="32"/>
        </w:rPr>
        <w:t xml:space="preserve">pend </w:t>
      </w:r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>한다.</w:t>
      </w:r>
    </w:p>
    <w:p w14:paraId="5D60D65F" w14:textId="77777777" w:rsidR="00990801" w:rsidRDefault="00990801" w:rsidP="00990801">
      <w:pPr>
        <w:pStyle w:val="a0"/>
        <w:numPr>
          <w:ilvl w:val="0"/>
          <w:numId w:val="0"/>
        </w:numPr>
        <w:spacing w:after="0" w:line="240" w:lineRule="auto"/>
        <w:ind w:left="400" w:firstLine="320"/>
        <w:rPr>
          <w:rFonts w:ascii="서울한강 장체M" w:eastAsia="서울한강 장체M" w:hAnsi="서울한강 장체M"/>
          <w:color w:val="auto"/>
          <w:sz w:val="32"/>
          <w:szCs w:val="32"/>
        </w:rPr>
      </w:pPr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>4</w:t>
      </w:r>
      <w:r>
        <w:rPr>
          <w:rFonts w:ascii="서울한강 장체M" w:eastAsia="서울한강 장체M" w:hAnsi="서울한강 장체M"/>
          <w:color w:val="auto"/>
          <w:sz w:val="32"/>
          <w:szCs w:val="32"/>
        </w:rPr>
        <w:t xml:space="preserve">-1. message queue </w:t>
      </w:r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 xml:space="preserve">신호를 받으면 </w:t>
      </w:r>
      <w:proofErr w:type="spellStart"/>
      <w:r>
        <w:rPr>
          <w:rFonts w:ascii="서울한강 장체M" w:eastAsia="서울한강 장체M" w:hAnsi="서울한강 장체M"/>
          <w:color w:val="auto"/>
          <w:sz w:val="32"/>
          <w:szCs w:val="32"/>
        </w:rPr>
        <w:t>clicked_</w:t>
      </w:r>
      <w:proofErr w:type="gramStart"/>
      <w:r>
        <w:rPr>
          <w:rFonts w:ascii="서울한강 장체M" w:eastAsia="서울한강 장체M" w:hAnsi="서울한강 장체M"/>
          <w:color w:val="auto"/>
          <w:sz w:val="32"/>
          <w:szCs w:val="32"/>
        </w:rPr>
        <w:t>switch</w:t>
      </w:r>
      <w:proofErr w:type="spellEnd"/>
      <w:r>
        <w:rPr>
          <w:rFonts w:ascii="서울한강 장체M" w:eastAsia="서울한강 장체M" w:hAnsi="서울한강 장체M"/>
          <w:color w:val="auto"/>
          <w:sz w:val="32"/>
          <w:szCs w:val="32"/>
        </w:rPr>
        <w:t xml:space="preserve"> </w:t>
      </w:r>
      <w:proofErr w:type="spellStart"/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>를</w:t>
      </w:r>
      <w:proofErr w:type="spellEnd"/>
      <w:proofErr w:type="gramEnd"/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 xml:space="preserve"> </w:t>
      </w:r>
      <w:r>
        <w:rPr>
          <w:rFonts w:ascii="서울한강 장체M" w:eastAsia="서울한강 장체M" w:hAnsi="서울한강 장체M"/>
          <w:color w:val="auto"/>
          <w:sz w:val="32"/>
          <w:szCs w:val="32"/>
        </w:rPr>
        <w:t>off</w:t>
      </w:r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>로 바꾼다.</w:t>
      </w:r>
    </w:p>
    <w:p w14:paraId="58F65559" w14:textId="32398777" w:rsidR="00990801" w:rsidRDefault="00990801" w:rsidP="00990801">
      <w:pPr>
        <w:pStyle w:val="a0"/>
        <w:numPr>
          <w:ilvl w:val="0"/>
          <w:numId w:val="0"/>
        </w:numPr>
        <w:spacing w:after="0" w:line="240" w:lineRule="auto"/>
        <w:ind w:left="720"/>
        <w:rPr>
          <w:rFonts w:ascii="서울한강 장체M" w:eastAsia="서울한강 장체M" w:hAnsi="서울한강 장체M"/>
          <w:color w:val="auto"/>
          <w:sz w:val="32"/>
          <w:szCs w:val="32"/>
        </w:rPr>
      </w:pPr>
      <w:r>
        <w:rPr>
          <w:rFonts w:ascii="서울한강 장체M" w:eastAsia="서울한강 장체M" w:hAnsi="서울한강 장체M"/>
          <w:color w:val="auto"/>
          <w:sz w:val="32"/>
          <w:szCs w:val="32"/>
        </w:rPr>
        <w:t xml:space="preserve">4-2. </w:t>
      </w:r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 xml:space="preserve">만약 </w:t>
      </w:r>
      <w:proofErr w:type="spellStart"/>
      <w:r>
        <w:rPr>
          <w:rFonts w:ascii="서울한강 장체M" w:eastAsia="서울한강 장체M" w:hAnsi="서울한강 장체M"/>
          <w:color w:val="auto"/>
          <w:sz w:val="32"/>
          <w:szCs w:val="32"/>
        </w:rPr>
        <w:t>on</w:t>
      </w:r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>_c</w:t>
      </w:r>
      <w:r>
        <w:rPr>
          <w:rFonts w:ascii="서울한강 장체M" w:eastAsia="서울한강 장체M" w:hAnsi="서울한강 장체M"/>
          <w:color w:val="auto"/>
          <w:sz w:val="32"/>
          <w:szCs w:val="32"/>
        </w:rPr>
        <w:t>nt</w:t>
      </w:r>
      <w:proofErr w:type="spellEnd"/>
      <w:r>
        <w:rPr>
          <w:rFonts w:ascii="서울한강 장체M" w:eastAsia="서울한강 장체M" w:hAnsi="서울한강 장체M"/>
          <w:color w:val="auto"/>
          <w:sz w:val="32"/>
          <w:szCs w:val="32"/>
        </w:rPr>
        <w:t>(led task</w:t>
      </w:r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>로 누른 횟수)</w:t>
      </w:r>
      <w:r>
        <w:rPr>
          <w:rFonts w:ascii="서울한강 장체M" w:eastAsia="서울한강 장체M" w:hAnsi="서울한강 장체M"/>
          <w:color w:val="auto"/>
          <w:sz w:val="32"/>
          <w:szCs w:val="32"/>
        </w:rPr>
        <w:t xml:space="preserve"> </w:t>
      </w:r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 xml:space="preserve">가 </w:t>
      </w:r>
      <w:r>
        <w:rPr>
          <w:rFonts w:ascii="서울한강 장체M" w:eastAsia="서울한강 장체M" w:hAnsi="서울한강 장체M"/>
          <w:color w:val="auto"/>
          <w:sz w:val="32"/>
          <w:szCs w:val="32"/>
        </w:rPr>
        <w:t>7</w:t>
      </w:r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 xml:space="preserve">번이면 </w:t>
      </w:r>
      <w:r>
        <w:rPr>
          <w:rFonts w:ascii="서울한강 장체M" w:eastAsia="서울한강 장체M" w:hAnsi="서울한강 장체M"/>
          <w:color w:val="auto"/>
          <w:sz w:val="32"/>
          <w:szCs w:val="32"/>
        </w:rPr>
        <w:t>(led</w:t>
      </w:r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 xml:space="preserve">를 전부 켜서 </w:t>
      </w:r>
      <w:proofErr w:type="spellStart"/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>이긴경우</w:t>
      </w:r>
      <w:proofErr w:type="spellEnd"/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>)</w:t>
      </w:r>
      <w:r>
        <w:rPr>
          <w:rFonts w:ascii="서울한강 장체M" w:eastAsia="서울한강 장체M" w:hAnsi="서울한강 장체M"/>
          <w:color w:val="auto"/>
          <w:sz w:val="32"/>
          <w:szCs w:val="32"/>
        </w:rPr>
        <w:t>, led</w:t>
      </w:r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 xml:space="preserve">를 전부 켜주고 </w:t>
      </w:r>
      <w:r>
        <w:rPr>
          <w:rFonts w:ascii="서울한강 장체M" w:eastAsia="서울한강 장체M" w:hAnsi="서울한강 장체M"/>
          <w:color w:val="auto"/>
          <w:sz w:val="32"/>
          <w:szCs w:val="32"/>
        </w:rPr>
        <w:t>result</w:t>
      </w:r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 xml:space="preserve">에 </w:t>
      </w:r>
      <w:r>
        <w:rPr>
          <w:rFonts w:ascii="서울한강 장체M" w:eastAsia="서울한강 장체M" w:hAnsi="서울한강 장체M"/>
          <w:color w:val="auto"/>
          <w:sz w:val="32"/>
          <w:szCs w:val="32"/>
        </w:rPr>
        <w:t xml:space="preserve">‘w’ </w:t>
      </w:r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 xml:space="preserve">값을 넣어주고 </w:t>
      </w:r>
      <w:r>
        <w:rPr>
          <w:rFonts w:ascii="서울한강 장체M" w:eastAsia="서울한강 장체M" w:hAnsi="서울한강 장체M"/>
          <w:color w:val="auto"/>
          <w:sz w:val="32"/>
          <w:szCs w:val="32"/>
        </w:rPr>
        <w:t>result</w:t>
      </w:r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 xml:space="preserve">를 </w:t>
      </w:r>
      <w:proofErr w:type="spellStart"/>
      <w:r>
        <w:rPr>
          <w:rFonts w:ascii="서울한강 장체M" w:eastAsia="서울한강 장체M" w:hAnsi="서울한강 장체M"/>
          <w:color w:val="auto"/>
          <w:sz w:val="32"/>
          <w:szCs w:val="32"/>
        </w:rPr>
        <w:t>mbox</w:t>
      </w:r>
      <w:proofErr w:type="spellEnd"/>
      <w:r>
        <w:rPr>
          <w:rFonts w:ascii="서울한강 장체M" w:eastAsia="서울한강 장체M" w:hAnsi="서울한강 장체M"/>
          <w:color w:val="auto"/>
          <w:sz w:val="32"/>
          <w:szCs w:val="32"/>
        </w:rPr>
        <w:t>[1]</w:t>
      </w:r>
      <w:proofErr w:type="spellStart"/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>으로</w:t>
      </w:r>
      <w:proofErr w:type="spellEnd"/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 xml:space="preserve"> </w:t>
      </w:r>
      <w:r>
        <w:rPr>
          <w:rFonts w:ascii="서울한강 장체M" w:eastAsia="서울한강 장체M" w:hAnsi="서울한강 장체M"/>
          <w:color w:val="auto"/>
          <w:sz w:val="32"/>
          <w:szCs w:val="32"/>
        </w:rPr>
        <w:t>post</w:t>
      </w:r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>해주고,</w:t>
      </w:r>
      <w:r>
        <w:rPr>
          <w:rFonts w:ascii="서울한강 장체M" w:eastAsia="서울한강 장체M" w:hAnsi="서울한강 장체M"/>
          <w:color w:val="auto"/>
          <w:sz w:val="32"/>
          <w:szCs w:val="32"/>
        </w:rPr>
        <w:t xml:space="preserve"> </w:t>
      </w:r>
      <w:proofErr w:type="spellStart"/>
      <w:r>
        <w:rPr>
          <w:rFonts w:ascii="서울한강 장체M" w:eastAsia="서울한강 장체M" w:hAnsi="서울한강 장체M"/>
          <w:color w:val="auto"/>
          <w:sz w:val="32"/>
          <w:szCs w:val="32"/>
        </w:rPr>
        <w:t>time_count</w:t>
      </w:r>
      <w:proofErr w:type="spellEnd"/>
      <w:r>
        <w:rPr>
          <w:rFonts w:ascii="서울한강 장체M" w:eastAsia="서울한강 장체M" w:hAnsi="서울한강 장체M"/>
          <w:color w:val="auto"/>
          <w:sz w:val="32"/>
          <w:szCs w:val="32"/>
        </w:rPr>
        <w:t>=0</w:t>
      </w:r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>으로 해준다.</w:t>
      </w:r>
      <w:r>
        <w:rPr>
          <w:rFonts w:ascii="서울한강 장체M" w:eastAsia="서울한강 장체M" w:hAnsi="서울한강 장체M"/>
          <w:color w:val="auto"/>
          <w:sz w:val="32"/>
          <w:szCs w:val="32"/>
        </w:rPr>
        <w:t xml:space="preserve"> </w:t>
      </w:r>
    </w:p>
    <w:p w14:paraId="12166C12" w14:textId="77777777" w:rsidR="00990801" w:rsidRDefault="00990801" w:rsidP="00990801">
      <w:pPr>
        <w:pStyle w:val="a0"/>
        <w:numPr>
          <w:ilvl w:val="0"/>
          <w:numId w:val="0"/>
        </w:numPr>
        <w:spacing w:after="0" w:line="240" w:lineRule="auto"/>
        <w:ind w:left="720" w:hanging="360"/>
        <w:rPr>
          <w:rFonts w:ascii="서울한강 장체M" w:eastAsia="서울한강 장체M" w:hAnsi="서울한강 장체M"/>
          <w:color w:val="auto"/>
          <w:sz w:val="32"/>
          <w:szCs w:val="32"/>
        </w:rPr>
      </w:pPr>
      <w:r>
        <w:rPr>
          <w:rFonts w:ascii="서울한강 장체M" w:eastAsia="서울한강 장체M" w:hAnsi="서울한강 장체M"/>
          <w:color w:val="auto"/>
          <w:sz w:val="32"/>
          <w:szCs w:val="32"/>
        </w:rPr>
        <w:tab/>
        <w:t>4-3. 7</w:t>
      </w:r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 xml:space="preserve">이아니라면 아직 게임 중으로 </w:t>
      </w:r>
      <w:r>
        <w:rPr>
          <w:rFonts w:ascii="서울한강 장체M" w:eastAsia="서울한강 장체M" w:hAnsi="서울한강 장체M"/>
          <w:color w:val="auto"/>
          <w:sz w:val="32"/>
          <w:szCs w:val="32"/>
        </w:rPr>
        <w:t>led</w:t>
      </w:r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 xml:space="preserve">를 </w:t>
      </w:r>
      <w:proofErr w:type="spellStart"/>
      <w:r>
        <w:rPr>
          <w:rFonts w:ascii="서울한강 장체M" w:eastAsia="서울한강 장체M" w:hAnsi="서울한강 장체M"/>
          <w:color w:val="auto"/>
          <w:sz w:val="32"/>
          <w:szCs w:val="32"/>
        </w:rPr>
        <w:t>on_cnt</w:t>
      </w:r>
      <w:proofErr w:type="spellEnd"/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>만큼</w:t>
      </w:r>
      <w:r>
        <w:rPr>
          <w:rFonts w:ascii="서울한강 장체M" w:eastAsia="서울한강 장체M" w:hAnsi="서울한강 장체M"/>
          <w:color w:val="auto"/>
          <w:sz w:val="32"/>
          <w:szCs w:val="32"/>
        </w:rPr>
        <w:t xml:space="preserve"> shift</w:t>
      </w:r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>해 켜준다.</w:t>
      </w:r>
      <w:r>
        <w:rPr>
          <w:rFonts w:ascii="서울한강 장체M" w:eastAsia="서울한강 장체M" w:hAnsi="서울한강 장체M"/>
          <w:color w:val="auto"/>
          <w:sz w:val="32"/>
          <w:szCs w:val="32"/>
        </w:rPr>
        <w:t xml:space="preserve"> </w:t>
      </w:r>
    </w:p>
    <w:p w14:paraId="0D42EF16" w14:textId="77777777" w:rsidR="00990801" w:rsidRDefault="00990801" w:rsidP="00990801">
      <w:pPr>
        <w:pStyle w:val="a0"/>
        <w:numPr>
          <w:ilvl w:val="0"/>
          <w:numId w:val="0"/>
        </w:numPr>
        <w:spacing w:after="0" w:line="240" w:lineRule="auto"/>
        <w:ind w:left="720" w:hanging="360"/>
        <w:rPr>
          <w:rFonts w:ascii="서울한강 장체M" w:eastAsia="서울한강 장체M" w:hAnsi="서울한강 장체M"/>
          <w:color w:val="auto"/>
          <w:sz w:val="32"/>
          <w:szCs w:val="32"/>
        </w:rPr>
      </w:pPr>
    </w:p>
    <w:p w14:paraId="76477190" w14:textId="77777777" w:rsidR="00990801" w:rsidRDefault="00990801" w:rsidP="00990801">
      <w:pPr>
        <w:pStyle w:val="a0"/>
        <w:numPr>
          <w:ilvl w:val="0"/>
          <w:numId w:val="0"/>
        </w:numPr>
        <w:spacing w:after="0" w:line="240" w:lineRule="auto"/>
        <w:ind w:left="720" w:hanging="360"/>
        <w:rPr>
          <w:rFonts w:ascii="서울한강 장체M" w:eastAsia="서울한강 장체M" w:hAnsi="서울한강 장체M"/>
          <w:color w:val="auto"/>
          <w:sz w:val="32"/>
          <w:szCs w:val="32"/>
        </w:rPr>
      </w:pPr>
    </w:p>
    <w:p w14:paraId="4110B62B" w14:textId="77777777" w:rsidR="00990801" w:rsidRDefault="00990801" w:rsidP="00CB63DE">
      <w:pPr>
        <w:pStyle w:val="a0"/>
        <w:numPr>
          <w:ilvl w:val="0"/>
          <w:numId w:val="0"/>
        </w:numPr>
        <w:spacing w:after="0" w:line="240" w:lineRule="auto"/>
        <w:rPr>
          <w:rFonts w:ascii="서울한강 장체M" w:eastAsia="서울한강 장체M" w:hAnsi="서울한강 장체M" w:hint="eastAsia"/>
          <w:color w:val="auto"/>
          <w:sz w:val="32"/>
          <w:szCs w:val="32"/>
        </w:rPr>
      </w:pPr>
      <w:bookmarkStart w:id="0" w:name="_GoBack"/>
      <w:bookmarkEnd w:id="0"/>
    </w:p>
    <w:p w14:paraId="22B26038" w14:textId="77777777" w:rsidR="00990801" w:rsidRDefault="00990801" w:rsidP="00990801">
      <w:pPr>
        <w:pStyle w:val="a0"/>
        <w:numPr>
          <w:ilvl w:val="0"/>
          <w:numId w:val="0"/>
        </w:numPr>
        <w:spacing w:after="0" w:line="240" w:lineRule="auto"/>
        <w:ind w:left="720" w:hanging="360"/>
        <w:rPr>
          <w:rFonts w:ascii="서울한강 장체M" w:eastAsia="서울한강 장체M" w:hAnsi="서울한강 장체M"/>
          <w:b/>
          <w:bCs/>
          <w:color w:val="00A0B8" w:themeColor="accent1"/>
          <w:sz w:val="40"/>
          <w:szCs w:val="40"/>
        </w:rPr>
      </w:pPr>
      <w:proofErr w:type="spellStart"/>
      <w:r>
        <w:rPr>
          <w:rFonts w:ascii="서울한강 장체M" w:eastAsia="서울한강 장체M" w:hAnsi="서울한강 장체M"/>
          <w:b/>
          <w:bCs/>
          <w:color w:val="00A0B8" w:themeColor="accent1"/>
          <w:sz w:val="40"/>
          <w:szCs w:val="40"/>
        </w:rPr>
        <w:lastRenderedPageBreak/>
        <w:t>BuzzerTask</w:t>
      </w:r>
      <w:proofErr w:type="spellEnd"/>
    </w:p>
    <w:p w14:paraId="640EA730" w14:textId="05398B60" w:rsidR="00990801" w:rsidRPr="00990801" w:rsidRDefault="00990801" w:rsidP="00990801">
      <w:pPr>
        <w:pStyle w:val="a0"/>
        <w:numPr>
          <w:ilvl w:val="0"/>
          <w:numId w:val="0"/>
        </w:numPr>
        <w:spacing w:after="0" w:line="240" w:lineRule="auto"/>
        <w:ind w:left="720" w:hanging="360"/>
        <w:rPr>
          <w:rFonts w:ascii="서울한강 장체M" w:eastAsia="서울한강 장체M" w:hAnsi="서울한강 장체M"/>
          <w:color w:val="auto"/>
          <w:sz w:val="32"/>
          <w:szCs w:val="32"/>
        </w:rPr>
      </w:pPr>
      <w:r>
        <w:rPr>
          <w:noProof/>
        </w:rPr>
        <w:drawing>
          <wp:inline distT="0" distB="0" distL="0" distR="0" wp14:anchorId="0BA4870B" wp14:editId="03856EEC">
            <wp:extent cx="6645910" cy="2255520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 xml:space="preserve"> </w:t>
      </w:r>
    </w:p>
    <w:p w14:paraId="5884AFC1" w14:textId="7E0D6620" w:rsidR="00F072DF" w:rsidRDefault="00990801" w:rsidP="00990801">
      <w:pPr>
        <w:pStyle w:val="a0"/>
        <w:numPr>
          <w:ilvl w:val="0"/>
          <w:numId w:val="31"/>
        </w:numPr>
        <w:spacing w:after="0" w:line="240" w:lineRule="auto"/>
        <w:rPr>
          <w:rFonts w:ascii="서울한강 장체M" w:eastAsia="서울한강 장체M" w:hAnsi="서울한강 장체M"/>
          <w:color w:val="auto"/>
          <w:sz w:val="32"/>
          <w:szCs w:val="32"/>
        </w:rPr>
      </w:pPr>
      <w:proofErr w:type="spellStart"/>
      <w:r>
        <w:rPr>
          <w:rFonts w:ascii="서울한강 장체M" w:eastAsia="서울한강 장체M" w:hAnsi="서울한강 장체M"/>
          <w:color w:val="auto"/>
          <w:sz w:val="32"/>
          <w:szCs w:val="32"/>
        </w:rPr>
        <w:t>b_grp</w:t>
      </w:r>
      <w:proofErr w:type="spellEnd"/>
      <w:r>
        <w:rPr>
          <w:rFonts w:ascii="서울한강 장체M" w:eastAsia="서울한강 장체M" w:hAnsi="서울한강 장체M"/>
          <w:color w:val="auto"/>
          <w:sz w:val="32"/>
          <w:szCs w:val="32"/>
        </w:rPr>
        <w:t xml:space="preserve"> </w:t>
      </w:r>
      <w:proofErr w:type="spellStart"/>
      <w:r>
        <w:rPr>
          <w:rFonts w:ascii="서울한강 장체M" w:eastAsia="서울한강 장체M" w:hAnsi="서울한강 장체M"/>
          <w:color w:val="auto"/>
          <w:sz w:val="32"/>
          <w:szCs w:val="32"/>
        </w:rPr>
        <w:t>eventflag</w:t>
      </w:r>
      <w:proofErr w:type="spellEnd"/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 xml:space="preserve"> 신호가 올때까지 </w:t>
      </w:r>
      <w:r>
        <w:rPr>
          <w:rFonts w:ascii="서울한강 장체M" w:eastAsia="서울한강 장체M" w:hAnsi="서울한강 장체M"/>
          <w:color w:val="auto"/>
          <w:sz w:val="32"/>
          <w:szCs w:val="32"/>
        </w:rPr>
        <w:t>pend</w:t>
      </w:r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>한다.</w:t>
      </w:r>
    </w:p>
    <w:p w14:paraId="51432ED9" w14:textId="3B69CDB0" w:rsidR="008A4A6B" w:rsidRDefault="008A4A6B" w:rsidP="008A4A6B">
      <w:pPr>
        <w:pStyle w:val="a0"/>
        <w:numPr>
          <w:ilvl w:val="0"/>
          <w:numId w:val="31"/>
        </w:numPr>
        <w:spacing w:after="0" w:line="240" w:lineRule="auto"/>
        <w:rPr>
          <w:rFonts w:ascii="서울한강 장체M" w:eastAsia="서울한강 장체M" w:hAnsi="서울한강 장체M"/>
          <w:color w:val="auto"/>
          <w:sz w:val="32"/>
          <w:szCs w:val="32"/>
        </w:rPr>
      </w:pPr>
      <w:r>
        <w:rPr>
          <w:rFonts w:ascii="서울한강 장체M" w:eastAsia="서울한강 장체M" w:hAnsi="서울한강 장체M"/>
          <w:color w:val="auto"/>
          <w:sz w:val="32"/>
          <w:szCs w:val="32"/>
        </w:rPr>
        <w:t>TIMSK=0x</w:t>
      </w:r>
      <w:proofErr w:type="gramStart"/>
      <w:r>
        <w:rPr>
          <w:rFonts w:ascii="서울한강 장체M" w:eastAsia="서울한강 장체M" w:hAnsi="서울한강 장체M"/>
          <w:color w:val="auto"/>
          <w:sz w:val="32"/>
          <w:szCs w:val="32"/>
        </w:rPr>
        <w:t xml:space="preserve">40 </w:t>
      </w:r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>으로</w:t>
      </w:r>
      <w:proofErr w:type="gramEnd"/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 xml:space="preserve"> </w:t>
      </w:r>
      <w:r>
        <w:rPr>
          <w:rFonts w:ascii="서울한강 장체M" w:eastAsia="서울한강 장체M" w:hAnsi="서울한강 장체M"/>
          <w:color w:val="auto"/>
          <w:sz w:val="32"/>
          <w:szCs w:val="32"/>
        </w:rPr>
        <w:t>interrupt</w:t>
      </w:r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 xml:space="preserve">를 </w:t>
      </w:r>
      <w:r>
        <w:rPr>
          <w:rFonts w:ascii="서울한강 장체M" w:eastAsia="서울한강 장체M" w:hAnsi="서울한강 장체M"/>
          <w:color w:val="auto"/>
          <w:sz w:val="32"/>
          <w:szCs w:val="32"/>
        </w:rPr>
        <w:t>enable</w:t>
      </w:r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>해주고,</w:t>
      </w:r>
      <w:r>
        <w:rPr>
          <w:rFonts w:ascii="서울한강 장체M" w:eastAsia="서울한강 장체M" w:hAnsi="서울한강 장체M"/>
          <w:color w:val="auto"/>
          <w:sz w:val="32"/>
          <w:szCs w:val="32"/>
        </w:rPr>
        <w:t xml:space="preserve"> TCNT2=melody[</w:t>
      </w:r>
      <w:proofErr w:type="spellStart"/>
      <w:r>
        <w:rPr>
          <w:rFonts w:ascii="서울한강 장체M" w:eastAsia="서울한강 장체M" w:hAnsi="서울한강 장체M"/>
          <w:color w:val="auto"/>
          <w:sz w:val="32"/>
          <w:szCs w:val="32"/>
        </w:rPr>
        <w:t>mel_idx</w:t>
      </w:r>
      <w:proofErr w:type="spellEnd"/>
      <w:r>
        <w:rPr>
          <w:rFonts w:ascii="서울한강 장체M" w:eastAsia="서울한강 장체M" w:hAnsi="서울한강 장체M"/>
          <w:color w:val="auto"/>
          <w:sz w:val="32"/>
          <w:szCs w:val="32"/>
        </w:rPr>
        <w:t>]</w:t>
      </w:r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>해주고</w:t>
      </w:r>
      <w:r>
        <w:rPr>
          <w:rFonts w:ascii="서울한강 장체M" w:eastAsia="서울한강 장체M" w:hAnsi="서울한강 장체M"/>
          <w:color w:val="auto"/>
          <w:sz w:val="32"/>
          <w:szCs w:val="32"/>
        </w:rPr>
        <w:t xml:space="preserve">, </w:t>
      </w:r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>음악을 출력해준다.</w:t>
      </w:r>
    </w:p>
    <w:p w14:paraId="6504AA88" w14:textId="7C9B903A" w:rsidR="008A4A6B" w:rsidRPr="008A4A6B" w:rsidRDefault="008A4A6B" w:rsidP="008A4A6B">
      <w:pPr>
        <w:pStyle w:val="a0"/>
        <w:numPr>
          <w:ilvl w:val="0"/>
          <w:numId w:val="31"/>
        </w:numPr>
        <w:spacing w:after="0" w:line="240" w:lineRule="auto"/>
        <w:rPr>
          <w:rFonts w:ascii="서울한강 장체M" w:eastAsia="서울한강 장체M" w:hAnsi="서울한강 장체M"/>
          <w:color w:val="auto"/>
          <w:sz w:val="32"/>
          <w:szCs w:val="32"/>
        </w:rPr>
      </w:pPr>
      <w:proofErr w:type="spellStart"/>
      <w:r>
        <w:rPr>
          <w:rFonts w:ascii="서울한강 장체M" w:eastAsia="서울한강 장체M" w:hAnsi="서울한강 장체M"/>
          <w:color w:val="auto"/>
          <w:sz w:val="32"/>
          <w:szCs w:val="32"/>
        </w:rPr>
        <w:t>L_grp</w:t>
      </w:r>
      <w:proofErr w:type="spellEnd"/>
      <w:r>
        <w:rPr>
          <w:rFonts w:ascii="서울한강 장체M" w:eastAsia="서울한강 장체M" w:hAnsi="서울한강 장체M"/>
          <w:color w:val="auto"/>
          <w:sz w:val="32"/>
          <w:szCs w:val="32"/>
        </w:rPr>
        <w:t xml:space="preserve"> </w:t>
      </w:r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>e</w:t>
      </w:r>
      <w:r>
        <w:rPr>
          <w:rFonts w:ascii="서울한강 장체M" w:eastAsia="서울한강 장체M" w:hAnsi="서울한강 장체M"/>
          <w:color w:val="auto"/>
          <w:sz w:val="32"/>
          <w:szCs w:val="32"/>
        </w:rPr>
        <w:t>vent flag</w:t>
      </w:r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 xml:space="preserve">를 </w:t>
      </w:r>
      <w:r>
        <w:rPr>
          <w:rFonts w:ascii="서울한강 장체M" w:eastAsia="서울한강 장체M" w:hAnsi="서울한강 장체M"/>
          <w:color w:val="auto"/>
          <w:sz w:val="32"/>
          <w:szCs w:val="32"/>
        </w:rPr>
        <w:t>post</w:t>
      </w:r>
      <w:r>
        <w:rPr>
          <w:rFonts w:ascii="서울한강 장체M" w:eastAsia="서울한강 장체M" w:hAnsi="서울한강 장체M" w:hint="eastAsia"/>
          <w:color w:val="auto"/>
          <w:sz w:val="32"/>
          <w:szCs w:val="32"/>
        </w:rPr>
        <w:t>해준다.</w:t>
      </w:r>
      <w:r>
        <w:rPr>
          <w:rFonts w:ascii="서울한강 장체M" w:eastAsia="서울한강 장체M" w:hAnsi="서울한강 장체M"/>
          <w:color w:val="auto"/>
          <w:sz w:val="32"/>
          <w:szCs w:val="32"/>
        </w:rPr>
        <w:t xml:space="preserve"> </w:t>
      </w:r>
    </w:p>
    <w:p w14:paraId="2932AF35" w14:textId="77777777" w:rsidR="008A4A6B" w:rsidRDefault="008A4A6B" w:rsidP="00EA0E54">
      <w:pPr>
        <w:pStyle w:val="a0"/>
        <w:numPr>
          <w:ilvl w:val="0"/>
          <w:numId w:val="0"/>
        </w:numPr>
        <w:spacing w:after="0" w:line="240" w:lineRule="auto"/>
        <w:rPr>
          <w:noProof/>
        </w:rPr>
      </w:pPr>
    </w:p>
    <w:p w14:paraId="57FBC739" w14:textId="77777777" w:rsidR="008A4A6B" w:rsidRDefault="008A4A6B" w:rsidP="00EA0E54">
      <w:pPr>
        <w:pStyle w:val="a0"/>
        <w:numPr>
          <w:ilvl w:val="0"/>
          <w:numId w:val="0"/>
        </w:numPr>
        <w:spacing w:after="0" w:line="240" w:lineRule="auto"/>
        <w:rPr>
          <w:noProof/>
        </w:rPr>
      </w:pPr>
    </w:p>
    <w:p w14:paraId="116CFC19" w14:textId="77777777" w:rsidR="008A4A6B" w:rsidRDefault="008A4A6B" w:rsidP="00EA0E54">
      <w:pPr>
        <w:pStyle w:val="a0"/>
        <w:numPr>
          <w:ilvl w:val="0"/>
          <w:numId w:val="0"/>
        </w:numPr>
        <w:spacing w:after="0" w:line="240" w:lineRule="auto"/>
        <w:rPr>
          <w:noProof/>
        </w:rPr>
      </w:pPr>
    </w:p>
    <w:p w14:paraId="0CD5E0E5" w14:textId="77777777" w:rsidR="008A4A6B" w:rsidRDefault="008A4A6B" w:rsidP="00EA0E54">
      <w:pPr>
        <w:pStyle w:val="a0"/>
        <w:numPr>
          <w:ilvl w:val="0"/>
          <w:numId w:val="0"/>
        </w:numPr>
        <w:spacing w:after="0" w:line="240" w:lineRule="auto"/>
        <w:rPr>
          <w:noProof/>
        </w:rPr>
      </w:pPr>
    </w:p>
    <w:p w14:paraId="12E2E5FB" w14:textId="77777777" w:rsidR="008A4A6B" w:rsidRDefault="008A4A6B" w:rsidP="00EA0E54">
      <w:pPr>
        <w:pStyle w:val="a0"/>
        <w:numPr>
          <w:ilvl w:val="0"/>
          <w:numId w:val="0"/>
        </w:numPr>
        <w:spacing w:after="0" w:line="240" w:lineRule="auto"/>
        <w:rPr>
          <w:noProof/>
        </w:rPr>
      </w:pPr>
    </w:p>
    <w:p w14:paraId="29BFDCD2" w14:textId="77777777" w:rsidR="008A4A6B" w:rsidRDefault="008A4A6B" w:rsidP="00EA0E54">
      <w:pPr>
        <w:pStyle w:val="a0"/>
        <w:numPr>
          <w:ilvl w:val="0"/>
          <w:numId w:val="0"/>
        </w:numPr>
        <w:spacing w:after="0" w:line="240" w:lineRule="auto"/>
        <w:rPr>
          <w:noProof/>
        </w:rPr>
      </w:pPr>
    </w:p>
    <w:p w14:paraId="1FB2064D" w14:textId="77777777" w:rsidR="008A4A6B" w:rsidRDefault="008A4A6B" w:rsidP="00EA0E54">
      <w:pPr>
        <w:pStyle w:val="a0"/>
        <w:numPr>
          <w:ilvl w:val="0"/>
          <w:numId w:val="0"/>
        </w:numPr>
        <w:spacing w:after="0" w:line="240" w:lineRule="auto"/>
        <w:rPr>
          <w:noProof/>
        </w:rPr>
      </w:pPr>
    </w:p>
    <w:p w14:paraId="584E5F84" w14:textId="77777777" w:rsidR="008A4A6B" w:rsidRDefault="008A4A6B" w:rsidP="00EA0E54">
      <w:pPr>
        <w:pStyle w:val="a0"/>
        <w:numPr>
          <w:ilvl w:val="0"/>
          <w:numId w:val="0"/>
        </w:numPr>
        <w:spacing w:after="0" w:line="240" w:lineRule="auto"/>
        <w:rPr>
          <w:noProof/>
        </w:rPr>
      </w:pPr>
    </w:p>
    <w:p w14:paraId="6201811F" w14:textId="77777777" w:rsidR="008A4A6B" w:rsidRDefault="008A4A6B" w:rsidP="00EA0E54">
      <w:pPr>
        <w:pStyle w:val="a0"/>
        <w:numPr>
          <w:ilvl w:val="0"/>
          <w:numId w:val="0"/>
        </w:numPr>
        <w:spacing w:after="0" w:line="240" w:lineRule="auto"/>
        <w:rPr>
          <w:noProof/>
        </w:rPr>
      </w:pPr>
    </w:p>
    <w:p w14:paraId="5A4C051D" w14:textId="77777777" w:rsidR="008A4A6B" w:rsidRDefault="008A4A6B" w:rsidP="00EA0E54">
      <w:pPr>
        <w:pStyle w:val="a0"/>
        <w:numPr>
          <w:ilvl w:val="0"/>
          <w:numId w:val="0"/>
        </w:numPr>
        <w:spacing w:after="0" w:line="240" w:lineRule="auto"/>
        <w:rPr>
          <w:noProof/>
        </w:rPr>
      </w:pPr>
    </w:p>
    <w:p w14:paraId="3E8EC6E4" w14:textId="77777777" w:rsidR="008A4A6B" w:rsidRDefault="008A4A6B" w:rsidP="00EA0E54">
      <w:pPr>
        <w:pStyle w:val="a0"/>
        <w:numPr>
          <w:ilvl w:val="0"/>
          <w:numId w:val="0"/>
        </w:numPr>
        <w:spacing w:after="0" w:line="240" w:lineRule="auto"/>
        <w:rPr>
          <w:noProof/>
        </w:rPr>
      </w:pPr>
    </w:p>
    <w:p w14:paraId="36CC93C7" w14:textId="77777777" w:rsidR="008A4A6B" w:rsidRDefault="008A4A6B" w:rsidP="00EA0E54">
      <w:pPr>
        <w:pStyle w:val="a0"/>
        <w:numPr>
          <w:ilvl w:val="0"/>
          <w:numId w:val="0"/>
        </w:numPr>
        <w:spacing w:after="0" w:line="240" w:lineRule="auto"/>
        <w:rPr>
          <w:noProof/>
        </w:rPr>
      </w:pPr>
    </w:p>
    <w:p w14:paraId="0763FD84" w14:textId="77777777" w:rsidR="008A4A6B" w:rsidRDefault="008A4A6B" w:rsidP="00EA0E54">
      <w:pPr>
        <w:pStyle w:val="a0"/>
        <w:numPr>
          <w:ilvl w:val="0"/>
          <w:numId w:val="0"/>
        </w:numPr>
        <w:spacing w:after="0" w:line="240" w:lineRule="auto"/>
        <w:rPr>
          <w:noProof/>
        </w:rPr>
      </w:pPr>
    </w:p>
    <w:p w14:paraId="2A206584" w14:textId="77777777" w:rsidR="008A4A6B" w:rsidRDefault="008A4A6B" w:rsidP="00EA0E54">
      <w:pPr>
        <w:pStyle w:val="a0"/>
        <w:numPr>
          <w:ilvl w:val="0"/>
          <w:numId w:val="0"/>
        </w:numPr>
        <w:spacing w:after="0" w:line="240" w:lineRule="auto"/>
        <w:rPr>
          <w:noProof/>
        </w:rPr>
      </w:pPr>
    </w:p>
    <w:p w14:paraId="2262BBAB" w14:textId="77777777" w:rsidR="008A4A6B" w:rsidRDefault="008A4A6B" w:rsidP="00EA0E54">
      <w:pPr>
        <w:pStyle w:val="a0"/>
        <w:numPr>
          <w:ilvl w:val="0"/>
          <w:numId w:val="0"/>
        </w:numPr>
        <w:spacing w:after="0" w:line="240" w:lineRule="auto"/>
        <w:rPr>
          <w:noProof/>
        </w:rPr>
      </w:pPr>
    </w:p>
    <w:p w14:paraId="132EDFA7" w14:textId="77777777" w:rsidR="008A4A6B" w:rsidRDefault="008A4A6B" w:rsidP="00EA0E54">
      <w:pPr>
        <w:pStyle w:val="a0"/>
        <w:numPr>
          <w:ilvl w:val="0"/>
          <w:numId w:val="0"/>
        </w:numPr>
        <w:spacing w:after="0" w:line="240" w:lineRule="auto"/>
        <w:rPr>
          <w:noProof/>
        </w:rPr>
      </w:pPr>
    </w:p>
    <w:p w14:paraId="1B3518BD" w14:textId="77777777" w:rsidR="008A4A6B" w:rsidRDefault="008A4A6B" w:rsidP="00EA0E54">
      <w:pPr>
        <w:pStyle w:val="a0"/>
        <w:numPr>
          <w:ilvl w:val="0"/>
          <w:numId w:val="0"/>
        </w:numPr>
        <w:spacing w:after="0" w:line="240" w:lineRule="auto"/>
        <w:rPr>
          <w:noProof/>
        </w:rPr>
      </w:pPr>
    </w:p>
    <w:p w14:paraId="09E5B821" w14:textId="77777777" w:rsidR="008A4A6B" w:rsidRDefault="008A4A6B" w:rsidP="00EA0E54">
      <w:pPr>
        <w:pStyle w:val="a0"/>
        <w:numPr>
          <w:ilvl w:val="0"/>
          <w:numId w:val="0"/>
        </w:numPr>
        <w:spacing w:after="0" w:line="240" w:lineRule="auto"/>
        <w:rPr>
          <w:noProof/>
        </w:rPr>
      </w:pPr>
    </w:p>
    <w:p w14:paraId="346099BB" w14:textId="77777777" w:rsidR="008A4A6B" w:rsidRDefault="008A4A6B" w:rsidP="00EA0E54">
      <w:pPr>
        <w:pStyle w:val="a0"/>
        <w:numPr>
          <w:ilvl w:val="0"/>
          <w:numId w:val="0"/>
        </w:numPr>
        <w:spacing w:after="0" w:line="240" w:lineRule="auto"/>
        <w:rPr>
          <w:noProof/>
        </w:rPr>
      </w:pPr>
    </w:p>
    <w:p w14:paraId="22CAD784" w14:textId="77777777" w:rsidR="008A4A6B" w:rsidRDefault="008A4A6B" w:rsidP="00EA0E54">
      <w:pPr>
        <w:pStyle w:val="a0"/>
        <w:numPr>
          <w:ilvl w:val="0"/>
          <w:numId w:val="0"/>
        </w:numPr>
        <w:spacing w:after="0" w:line="240" w:lineRule="auto"/>
        <w:rPr>
          <w:noProof/>
        </w:rPr>
      </w:pPr>
    </w:p>
    <w:p w14:paraId="46AAA348" w14:textId="77777777" w:rsidR="008A4A6B" w:rsidRDefault="008A4A6B" w:rsidP="00EA0E54">
      <w:pPr>
        <w:pStyle w:val="a0"/>
        <w:numPr>
          <w:ilvl w:val="0"/>
          <w:numId w:val="0"/>
        </w:numPr>
        <w:spacing w:after="0" w:line="240" w:lineRule="auto"/>
        <w:rPr>
          <w:noProof/>
        </w:rPr>
      </w:pPr>
    </w:p>
    <w:p w14:paraId="2FC53670" w14:textId="77777777" w:rsidR="008A4A6B" w:rsidRDefault="008A4A6B" w:rsidP="00EA0E54">
      <w:pPr>
        <w:pStyle w:val="a0"/>
        <w:numPr>
          <w:ilvl w:val="0"/>
          <w:numId w:val="0"/>
        </w:numPr>
        <w:spacing w:after="0" w:line="240" w:lineRule="auto"/>
        <w:rPr>
          <w:noProof/>
        </w:rPr>
      </w:pPr>
    </w:p>
    <w:p w14:paraId="561BFEED" w14:textId="40E471B6" w:rsidR="009012FF" w:rsidRPr="001671B1" w:rsidRDefault="00D56D64" w:rsidP="001671B1">
      <w:pPr>
        <w:pStyle w:val="a0"/>
        <w:numPr>
          <w:ilvl w:val="0"/>
          <w:numId w:val="0"/>
        </w:numPr>
        <w:spacing w:after="0" w:line="240" w:lineRule="auto"/>
        <w:rPr>
          <w:rFonts w:ascii="서울한강 장체M" w:eastAsia="서울한강 장체M" w:hAnsi="서울한강 장체M"/>
          <w:b/>
          <w:bCs/>
          <w:noProof/>
          <w:color w:val="0070C0"/>
          <w:sz w:val="52"/>
          <w:szCs w:val="52"/>
        </w:rPr>
      </w:pPr>
      <w:r w:rsidRPr="00D56D64">
        <w:rPr>
          <w:noProof/>
        </w:rPr>
        <w:lastRenderedPageBreak/>
        <w:t xml:space="preserve"> </w:t>
      </w:r>
      <w:r w:rsidR="008A4A6B">
        <w:rPr>
          <w:rFonts w:ascii="서울한강 장체M" w:eastAsia="서울한강 장체M" w:hAnsi="서울한강 장체M"/>
          <w:b/>
          <w:bCs/>
          <w:noProof/>
          <w:color w:val="0070C0"/>
          <w:sz w:val="52"/>
          <w:szCs w:val="52"/>
        </w:rPr>
        <w:t>IPC</w:t>
      </w:r>
    </w:p>
    <w:p w14:paraId="313B1DD8" w14:textId="4C167572" w:rsidR="001E6BA8" w:rsidRDefault="001671B1" w:rsidP="00361A52">
      <w:pPr>
        <w:pStyle w:val="a0"/>
        <w:numPr>
          <w:ilvl w:val="0"/>
          <w:numId w:val="0"/>
        </w:numPr>
        <w:spacing w:after="0" w:line="240" w:lineRule="auto"/>
        <w:rPr>
          <w:rFonts w:ascii="맑은 고딕" w:eastAsia="맑은 고딕" w:hAnsi="맑은 고딕"/>
          <w:b/>
          <w:sz w:val="40"/>
        </w:rPr>
      </w:pPr>
      <w:r>
        <w:rPr>
          <w:noProof/>
        </w:rPr>
        <w:drawing>
          <wp:inline distT="0" distB="0" distL="0" distR="0" wp14:anchorId="62997D6C" wp14:editId="46C88E06">
            <wp:extent cx="5842124" cy="3286125"/>
            <wp:effectExtent l="0" t="0" r="635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563" cy="3291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E41B9" w14:textId="2A391D10" w:rsidR="00361A52" w:rsidRDefault="00361A52" w:rsidP="00361A52">
      <w:pPr>
        <w:pStyle w:val="a0"/>
        <w:numPr>
          <w:ilvl w:val="0"/>
          <w:numId w:val="0"/>
        </w:numPr>
        <w:spacing w:after="0" w:line="240" w:lineRule="auto"/>
        <w:rPr>
          <w:rFonts w:ascii="서울한강 장체M" w:eastAsia="서울한강 장체M" w:hAnsi="서울한강 장체M"/>
          <w:b/>
          <w:sz w:val="40"/>
        </w:rPr>
      </w:pPr>
      <w:r>
        <w:rPr>
          <w:rFonts w:ascii="서울한강 장체M" w:eastAsia="서울한강 장체M" w:hAnsi="서울한강 장체M" w:hint="eastAsia"/>
          <w:b/>
          <w:sz w:val="40"/>
        </w:rPr>
        <w:t>코드 진행</w:t>
      </w:r>
    </w:p>
    <w:p w14:paraId="6C1CC8A6" w14:textId="5C53EDDD" w:rsidR="00361A52" w:rsidRDefault="00361A52" w:rsidP="00361A52">
      <w:pPr>
        <w:pStyle w:val="a0"/>
        <w:numPr>
          <w:ilvl w:val="0"/>
          <w:numId w:val="34"/>
        </w:numPr>
        <w:spacing w:after="0" w:line="240" w:lineRule="auto"/>
        <w:rPr>
          <w:rFonts w:ascii="서울한강 장체M" w:eastAsia="서울한강 장체M" w:hAnsi="서울한강 장체M"/>
          <w:bCs/>
          <w:sz w:val="32"/>
          <w:szCs w:val="32"/>
        </w:rPr>
      </w:pPr>
      <w:r>
        <w:rPr>
          <w:rFonts w:ascii="서울한강 장체M" w:eastAsia="서울한강 장체M" w:hAnsi="서울한강 장체M"/>
          <w:bCs/>
          <w:sz w:val="32"/>
          <w:szCs w:val="32"/>
        </w:rPr>
        <w:t>Ma</w:t>
      </w:r>
      <w:r>
        <w:rPr>
          <w:rFonts w:ascii="서울한강 장체M" w:eastAsia="서울한강 장체M" w:hAnsi="서울한강 장체M" w:hint="eastAsia"/>
          <w:bCs/>
          <w:sz w:val="32"/>
          <w:szCs w:val="32"/>
        </w:rPr>
        <w:t>i</w:t>
      </w:r>
      <w:r>
        <w:rPr>
          <w:rFonts w:ascii="서울한강 장체M" w:eastAsia="서울한강 장체M" w:hAnsi="서울한강 장체M"/>
          <w:bCs/>
          <w:sz w:val="32"/>
          <w:szCs w:val="32"/>
        </w:rPr>
        <w:t xml:space="preserve">n </w:t>
      </w:r>
      <w:r>
        <w:rPr>
          <w:rFonts w:ascii="서울한강 장체M" w:eastAsia="서울한강 장체M" w:hAnsi="서울한강 장체M" w:hint="eastAsia"/>
          <w:bCs/>
          <w:sz w:val="32"/>
          <w:szCs w:val="32"/>
        </w:rPr>
        <w:t>함수에서 각 레지스터 값 초기화,</w:t>
      </w:r>
      <w:r>
        <w:rPr>
          <w:rFonts w:ascii="서울한강 장체M" w:eastAsia="서울한강 장체M" w:hAnsi="서울한강 장체M"/>
          <w:bCs/>
          <w:sz w:val="32"/>
          <w:szCs w:val="32"/>
        </w:rPr>
        <w:t xml:space="preserve"> </w:t>
      </w:r>
      <w:r>
        <w:rPr>
          <w:rFonts w:ascii="서울한강 장체M" w:eastAsia="서울한강 장체M" w:hAnsi="서울한강 장체M" w:hint="eastAsia"/>
          <w:bCs/>
          <w:sz w:val="32"/>
          <w:szCs w:val="32"/>
        </w:rPr>
        <w:t>I</w:t>
      </w:r>
      <w:r>
        <w:rPr>
          <w:rFonts w:ascii="서울한강 장체M" w:eastAsia="서울한강 장체M" w:hAnsi="서울한강 장체M"/>
          <w:bCs/>
          <w:sz w:val="32"/>
          <w:szCs w:val="32"/>
        </w:rPr>
        <w:t xml:space="preserve">PC </w:t>
      </w:r>
      <w:r>
        <w:rPr>
          <w:rFonts w:ascii="서울한강 장체M" w:eastAsia="서울한강 장체M" w:hAnsi="서울한강 장체M" w:hint="eastAsia"/>
          <w:bCs/>
          <w:sz w:val="32"/>
          <w:szCs w:val="32"/>
        </w:rPr>
        <w:t>초기화,</w:t>
      </w:r>
      <w:r>
        <w:rPr>
          <w:rFonts w:ascii="서울한강 장체M" w:eastAsia="서울한강 장체M" w:hAnsi="서울한강 장체M"/>
          <w:bCs/>
          <w:sz w:val="32"/>
          <w:szCs w:val="32"/>
        </w:rPr>
        <w:t xml:space="preserve"> </w:t>
      </w:r>
      <w:r>
        <w:rPr>
          <w:rFonts w:ascii="서울한강 장체M" w:eastAsia="서울한강 장체M" w:hAnsi="서울한강 장체M" w:hint="eastAsia"/>
          <w:bCs/>
          <w:sz w:val="32"/>
          <w:szCs w:val="32"/>
        </w:rPr>
        <w:t>t</w:t>
      </w:r>
      <w:r>
        <w:rPr>
          <w:rFonts w:ascii="서울한강 장체M" w:eastAsia="서울한강 장체M" w:hAnsi="서울한강 장체M"/>
          <w:bCs/>
          <w:sz w:val="32"/>
          <w:szCs w:val="32"/>
        </w:rPr>
        <w:t xml:space="preserve">ask </w:t>
      </w:r>
      <w:r>
        <w:rPr>
          <w:rFonts w:ascii="서울한강 장체M" w:eastAsia="서울한강 장체M" w:hAnsi="서울한강 장체M" w:hint="eastAsia"/>
          <w:bCs/>
          <w:sz w:val="32"/>
          <w:szCs w:val="32"/>
        </w:rPr>
        <w:t>생성을 한다.</w:t>
      </w:r>
      <w:r>
        <w:rPr>
          <w:rFonts w:ascii="서울한강 장체M" w:eastAsia="서울한강 장체M" w:hAnsi="서울한강 장체M"/>
          <w:bCs/>
          <w:sz w:val="32"/>
          <w:szCs w:val="32"/>
        </w:rPr>
        <w:t xml:space="preserve"> </w:t>
      </w:r>
    </w:p>
    <w:p w14:paraId="1AD928FD" w14:textId="49B64736" w:rsidR="00361A52" w:rsidRDefault="00361A52" w:rsidP="00361A52">
      <w:pPr>
        <w:pStyle w:val="a0"/>
        <w:numPr>
          <w:ilvl w:val="0"/>
          <w:numId w:val="34"/>
        </w:numPr>
        <w:spacing w:after="0" w:line="240" w:lineRule="auto"/>
        <w:rPr>
          <w:rFonts w:ascii="서울한강 장체M" w:eastAsia="서울한강 장체M" w:hAnsi="서울한강 장체M"/>
          <w:bCs/>
          <w:sz w:val="32"/>
          <w:szCs w:val="32"/>
        </w:rPr>
      </w:pPr>
      <w:proofErr w:type="spellStart"/>
      <w:r>
        <w:rPr>
          <w:rFonts w:ascii="서울한강 장체M" w:eastAsia="서울한강 장체M" w:hAnsi="서울한강 장체M" w:hint="eastAsia"/>
          <w:bCs/>
          <w:sz w:val="32"/>
          <w:szCs w:val="32"/>
        </w:rPr>
        <w:t>o</w:t>
      </w:r>
      <w:r>
        <w:rPr>
          <w:rFonts w:ascii="서울한강 장체M" w:eastAsia="서울한강 장체M" w:hAnsi="서울한강 장체M"/>
          <w:bCs/>
          <w:sz w:val="32"/>
          <w:szCs w:val="32"/>
        </w:rPr>
        <w:t>s</w:t>
      </w:r>
      <w:proofErr w:type="spellEnd"/>
      <w:r>
        <w:rPr>
          <w:rFonts w:ascii="서울한강 장체M" w:eastAsia="서울한강 장체M" w:hAnsi="서울한강 장체M" w:hint="eastAsia"/>
          <w:bCs/>
          <w:sz w:val="32"/>
          <w:szCs w:val="32"/>
        </w:rPr>
        <w:t>에게 제어권을 넘긴다.</w:t>
      </w:r>
    </w:p>
    <w:p w14:paraId="04B1C4F3" w14:textId="77777777" w:rsidR="00361A52" w:rsidRDefault="00361A52" w:rsidP="00361A52">
      <w:pPr>
        <w:pStyle w:val="a0"/>
        <w:numPr>
          <w:ilvl w:val="0"/>
          <w:numId w:val="34"/>
        </w:numPr>
        <w:spacing w:after="0" w:line="240" w:lineRule="auto"/>
        <w:rPr>
          <w:rFonts w:ascii="서울한강 장체M" w:eastAsia="서울한강 장체M" w:hAnsi="서울한강 장체M"/>
          <w:bCs/>
          <w:sz w:val="32"/>
          <w:szCs w:val="32"/>
        </w:rPr>
      </w:pPr>
      <w:proofErr w:type="spellStart"/>
      <w:r>
        <w:rPr>
          <w:rFonts w:ascii="서울한강 장체M" w:eastAsia="서울한강 장체M" w:hAnsi="서울한강 장체M"/>
          <w:bCs/>
          <w:sz w:val="32"/>
          <w:szCs w:val="32"/>
        </w:rPr>
        <w:t>FndTask</w:t>
      </w:r>
      <w:proofErr w:type="spellEnd"/>
      <w:r>
        <w:rPr>
          <w:rFonts w:ascii="서울한강 장체M" w:eastAsia="서울한강 장체M" w:hAnsi="서울한강 장체M" w:hint="eastAsia"/>
          <w:bCs/>
          <w:sz w:val="32"/>
          <w:szCs w:val="32"/>
        </w:rPr>
        <w:t xml:space="preserve">, </w:t>
      </w:r>
      <w:proofErr w:type="spellStart"/>
      <w:r>
        <w:rPr>
          <w:rFonts w:ascii="서울한강 장체M" w:eastAsia="서울한강 장체M" w:hAnsi="서울한강 장체M"/>
          <w:bCs/>
          <w:sz w:val="32"/>
          <w:szCs w:val="32"/>
        </w:rPr>
        <w:t>BuzzerTask</w:t>
      </w:r>
      <w:proofErr w:type="spellEnd"/>
      <w:r>
        <w:rPr>
          <w:rFonts w:ascii="서울한강 장체M" w:eastAsia="서울한강 장체M" w:hAnsi="서울한강 장체M" w:hint="eastAsia"/>
          <w:bCs/>
          <w:sz w:val="32"/>
          <w:szCs w:val="32"/>
        </w:rPr>
        <w:t xml:space="preserve">의 우선순위가 가장 높지만 두 </w:t>
      </w:r>
      <w:r>
        <w:rPr>
          <w:rFonts w:ascii="서울한강 장체M" w:eastAsia="서울한강 장체M" w:hAnsi="서울한강 장체M"/>
          <w:bCs/>
          <w:sz w:val="32"/>
          <w:szCs w:val="32"/>
        </w:rPr>
        <w:t>task</w:t>
      </w:r>
      <w:r>
        <w:rPr>
          <w:rFonts w:ascii="서울한강 장체M" w:eastAsia="서울한강 장체M" w:hAnsi="서울한강 장체M" w:hint="eastAsia"/>
          <w:bCs/>
          <w:sz w:val="32"/>
          <w:szCs w:val="32"/>
        </w:rPr>
        <w:t xml:space="preserve">는 </w:t>
      </w:r>
      <w:r>
        <w:rPr>
          <w:rFonts w:ascii="서울한강 장체M" w:eastAsia="서울한강 장체M" w:hAnsi="서울한강 장체M"/>
          <w:bCs/>
          <w:sz w:val="32"/>
          <w:szCs w:val="32"/>
        </w:rPr>
        <w:t>IPC</w:t>
      </w:r>
      <w:r>
        <w:rPr>
          <w:rFonts w:ascii="서울한강 장체M" w:eastAsia="서울한강 장체M" w:hAnsi="서울한강 장체M" w:hint="eastAsia"/>
          <w:bCs/>
          <w:sz w:val="32"/>
          <w:szCs w:val="32"/>
        </w:rPr>
        <w:t xml:space="preserve">를 </w:t>
      </w:r>
      <w:r>
        <w:rPr>
          <w:rFonts w:ascii="서울한강 장체M" w:eastAsia="서울한강 장체M" w:hAnsi="서울한강 장체M"/>
          <w:bCs/>
          <w:sz w:val="32"/>
          <w:szCs w:val="32"/>
        </w:rPr>
        <w:t xml:space="preserve">pend </w:t>
      </w:r>
      <w:r>
        <w:rPr>
          <w:rFonts w:ascii="서울한강 장체M" w:eastAsia="서울한강 장체M" w:hAnsi="서울한강 장체M" w:hint="eastAsia"/>
          <w:bCs/>
          <w:sz w:val="32"/>
          <w:szCs w:val="32"/>
        </w:rPr>
        <w:t xml:space="preserve">하므로 그 다음 우선순위인 </w:t>
      </w:r>
      <w:proofErr w:type="spellStart"/>
      <w:r>
        <w:rPr>
          <w:rFonts w:ascii="서울한강 장체M" w:eastAsia="서울한강 장체M" w:hAnsi="서울한강 장체M"/>
          <w:bCs/>
          <w:sz w:val="32"/>
          <w:szCs w:val="32"/>
        </w:rPr>
        <w:t>leveltask</w:t>
      </w:r>
      <w:proofErr w:type="spellEnd"/>
      <w:r>
        <w:rPr>
          <w:rFonts w:ascii="서울한강 장체M" w:eastAsia="서울한강 장체M" w:hAnsi="서울한강 장체M" w:hint="eastAsia"/>
          <w:bCs/>
          <w:sz w:val="32"/>
          <w:szCs w:val="32"/>
        </w:rPr>
        <w:t>가 먼저 실행된다.</w:t>
      </w:r>
    </w:p>
    <w:p w14:paraId="0EC6FF68" w14:textId="77777777" w:rsidR="00361A52" w:rsidRDefault="00361A52" w:rsidP="00361A52">
      <w:pPr>
        <w:pStyle w:val="a0"/>
        <w:numPr>
          <w:ilvl w:val="0"/>
          <w:numId w:val="34"/>
        </w:numPr>
        <w:spacing w:after="0" w:line="240" w:lineRule="auto"/>
        <w:rPr>
          <w:rFonts w:ascii="서울한강 장체M" w:eastAsia="서울한강 장체M" w:hAnsi="서울한강 장체M"/>
          <w:bCs/>
          <w:sz w:val="32"/>
          <w:szCs w:val="32"/>
        </w:rPr>
      </w:pPr>
      <w:r>
        <w:rPr>
          <w:rFonts w:ascii="서울한강 장체M" w:eastAsia="서울한강 장체M" w:hAnsi="서울한강 장체M"/>
          <w:bCs/>
          <w:sz w:val="32"/>
          <w:szCs w:val="32"/>
        </w:rPr>
        <w:t xml:space="preserve">Interrupt </w:t>
      </w:r>
      <w:r>
        <w:rPr>
          <w:rFonts w:ascii="서울한강 장체M" w:eastAsia="서울한강 장체M" w:hAnsi="서울한강 장체M" w:hint="eastAsia"/>
          <w:bCs/>
          <w:sz w:val="32"/>
          <w:szCs w:val="32"/>
        </w:rPr>
        <w:t xml:space="preserve">발생을 받아들이며 </w:t>
      </w:r>
      <w:r>
        <w:rPr>
          <w:rFonts w:ascii="서울한강 장체M" w:eastAsia="서울한강 장체M" w:hAnsi="서울한강 장체M"/>
          <w:bCs/>
          <w:sz w:val="32"/>
          <w:szCs w:val="32"/>
        </w:rPr>
        <w:t>ISR</w:t>
      </w:r>
      <w:r>
        <w:rPr>
          <w:rFonts w:ascii="서울한강 장체M" w:eastAsia="서울한강 장체M" w:hAnsi="서울한강 장체M" w:hint="eastAsia"/>
          <w:bCs/>
          <w:sz w:val="32"/>
          <w:szCs w:val="32"/>
        </w:rPr>
        <w:t xml:space="preserve">을 실행하며 </w:t>
      </w:r>
      <w:r>
        <w:rPr>
          <w:rFonts w:ascii="서울한강 장체M" w:eastAsia="서울한강 장체M" w:hAnsi="서울한강 장체M"/>
          <w:bCs/>
          <w:sz w:val="32"/>
          <w:szCs w:val="32"/>
        </w:rPr>
        <w:t xml:space="preserve">volatile </w:t>
      </w:r>
      <w:r>
        <w:rPr>
          <w:rFonts w:ascii="서울한강 장체M" w:eastAsia="서울한강 장체M" w:hAnsi="서울한강 장체M" w:hint="eastAsia"/>
          <w:bCs/>
          <w:sz w:val="32"/>
          <w:szCs w:val="32"/>
        </w:rPr>
        <w:t>변수가 변경됨에 따라</w:t>
      </w:r>
      <w:r>
        <w:rPr>
          <w:rFonts w:ascii="서울한강 장체M" w:eastAsia="서울한강 장체M" w:hAnsi="서울한강 장체M"/>
          <w:bCs/>
          <w:sz w:val="32"/>
          <w:szCs w:val="32"/>
        </w:rPr>
        <w:t xml:space="preserve">, </w:t>
      </w:r>
      <w:r>
        <w:rPr>
          <w:rFonts w:ascii="서울한강 장체M" w:eastAsia="서울한강 장체M" w:hAnsi="서울한강 장체M" w:hint="eastAsia"/>
          <w:bCs/>
          <w:sz w:val="32"/>
          <w:szCs w:val="32"/>
        </w:rPr>
        <w:t xml:space="preserve">이를 확인하는 </w:t>
      </w:r>
      <w:proofErr w:type="spellStart"/>
      <w:r>
        <w:rPr>
          <w:rFonts w:ascii="서울한강 장체M" w:eastAsia="서울한강 장체M" w:hAnsi="서울한강 장체M" w:hint="eastAsia"/>
          <w:bCs/>
          <w:sz w:val="32"/>
          <w:szCs w:val="32"/>
        </w:rPr>
        <w:t>조건문</w:t>
      </w:r>
      <w:proofErr w:type="spellEnd"/>
      <w:r>
        <w:rPr>
          <w:rFonts w:ascii="서울한강 장체M" w:eastAsia="서울한강 장체M" w:hAnsi="서울한강 장체M" w:hint="eastAsia"/>
          <w:bCs/>
          <w:sz w:val="32"/>
          <w:szCs w:val="32"/>
        </w:rPr>
        <w:t xml:space="preserve"> 내에서 각각 </w:t>
      </w:r>
      <w:r>
        <w:rPr>
          <w:rFonts w:ascii="서울한강 장체M" w:eastAsia="서울한강 장체M" w:hAnsi="서울한강 장체M"/>
          <w:bCs/>
          <w:sz w:val="32"/>
          <w:szCs w:val="32"/>
        </w:rPr>
        <w:t>mail box, message queue, event flag</w:t>
      </w:r>
      <w:r>
        <w:rPr>
          <w:rFonts w:ascii="서울한강 장체M" w:eastAsia="서울한강 장체M" w:hAnsi="서울한강 장체M" w:hint="eastAsia"/>
          <w:bCs/>
          <w:sz w:val="32"/>
          <w:szCs w:val="32"/>
        </w:rPr>
        <w:t>로 신호를 보낸다.</w:t>
      </w:r>
    </w:p>
    <w:p w14:paraId="70D6AF57" w14:textId="32A7DACC" w:rsidR="00361A52" w:rsidRPr="00361A52" w:rsidRDefault="00361A52" w:rsidP="00361A52">
      <w:pPr>
        <w:pStyle w:val="a0"/>
        <w:numPr>
          <w:ilvl w:val="0"/>
          <w:numId w:val="34"/>
        </w:numPr>
        <w:spacing w:after="0" w:line="240" w:lineRule="auto"/>
        <w:rPr>
          <w:rFonts w:ascii="서울한강 장체M" w:eastAsia="서울한강 장체M" w:hAnsi="서울한강 장체M"/>
          <w:bCs/>
          <w:sz w:val="32"/>
          <w:szCs w:val="32"/>
        </w:rPr>
      </w:pPr>
      <w:r>
        <w:rPr>
          <w:rFonts w:ascii="서울한강 장체M" w:eastAsia="서울한강 장체M" w:hAnsi="서울한강 장체M" w:hint="eastAsia"/>
          <w:bCs/>
          <w:sz w:val="32"/>
          <w:szCs w:val="32"/>
        </w:rPr>
        <w:t xml:space="preserve"> I</w:t>
      </w:r>
      <w:r>
        <w:rPr>
          <w:rFonts w:ascii="서울한강 장체M" w:eastAsia="서울한강 장체M" w:hAnsi="서울한강 장체M"/>
          <w:bCs/>
          <w:sz w:val="32"/>
          <w:szCs w:val="32"/>
        </w:rPr>
        <w:t>PC</w:t>
      </w:r>
      <w:r>
        <w:rPr>
          <w:rFonts w:ascii="서울한강 장체M" w:eastAsia="서울한강 장체M" w:hAnsi="서울한강 장체M" w:hint="eastAsia"/>
          <w:bCs/>
          <w:sz w:val="32"/>
          <w:szCs w:val="32"/>
        </w:rPr>
        <w:t xml:space="preserve">의 신호를 받은 </w:t>
      </w:r>
      <w:r>
        <w:rPr>
          <w:rFonts w:ascii="서울한강 장체M" w:eastAsia="서울한강 장체M" w:hAnsi="서울한강 장체M"/>
          <w:bCs/>
          <w:sz w:val="32"/>
          <w:szCs w:val="32"/>
        </w:rPr>
        <w:t>task</w:t>
      </w:r>
      <w:r>
        <w:rPr>
          <w:rFonts w:ascii="서울한강 장체M" w:eastAsia="서울한강 장체M" w:hAnsi="서울한강 장체M" w:hint="eastAsia"/>
          <w:bCs/>
          <w:sz w:val="32"/>
          <w:szCs w:val="32"/>
        </w:rPr>
        <w:t>가 실행된다.</w:t>
      </w:r>
      <w:r>
        <w:rPr>
          <w:rFonts w:ascii="서울한강 장체M" w:eastAsia="서울한강 장체M" w:hAnsi="서울한강 장체M"/>
          <w:bCs/>
          <w:sz w:val="32"/>
          <w:szCs w:val="32"/>
        </w:rPr>
        <w:t xml:space="preserve"> </w:t>
      </w:r>
    </w:p>
    <w:p w14:paraId="1E85E629" w14:textId="6C81879E" w:rsidR="006B06FA" w:rsidRPr="00F5355F" w:rsidRDefault="006B06FA" w:rsidP="00361A52">
      <w:pPr>
        <w:pStyle w:val="a0"/>
        <w:numPr>
          <w:ilvl w:val="0"/>
          <w:numId w:val="0"/>
        </w:numPr>
        <w:spacing w:after="0" w:line="240" w:lineRule="auto"/>
        <w:ind w:left="1120"/>
        <w:rPr>
          <w:rFonts w:ascii="맑은 고딕" w:eastAsia="맑은 고딕" w:hAnsi="맑은 고딕"/>
          <w:b/>
        </w:rPr>
      </w:pPr>
    </w:p>
    <w:sectPr w:rsidR="006B06FA" w:rsidRPr="00F5355F" w:rsidSect="00EA5B86">
      <w:footerReference w:type="default" r:id="rId27"/>
      <w:pgSz w:w="11906" w:h="16838" w:code="9"/>
      <w:pgMar w:top="720" w:right="720" w:bottom="720" w:left="72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A79AC4" w14:textId="77777777" w:rsidR="006818DE" w:rsidRDefault="006818DE" w:rsidP="00C6554A">
      <w:pPr>
        <w:spacing w:before="0" w:after="0" w:line="240" w:lineRule="auto"/>
      </w:pPr>
      <w:r>
        <w:separator/>
      </w:r>
    </w:p>
  </w:endnote>
  <w:endnote w:type="continuationSeparator" w:id="0">
    <w:p w14:paraId="10A7A16C" w14:textId="77777777" w:rsidR="006818DE" w:rsidRDefault="006818DE" w:rsidP="00C6554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서울한강 장체M">
    <w:altName w:val="바탕"/>
    <w:charset w:val="81"/>
    <w:family w:val="roman"/>
    <w:pitch w:val="variable"/>
    <w:sig w:usb0="800003A7" w:usb1="39D7FCFB" w:usb2="00000014" w:usb3="00000000" w:csb0="00080001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궁서"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348EDF" w14:textId="77777777" w:rsidR="00990801" w:rsidRPr="00083F7D" w:rsidRDefault="00990801">
    <w:pPr>
      <w:pStyle w:val="a8"/>
      <w:rPr>
        <w:rFonts w:ascii="맑은 고딕" w:eastAsia="맑은 고딕" w:hAnsi="맑은 고딕"/>
      </w:rPr>
    </w:pPr>
    <w:r w:rsidRPr="00083F7D">
      <w:rPr>
        <w:rFonts w:ascii="맑은 고딕" w:eastAsia="맑은 고딕" w:hAnsi="맑은 고딕" w:hint="eastAsia"/>
        <w:lang w:val="ko-KR" w:bidi="ko-KR"/>
      </w:rPr>
      <w:fldChar w:fldCharType="begin"/>
    </w:r>
    <w:r w:rsidRPr="00083F7D">
      <w:rPr>
        <w:rFonts w:ascii="맑은 고딕" w:eastAsia="맑은 고딕" w:hAnsi="맑은 고딕" w:hint="eastAsia"/>
        <w:lang w:val="ko-KR" w:bidi="ko-KR"/>
      </w:rPr>
      <w:instrText xml:space="preserve"> PAGE  \* Arabic  \* MERGEFORMAT </w:instrText>
    </w:r>
    <w:r w:rsidRPr="00083F7D">
      <w:rPr>
        <w:rFonts w:ascii="맑은 고딕" w:eastAsia="맑은 고딕" w:hAnsi="맑은 고딕" w:hint="eastAsia"/>
        <w:lang w:val="ko-KR" w:bidi="ko-KR"/>
      </w:rPr>
      <w:fldChar w:fldCharType="separate"/>
    </w:r>
    <w:r>
      <w:rPr>
        <w:rFonts w:ascii="맑은 고딕" w:eastAsia="맑은 고딕" w:hAnsi="맑은 고딕"/>
        <w:noProof/>
        <w:lang w:val="ko-KR" w:bidi="ko-KR"/>
      </w:rPr>
      <w:t>1</w:t>
    </w:r>
    <w:r w:rsidRPr="00083F7D">
      <w:rPr>
        <w:rFonts w:ascii="맑은 고딕" w:eastAsia="맑은 고딕" w:hAnsi="맑은 고딕" w:hint="eastAsia"/>
        <w:lang w:val="ko-KR" w:bidi="ko-KR"/>
      </w:rPr>
      <w:fldChar w:fldCharType="end"/>
    </w:r>
    <w:r w:rsidRPr="00083F7D">
      <w:rPr>
        <w:rFonts w:ascii="맑은 고딕" w:eastAsia="맑은 고딕" w:hAnsi="맑은 고딕" w:hint="eastAsia"/>
        <w:lang w:val="ko-KR" w:bidi="ko-KR"/>
      </w:rPr>
      <w:t>페이지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927C983" w14:textId="77777777" w:rsidR="006818DE" w:rsidRDefault="006818DE" w:rsidP="00C6554A">
      <w:pPr>
        <w:spacing w:before="0" w:after="0" w:line="240" w:lineRule="auto"/>
      </w:pPr>
      <w:r>
        <w:separator/>
      </w:r>
    </w:p>
  </w:footnote>
  <w:footnote w:type="continuationSeparator" w:id="0">
    <w:p w14:paraId="6A390265" w14:textId="77777777" w:rsidR="006818DE" w:rsidRDefault="006818DE" w:rsidP="00C6554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8"/>
    <w:multiLevelType w:val="singleLevel"/>
    <w:tmpl w:val="B87E3E7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0AF47B8E"/>
    <w:lvl w:ilvl="0">
      <w:start w:val="1"/>
      <w:numFmt w:val="bullet"/>
      <w:pStyle w:val="a0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2" w15:restartNumberingAfterBreak="0">
    <w:nsid w:val="090E1F98"/>
    <w:multiLevelType w:val="hybridMultilevel"/>
    <w:tmpl w:val="4232FC26"/>
    <w:lvl w:ilvl="0" w:tplc="FD4E3EA6">
      <w:start w:val="1"/>
      <w:numFmt w:val="decimal"/>
      <w:lvlText w:val="%1."/>
      <w:lvlJc w:val="left"/>
      <w:pPr>
        <w:ind w:left="1069" w:hanging="360"/>
      </w:pPr>
      <w:rPr>
        <w:rFonts w:hint="default"/>
        <w:sz w:val="32"/>
        <w:szCs w:val="32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3" w15:restartNumberingAfterBreak="0">
    <w:nsid w:val="11797399"/>
    <w:multiLevelType w:val="hybridMultilevel"/>
    <w:tmpl w:val="01509AC8"/>
    <w:lvl w:ilvl="0" w:tplc="995AAF2E">
      <w:start w:val="1"/>
      <w:numFmt w:val="decimal"/>
      <w:lvlText w:val="%1."/>
      <w:lvlJc w:val="left"/>
      <w:pPr>
        <w:ind w:left="360" w:hanging="360"/>
      </w:pPr>
      <w:rPr>
        <w:rFonts w:hint="default"/>
        <w:sz w:val="40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4" w15:restartNumberingAfterBreak="0">
    <w:nsid w:val="17181748"/>
    <w:multiLevelType w:val="hybridMultilevel"/>
    <w:tmpl w:val="A4503330"/>
    <w:lvl w:ilvl="0" w:tplc="810E939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7D90B19"/>
    <w:multiLevelType w:val="hybridMultilevel"/>
    <w:tmpl w:val="57CA3AFC"/>
    <w:lvl w:ilvl="0" w:tplc="131210E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6A840E5"/>
    <w:multiLevelType w:val="hybridMultilevel"/>
    <w:tmpl w:val="DA56CD96"/>
    <w:lvl w:ilvl="0" w:tplc="9A5E79B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7" w15:restartNumberingAfterBreak="0">
    <w:nsid w:val="2A7C0FEB"/>
    <w:multiLevelType w:val="hybridMultilevel"/>
    <w:tmpl w:val="0EBA6264"/>
    <w:lvl w:ilvl="0" w:tplc="04CEB61E">
      <w:start w:val="1"/>
      <w:numFmt w:val="decimal"/>
      <w:lvlText w:val="%1."/>
      <w:lvlJc w:val="left"/>
      <w:pPr>
        <w:ind w:left="760" w:hanging="360"/>
      </w:pPr>
      <w:rPr>
        <w:rFonts w:hint="default"/>
        <w:sz w:val="4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E036C57"/>
    <w:multiLevelType w:val="hybridMultilevel"/>
    <w:tmpl w:val="22160938"/>
    <w:lvl w:ilvl="0" w:tplc="2104D78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9" w15:restartNumberingAfterBreak="0">
    <w:nsid w:val="334F1367"/>
    <w:multiLevelType w:val="hybridMultilevel"/>
    <w:tmpl w:val="6F2E9FF8"/>
    <w:lvl w:ilvl="0" w:tplc="95CC49B0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aj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0" w15:restartNumberingAfterBreak="0">
    <w:nsid w:val="3D64706D"/>
    <w:multiLevelType w:val="hybridMultilevel"/>
    <w:tmpl w:val="02061890"/>
    <w:lvl w:ilvl="0" w:tplc="C2C21EB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3F5C7DFD"/>
    <w:multiLevelType w:val="hybridMultilevel"/>
    <w:tmpl w:val="A688263E"/>
    <w:lvl w:ilvl="0" w:tplc="9F08710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454770D4"/>
    <w:multiLevelType w:val="hybridMultilevel"/>
    <w:tmpl w:val="BBD4496C"/>
    <w:lvl w:ilvl="0" w:tplc="4E2694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59530D3"/>
    <w:multiLevelType w:val="hybridMultilevel"/>
    <w:tmpl w:val="DC1E054A"/>
    <w:lvl w:ilvl="0" w:tplc="CC60F76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4" w15:restartNumberingAfterBreak="0">
    <w:nsid w:val="498248DB"/>
    <w:multiLevelType w:val="hybridMultilevel"/>
    <w:tmpl w:val="7C70375C"/>
    <w:lvl w:ilvl="0" w:tplc="738889E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4AA739A7"/>
    <w:multiLevelType w:val="hybridMultilevel"/>
    <w:tmpl w:val="251637A6"/>
    <w:lvl w:ilvl="0" w:tplc="FC0861D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503A1200"/>
    <w:multiLevelType w:val="hybridMultilevel"/>
    <w:tmpl w:val="4A448346"/>
    <w:lvl w:ilvl="0" w:tplc="C4D8293C">
      <w:start w:val="4"/>
      <w:numFmt w:val="bullet"/>
      <w:lvlText w:val=""/>
      <w:lvlJc w:val="left"/>
      <w:pPr>
        <w:ind w:left="1840" w:hanging="720"/>
      </w:pPr>
      <w:rPr>
        <w:rFonts w:ascii="Wingdings" w:eastAsia="서울한강 장체M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7" w15:restartNumberingAfterBreak="0">
    <w:nsid w:val="52461B1B"/>
    <w:multiLevelType w:val="hybridMultilevel"/>
    <w:tmpl w:val="F6C0DCC2"/>
    <w:lvl w:ilvl="0" w:tplc="0346DFD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8" w15:restartNumberingAfterBreak="0">
    <w:nsid w:val="53FD562A"/>
    <w:multiLevelType w:val="hybridMultilevel"/>
    <w:tmpl w:val="B568CAAA"/>
    <w:lvl w:ilvl="0" w:tplc="545CD36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54B8590D"/>
    <w:multiLevelType w:val="hybridMultilevel"/>
    <w:tmpl w:val="5CC2D3CA"/>
    <w:lvl w:ilvl="0" w:tplc="D0A855A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20" w15:restartNumberingAfterBreak="0">
    <w:nsid w:val="550C650C"/>
    <w:multiLevelType w:val="hybridMultilevel"/>
    <w:tmpl w:val="AEC69404"/>
    <w:lvl w:ilvl="0" w:tplc="FA24EDF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574B2AD1"/>
    <w:multiLevelType w:val="hybridMultilevel"/>
    <w:tmpl w:val="EC92617C"/>
    <w:lvl w:ilvl="0" w:tplc="1382BB2A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2" w15:restartNumberingAfterBreak="0">
    <w:nsid w:val="5A374197"/>
    <w:multiLevelType w:val="hybridMultilevel"/>
    <w:tmpl w:val="15D26E16"/>
    <w:lvl w:ilvl="0" w:tplc="C84EDF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5D0D179C"/>
    <w:multiLevelType w:val="hybridMultilevel"/>
    <w:tmpl w:val="2348F470"/>
    <w:lvl w:ilvl="0" w:tplc="6908CED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24" w15:restartNumberingAfterBreak="0">
    <w:nsid w:val="60B71E1C"/>
    <w:multiLevelType w:val="hybridMultilevel"/>
    <w:tmpl w:val="925682F8"/>
    <w:lvl w:ilvl="0" w:tplc="6540E812">
      <w:start w:val="1"/>
      <w:numFmt w:val="bullet"/>
      <w:lvlText w:val="-"/>
      <w:lvlJc w:val="left"/>
      <w:pPr>
        <w:ind w:left="1120" w:hanging="360"/>
      </w:pPr>
      <w:rPr>
        <w:rFonts w:ascii="서울한강 장체M" w:eastAsia="서울한강 장체M" w:hAnsi="서울한강 장체M" w:cstheme="minorBidi" w:hint="eastAsia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5" w15:restartNumberingAfterBreak="0">
    <w:nsid w:val="60CE11C6"/>
    <w:multiLevelType w:val="hybridMultilevel"/>
    <w:tmpl w:val="A1B6645C"/>
    <w:lvl w:ilvl="0" w:tplc="463A702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621D43F9"/>
    <w:multiLevelType w:val="hybridMultilevel"/>
    <w:tmpl w:val="CE22768E"/>
    <w:lvl w:ilvl="0" w:tplc="C896B2FC">
      <w:start w:val="1"/>
      <w:numFmt w:val="decimal"/>
      <w:lvlText w:val="%1."/>
      <w:lvlJc w:val="left"/>
      <w:pPr>
        <w:ind w:left="1440" w:hanging="360"/>
      </w:pPr>
      <w:rPr>
        <w:rFonts w:hint="default"/>
        <w:b/>
        <w:sz w:val="32"/>
      </w:rPr>
    </w:lvl>
    <w:lvl w:ilvl="1" w:tplc="04090019" w:tentative="1">
      <w:start w:val="1"/>
      <w:numFmt w:val="upperLetter"/>
      <w:lvlText w:val="%2."/>
      <w:lvlJc w:val="left"/>
      <w:pPr>
        <w:ind w:left="1880" w:hanging="400"/>
      </w:pPr>
    </w:lvl>
    <w:lvl w:ilvl="2" w:tplc="0409001B" w:tentative="1">
      <w:start w:val="1"/>
      <w:numFmt w:val="lowerRoman"/>
      <w:lvlText w:val="%3."/>
      <w:lvlJc w:val="right"/>
      <w:pPr>
        <w:ind w:left="2280" w:hanging="400"/>
      </w:pPr>
    </w:lvl>
    <w:lvl w:ilvl="3" w:tplc="0409000F" w:tentative="1">
      <w:start w:val="1"/>
      <w:numFmt w:val="decimal"/>
      <w:lvlText w:val="%4."/>
      <w:lvlJc w:val="left"/>
      <w:pPr>
        <w:ind w:left="2680" w:hanging="400"/>
      </w:pPr>
    </w:lvl>
    <w:lvl w:ilvl="4" w:tplc="04090019" w:tentative="1">
      <w:start w:val="1"/>
      <w:numFmt w:val="upperLetter"/>
      <w:lvlText w:val="%5."/>
      <w:lvlJc w:val="left"/>
      <w:pPr>
        <w:ind w:left="3080" w:hanging="400"/>
      </w:pPr>
    </w:lvl>
    <w:lvl w:ilvl="5" w:tplc="0409001B" w:tentative="1">
      <w:start w:val="1"/>
      <w:numFmt w:val="lowerRoman"/>
      <w:lvlText w:val="%6."/>
      <w:lvlJc w:val="right"/>
      <w:pPr>
        <w:ind w:left="3480" w:hanging="400"/>
      </w:pPr>
    </w:lvl>
    <w:lvl w:ilvl="6" w:tplc="0409000F" w:tentative="1">
      <w:start w:val="1"/>
      <w:numFmt w:val="decimal"/>
      <w:lvlText w:val="%7."/>
      <w:lvlJc w:val="left"/>
      <w:pPr>
        <w:ind w:left="3880" w:hanging="400"/>
      </w:pPr>
    </w:lvl>
    <w:lvl w:ilvl="7" w:tplc="04090019" w:tentative="1">
      <w:start w:val="1"/>
      <w:numFmt w:val="upperLetter"/>
      <w:lvlText w:val="%8."/>
      <w:lvlJc w:val="left"/>
      <w:pPr>
        <w:ind w:left="4280" w:hanging="400"/>
      </w:pPr>
    </w:lvl>
    <w:lvl w:ilvl="8" w:tplc="0409001B" w:tentative="1">
      <w:start w:val="1"/>
      <w:numFmt w:val="lowerRoman"/>
      <w:lvlText w:val="%9."/>
      <w:lvlJc w:val="right"/>
      <w:pPr>
        <w:ind w:left="4680" w:hanging="400"/>
      </w:pPr>
    </w:lvl>
  </w:abstractNum>
  <w:abstractNum w:abstractNumId="27" w15:restartNumberingAfterBreak="0">
    <w:nsid w:val="659C68E1"/>
    <w:multiLevelType w:val="hybridMultilevel"/>
    <w:tmpl w:val="5728EEB0"/>
    <w:lvl w:ilvl="0" w:tplc="84D670B4">
      <w:start w:val="1"/>
      <w:numFmt w:val="decimal"/>
      <w:lvlText w:val="%1."/>
      <w:lvlJc w:val="left"/>
      <w:pPr>
        <w:ind w:left="760" w:hanging="360"/>
      </w:pPr>
      <w:rPr>
        <w:rFonts w:ascii="서울한강 장체M" w:eastAsia="서울한강 장체M" w:hAnsi="서울한강 장체M" w:cstheme="minorBidi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667326F5"/>
    <w:multiLevelType w:val="hybridMultilevel"/>
    <w:tmpl w:val="2E7A784E"/>
    <w:lvl w:ilvl="0" w:tplc="DFFA13C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667B5A3B"/>
    <w:multiLevelType w:val="hybridMultilevel"/>
    <w:tmpl w:val="C3E2700E"/>
    <w:lvl w:ilvl="0" w:tplc="035063E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66824F6B"/>
    <w:multiLevelType w:val="hybridMultilevel"/>
    <w:tmpl w:val="585C3A2E"/>
    <w:lvl w:ilvl="0" w:tplc="A260C4A4">
      <w:start w:val="1"/>
      <w:numFmt w:val="decimal"/>
      <w:lvlText w:val="%1."/>
      <w:lvlJc w:val="left"/>
      <w:pPr>
        <w:ind w:left="1120" w:hanging="360"/>
      </w:pPr>
      <w:rPr>
        <w:rFonts w:hint="default"/>
        <w:sz w:val="40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1" w15:restartNumberingAfterBreak="0">
    <w:nsid w:val="6CED16CC"/>
    <w:multiLevelType w:val="hybridMultilevel"/>
    <w:tmpl w:val="A688263E"/>
    <w:lvl w:ilvl="0" w:tplc="9F08710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715357DA"/>
    <w:multiLevelType w:val="hybridMultilevel"/>
    <w:tmpl w:val="E81C2C82"/>
    <w:lvl w:ilvl="0" w:tplc="AC84C04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33" w15:restartNumberingAfterBreak="0">
    <w:nsid w:val="717740FE"/>
    <w:multiLevelType w:val="hybridMultilevel"/>
    <w:tmpl w:val="DC1E054A"/>
    <w:lvl w:ilvl="0" w:tplc="CC60F76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>
    <w:abstractNumId w:val="0"/>
  </w:num>
  <w:num w:numId="2">
    <w:abstractNumId w:val="1"/>
  </w:num>
  <w:num w:numId="3">
    <w:abstractNumId w:val="15"/>
  </w:num>
  <w:num w:numId="4">
    <w:abstractNumId w:val="9"/>
  </w:num>
  <w:num w:numId="5">
    <w:abstractNumId w:val="19"/>
  </w:num>
  <w:num w:numId="6">
    <w:abstractNumId w:val="26"/>
  </w:num>
  <w:num w:numId="7">
    <w:abstractNumId w:val="4"/>
  </w:num>
  <w:num w:numId="8">
    <w:abstractNumId w:val="20"/>
  </w:num>
  <w:num w:numId="9">
    <w:abstractNumId w:val="25"/>
  </w:num>
  <w:num w:numId="10">
    <w:abstractNumId w:val="28"/>
  </w:num>
  <w:num w:numId="11">
    <w:abstractNumId w:val="5"/>
  </w:num>
  <w:num w:numId="12">
    <w:abstractNumId w:val="11"/>
  </w:num>
  <w:num w:numId="13">
    <w:abstractNumId w:val="31"/>
  </w:num>
  <w:num w:numId="14">
    <w:abstractNumId w:val="13"/>
  </w:num>
  <w:num w:numId="15">
    <w:abstractNumId w:val="33"/>
  </w:num>
  <w:num w:numId="16">
    <w:abstractNumId w:val="24"/>
  </w:num>
  <w:num w:numId="17">
    <w:abstractNumId w:val="16"/>
  </w:num>
  <w:num w:numId="18">
    <w:abstractNumId w:val="8"/>
  </w:num>
  <w:num w:numId="19">
    <w:abstractNumId w:val="22"/>
  </w:num>
  <w:num w:numId="20">
    <w:abstractNumId w:val="17"/>
  </w:num>
  <w:num w:numId="21">
    <w:abstractNumId w:val="7"/>
  </w:num>
  <w:num w:numId="22">
    <w:abstractNumId w:val="30"/>
  </w:num>
  <w:num w:numId="23">
    <w:abstractNumId w:val="3"/>
  </w:num>
  <w:num w:numId="24">
    <w:abstractNumId w:val="2"/>
  </w:num>
  <w:num w:numId="25">
    <w:abstractNumId w:val="12"/>
  </w:num>
  <w:num w:numId="26">
    <w:abstractNumId w:val="14"/>
  </w:num>
  <w:num w:numId="27">
    <w:abstractNumId w:val="10"/>
  </w:num>
  <w:num w:numId="28">
    <w:abstractNumId w:val="23"/>
  </w:num>
  <w:num w:numId="29">
    <w:abstractNumId w:val="27"/>
  </w:num>
  <w:num w:numId="30">
    <w:abstractNumId w:val="18"/>
  </w:num>
  <w:num w:numId="31">
    <w:abstractNumId w:val="21"/>
  </w:num>
  <w:num w:numId="32">
    <w:abstractNumId w:val="32"/>
  </w:num>
  <w:num w:numId="33">
    <w:abstractNumId w:val="6"/>
  </w:num>
  <w:num w:numId="34">
    <w:abstractNumId w:val="29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38D1"/>
    <w:rsid w:val="00002578"/>
    <w:rsid w:val="00002C3F"/>
    <w:rsid w:val="00006806"/>
    <w:rsid w:val="00031849"/>
    <w:rsid w:val="000448E9"/>
    <w:rsid w:val="00055A93"/>
    <w:rsid w:val="00055D38"/>
    <w:rsid w:val="00056C3B"/>
    <w:rsid w:val="00064725"/>
    <w:rsid w:val="000751F8"/>
    <w:rsid w:val="00076C77"/>
    <w:rsid w:val="00076D6D"/>
    <w:rsid w:val="00083673"/>
    <w:rsid w:val="00083F7D"/>
    <w:rsid w:val="000A0532"/>
    <w:rsid w:val="000A3B64"/>
    <w:rsid w:val="000D096D"/>
    <w:rsid w:val="000D7A24"/>
    <w:rsid w:val="000E0A74"/>
    <w:rsid w:val="000E48E9"/>
    <w:rsid w:val="000E4CBE"/>
    <w:rsid w:val="0011562B"/>
    <w:rsid w:val="00131B8C"/>
    <w:rsid w:val="00144E2F"/>
    <w:rsid w:val="00154CD7"/>
    <w:rsid w:val="001671B1"/>
    <w:rsid w:val="001740CE"/>
    <w:rsid w:val="001756FD"/>
    <w:rsid w:val="00182ADE"/>
    <w:rsid w:val="001A1C26"/>
    <w:rsid w:val="001A70C8"/>
    <w:rsid w:val="001B1CE9"/>
    <w:rsid w:val="001B730B"/>
    <w:rsid w:val="001C6849"/>
    <w:rsid w:val="001D1DF1"/>
    <w:rsid w:val="001D675B"/>
    <w:rsid w:val="001D7A28"/>
    <w:rsid w:val="001E1562"/>
    <w:rsid w:val="001E6BA8"/>
    <w:rsid w:val="001F1A2F"/>
    <w:rsid w:val="001F50A7"/>
    <w:rsid w:val="002002E1"/>
    <w:rsid w:val="002046DF"/>
    <w:rsid w:val="002218CC"/>
    <w:rsid w:val="00221BF3"/>
    <w:rsid w:val="002431C3"/>
    <w:rsid w:val="0024414F"/>
    <w:rsid w:val="00250AA1"/>
    <w:rsid w:val="002554CD"/>
    <w:rsid w:val="00255770"/>
    <w:rsid w:val="0025586C"/>
    <w:rsid w:val="00257F55"/>
    <w:rsid w:val="002638E5"/>
    <w:rsid w:val="00271C49"/>
    <w:rsid w:val="00293B83"/>
    <w:rsid w:val="002B4294"/>
    <w:rsid w:val="002B5A5A"/>
    <w:rsid w:val="002C4BA6"/>
    <w:rsid w:val="002C70D7"/>
    <w:rsid w:val="002C7719"/>
    <w:rsid w:val="002E2075"/>
    <w:rsid w:val="00300604"/>
    <w:rsid w:val="003032AE"/>
    <w:rsid w:val="003161FE"/>
    <w:rsid w:val="00326AE7"/>
    <w:rsid w:val="003272C3"/>
    <w:rsid w:val="00333D0D"/>
    <w:rsid w:val="00344FBC"/>
    <w:rsid w:val="00350C32"/>
    <w:rsid w:val="00351395"/>
    <w:rsid w:val="00361A52"/>
    <w:rsid w:val="003809BA"/>
    <w:rsid w:val="003948BD"/>
    <w:rsid w:val="003953EC"/>
    <w:rsid w:val="003A0AE6"/>
    <w:rsid w:val="003B0266"/>
    <w:rsid w:val="003B6A94"/>
    <w:rsid w:val="003C1890"/>
    <w:rsid w:val="003C2F0A"/>
    <w:rsid w:val="003C3DB4"/>
    <w:rsid w:val="003D10AF"/>
    <w:rsid w:val="003E20AF"/>
    <w:rsid w:val="003E7AE0"/>
    <w:rsid w:val="003F7CA1"/>
    <w:rsid w:val="00401E2E"/>
    <w:rsid w:val="00415085"/>
    <w:rsid w:val="00415452"/>
    <w:rsid w:val="00416704"/>
    <w:rsid w:val="00420FDD"/>
    <w:rsid w:val="004220F5"/>
    <w:rsid w:val="004233BD"/>
    <w:rsid w:val="00424550"/>
    <w:rsid w:val="00432171"/>
    <w:rsid w:val="004443DC"/>
    <w:rsid w:val="004479E7"/>
    <w:rsid w:val="00454457"/>
    <w:rsid w:val="0045662C"/>
    <w:rsid w:val="004829CD"/>
    <w:rsid w:val="00485C4F"/>
    <w:rsid w:val="00493A7A"/>
    <w:rsid w:val="00494923"/>
    <w:rsid w:val="004976D6"/>
    <w:rsid w:val="004B1CDD"/>
    <w:rsid w:val="004B6397"/>
    <w:rsid w:val="004C049F"/>
    <w:rsid w:val="004C0F2C"/>
    <w:rsid w:val="004C5895"/>
    <w:rsid w:val="004D052C"/>
    <w:rsid w:val="004E3214"/>
    <w:rsid w:val="004E3FE5"/>
    <w:rsid w:val="004F3AE1"/>
    <w:rsid w:val="004F5D23"/>
    <w:rsid w:val="005000E2"/>
    <w:rsid w:val="00504B1B"/>
    <w:rsid w:val="00513A0F"/>
    <w:rsid w:val="005153C2"/>
    <w:rsid w:val="0051686B"/>
    <w:rsid w:val="0052179A"/>
    <w:rsid w:val="00521BCB"/>
    <w:rsid w:val="005302F3"/>
    <w:rsid w:val="00535C47"/>
    <w:rsid w:val="00551DC4"/>
    <w:rsid w:val="00554F64"/>
    <w:rsid w:val="00556588"/>
    <w:rsid w:val="00592882"/>
    <w:rsid w:val="005944C0"/>
    <w:rsid w:val="00594F64"/>
    <w:rsid w:val="00595222"/>
    <w:rsid w:val="0059524B"/>
    <w:rsid w:val="005A0EAA"/>
    <w:rsid w:val="005B49CE"/>
    <w:rsid w:val="005C3E83"/>
    <w:rsid w:val="005E3909"/>
    <w:rsid w:val="005F4009"/>
    <w:rsid w:val="005F6A05"/>
    <w:rsid w:val="006012D0"/>
    <w:rsid w:val="006038AC"/>
    <w:rsid w:val="00631C89"/>
    <w:rsid w:val="00633027"/>
    <w:rsid w:val="00633839"/>
    <w:rsid w:val="00640096"/>
    <w:rsid w:val="00640CE5"/>
    <w:rsid w:val="00653307"/>
    <w:rsid w:val="00654224"/>
    <w:rsid w:val="00667A30"/>
    <w:rsid w:val="00672E23"/>
    <w:rsid w:val="006818DE"/>
    <w:rsid w:val="006A3CE7"/>
    <w:rsid w:val="006A49B6"/>
    <w:rsid w:val="006A7DED"/>
    <w:rsid w:val="006B06FA"/>
    <w:rsid w:val="006D2589"/>
    <w:rsid w:val="006F0519"/>
    <w:rsid w:val="006F426D"/>
    <w:rsid w:val="00707464"/>
    <w:rsid w:val="00721ADD"/>
    <w:rsid w:val="00722756"/>
    <w:rsid w:val="00740F0F"/>
    <w:rsid w:val="0074311B"/>
    <w:rsid w:val="00747927"/>
    <w:rsid w:val="00766C28"/>
    <w:rsid w:val="007708E1"/>
    <w:rsid w:val="00772172"/>
    <w:rsid w:val="00772974"/>
    <w:rsid w:val="00776752"/>
    <w:rsid w:val="00782183"/>
    <w:rsid w:val="00790C05"/>
    <w:rsid w:val="00796F66"/>
    <w:rsid w:val="007A32DD"/>
    <w:rsid w:val="007A3F14"/>
    <w:rsid w:val="007B13E2"/>
    <w:rsid w:val="007B35D7"/>
    <w:rsid w:val="007C2720"/>
    <w:rsid w:val="007C4517"/>
    <w:rsid w:val="007D3301"/>
    <w:rsid w:val="007D4256"/>
    <w:rsid w:val="007E39D0"/>
    <w:rsid w:val="007E5E77"/>
    <w:rsid w:val="007E6100"/>
    <w:rsid w:val="007F3D70"/>
    <w:rsid w:val="007F7545"/>
    <w:rsid w:val="00811B3C"/>
    <w:rsid w:val="0081353C"/>
    <w:rsid w:val="0081384F"/>
    <w:rsid w:val="00815512"/>
    <w:rsid w:val="0083503D"/>
    <w:rsid w:val="008506F4"/>
    <w:rsid w:val="0085737D"/>
    <w:rsid w:val="008606E8"/>
    <w:rsid w:val="00861E78"/>
    <w:rsid w:val="00874F62"/>
    <w:rsid w:val="0088733F"/>
    <w:rsid w:val="0089114C"/>
    <w:rsid w:val="00896797"/>
    <w:rsid w:val="008A3D0E"/>
    <w:rsid w:val="008A4A6B"/>
    <w:rsid w:val="008A761B"/>
    <w:rsid w:val="008B475D"/>
    <w:rsid w:val="008C1C49"/>
    <w:rsid w:val="008D59CE"/>
    <w:rsid w:val="009012FF"/>
    <w:rsid w:val="009219BB"/>
    <w:rsid w:val="00923514"/>
    <w:rsid w:val="009264A3"/>
    <w:rsid w:val="00930E71"/>
    <w:rsid w:val="009339B3"/>
    <w:rsid w:val="00937BF3"/>
    <w:rsid w:val="009437D2"/>
    <w:rsid w:val="0095079A"/>
    <w:rsid w:val="00950F42"/>
    <w:rsid w:val="00953C56"/>
    <w:rsid w:val="00955F85"/>
    <w:rsid w:val="00960287"/>
    <w:rsid w:val="009740A7"/>
    <w:rsid w:val="00990801"/>
    <w:rsid w:val="009A57CE"/>
    <w:rsid w:val="009B4DD9"/>
    <w:rsid w:val="009E5808"/>
    <w:rsid w:val="009F2DB1"/>
    <w:rsid w:val="009F5F62"/>
    <w:rsid w:val="009F6E00"/>
    <w:rsid w:val="00A10CF0"/>
    <w:rsid w:val="00A24288"/>
    <w:rsid w:val="00A51359"/>
    <w:rsid w:val="00A5292B"/>
    <w:rsid w:val="00A57896"/>
    <w:rsid w:val="00A66642"/>
    <w:rsid w:val="00A8332A"/>
    <w:rsid w:val="00A84F80"/>
    <w:rsid w:val="00A85EA8"/>
    <w:rsid w:val="00A90BC1"/>
    <w:rsid w:val="00A913B0"/>
    <w:rsid w:val="00AB6EFB"/>
    <w:rsid w:val="00AC3E38"/>
    <w:rsid w:val="00AC5E43"/>
    <w:rsid w:val="00AD4C88"/>
    <w:rsid w:val="00AD4D60"/>
    <w:rsid w:val="00AD5B7E"/>
    <w:rsid w:val="00AD73D1"/>
    <w:rsid w:val="00AE7318"/>
    <w:rsid w:val="00AF0A9E"/>
    <w:rsid w:val="00B113C3"/>
    <w:rsid w:val="00B24E0C"/>
    <w:rsid w:val="00B26EAD"/>
    <w:rsid w:val="00B31124"/>
    <w:rsid w:val="00B3684B"/>
    <w:rsid w:val="00B42F14"/>
    <w:rsid w:val="00B55D4D"/>
    <w:rsid w:val="00B863A6"/>
    <w:rsid w:val="00B94ACE"/>
    <w:rsid w:val="00B952E5"/>
    <w:rsid w:val="00BA7E22"/>
    <w:rsid w:val="00BB394D"/>
    <w:rsid w:val="00BB4498"/>
    <w:rsid w:val="00BB55F9"/>
    <w:rsid w:val="00BC058C"/>
    <w:rsid w:val="00BC5442"/>
    <w:rsid w:val="00BE071A"/>
    <w:rsid w:val="00BE1C7A"/>
    <w:rsid w:val="00BE420B"/>
    <w:rsid w:val="00BE712C"/>
    <w:rsid w:val="00BF4D87"/>
    <w:rsid w:val="00BF517B"/>
    <w:rsid w:val="00C010E2"/>
    <w:rsid w:val="00C04547"/>
    <w:rsid w:val="00C05434"/>
    <w:rsid w:val="00C066CF"/>
    <w:rsid w:val="00C14928"/>
    <w:rsid w:val="00C14D3E"/>
    <w:rsid w:val="00C16B99"/>
    <w:rsid w:val="00C17C12"/>
    <w:rsid w:val="00C212FD"/>
    <w:rsid w:val="00C359FB"/>
    <w:rsid w:val="00C4038D"/>
    <w:rsid w:val="00C436EF"/>
    <w:rsid w:val="00C44328"/>
    <w:rsid w:val="00C44542"/>
    <w:rsid w:val="00C4661B"/>
    <w:rsid w:val="00C466F8"/>
    <w:rsid w:val="00C46B10"/>
    <w:rsid w:val="00C502C8"/>
    <w:rsid w:val="00C51906"/>
    <w:rsid w:val="00C6554A"/>
    <w:rsid w:val="00C65851"/>
    <w:rsid w:val="00C67BF6"/>
    <w:rsid w:val="00C82137"/>
    <w:rsid w:val="00C82A40"/>
    <w:rsid w:val="00C85BB7"/>
    <w:rsid w:val="00C87BD8"/>
    <w:rsid w:val="00C9385E"/>
    <w:rsid w:val="00C94A34"/>
    <w:rsid w:val="00CA16EF"/>
    <w:rsid w:val="00CA6B1E"/>
    <w:rsid w:val="00CB5442"/>
    <w:rsid w:val="00CB63DE"/>
    <w:rsid w:val="00CC6EB5"/>
    <w:rsid w:val="00CD50EB"/>
    <w:rsid w:val="00CE0291"/>
    <w:rsid w:val="00CE73D4"/>
    <w:rsid w:val="00CF0181"/>
    <w:rsid w:val="00CF4AF8"/>
    <w:rsid w:val="00D0434C"/>
    <w:rsid w:val="00D11070"/>
    <w:rsid w:val="00D16759"/>
    <w:rsid w:val="00D243CD"/>
    <w:rsid w:val="00D2750D"/>
    <w:rsid w:val="00D41FB3"/>
    <w:rsid w:val="00D503CA"/>
    <w:rsid w:val="00D529D0"/>
    <w:rsid w:val="00D56D64"/>
    <w:rsid w:val="00D5720E"/>
    <w:rsid w:val="00D57598"/>
    <w:rsid w:val="00D7350F"/>
    <w:rsid w:val="00DA5542"/>
    <w:rsid w:val="00DC5B6B"/>
    <w:rsid w:val="00DD13EF"/>
    <w:rsid w:val="00DD14A4"/>
    <w:rsid w:val="00DE7B5A"/>
    <w:rsid w:val="00DE7C17"/>
    <w:rsid w:val="00DF0C3B"/>
    <w:rsid w:val="00DF345D"/>
    <w:rsid w:val="00DF797F"/>
    <w:rsid w:val="00E123B2"/>
    <w:rsid w:val="00E33AB2"/>
    <w:rsid w:val="00E36F1C"/>
    <w:rsid w:val="00E42903"/>
    <w:rsid w:val="00E726C5"/>
    <w:rsid w:val="00E72D71"/>
    <w:rsid w:val="00E86178"/>
    <w:rsid w:val="00E90141"/>
    <w:rsid w:val="00EA0E54"/>
    <w:rsid w:val="00EA4EA4"/>
    <w:rsid w:val="00EA5B86"/>
    <w:rsid w:val="00EB3696"/>
    <w:rsid w:val="00EB5518"/>
    <w:rsid w:val="00EB614D"/>
    <w:rsid w:val="00ED19E5"/>
    <w:rsid w:val="00ED7C44"/>
    <w:rsid w:val="00EE48A3"/>
    <w:rsid w:val="00EF69B0"/>
    <w:rsid w:val="00F026F4"/>
    <w:rsid w:val="00F06DEB"/>
    <w:rsid w:val="00F072DF"/>
    <w:rsid w:val="00F248FD"/>
    <w:rsid w:val="00F40962"/>
    <w:rsid w:val="00F5355F"/>
    <w:rsid w:val="00F60722"/>
    <w:rsid w:val="00F62591"/>
    <w:rsid w:val="00F7324D"/>
    <w:rsid w:val="00F77C35"/>
    <w:rsid w:val="00F77E5E"/>
    <w:rsid w:val="00F862CE"/>
    <w:rsid w:val="00F9069E"/>
    <w:rsid w:val="00F90DEE"/>
    <w:rsid w:val="00F94598"/>
    <w:rsid w:val="00F9785B"/>
    <w:rsid w:val="00FA76F7"/>
    <w:rsid w:val="00FB38D1"/>
    <w:rsid w:val="00FC6ACF"/>
    <w:rsid w:val="00FC7496"/>
    <w:rsid w:val="00FE372A"/>
    <w:rsid w:val="00FE5D8F"/>
    <w:rsid w:val="00FF56DA"/>
    <w:rsid w:val="00FF7B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7CBCBC"/>
  <w15:chartTrackingRefBased/>
  <w15:docId w15:val="{7D4E679C-9EA3-4692-ADFC-49AD2584A4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595959" w:themeColor="text1" w:themeTint="A6"/>
        <w:sz w:val="22"/>
        <w:szCs w:val="22"/>
        <w:lang w:val="en-US" w:eastAsia="ko-KR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iPriority="1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2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1D1DF1"/>
  </w:style>
  <w:style w:type="paragraph" w:styleId="1">
    <w:name w:val="heading 1"/>
    <w:basedOn w:val="a1"/>
    <w:next w:val="a1"/>
    <w:link w:val="1Char"/>
    <w:uiPriority w:val="9"/>
    <w:qFormat/>
    <w:rsid w:val="00333D0D"/>
    <w:pPr>
      <w:keepNext/>
      <w:keepLines/>
      <w:spacing w:before="600" w:after="60"/>
      <w:contextualSpacing/>
      <w:outlineLvl w:val="0"/>
    </w:pPr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paragraph" w:styleId="2">
    <w:name w:val="heading 2"/>
    <w:basedOn w:val="a1"/>
    <w:next w:val="a1"/>
    <w:link w:val="2Char"/>
    <w:uiPriority w:val="9"/>
    <w:unhideWhenUsed/>
    <w:qFormat/>
    <w:rsid w:val="00333D0D"/>
    <w:pPr>
      <w:keepNext/>
      <w:keepLines/>
      <w:spacing w:before="240" w:after="0"/>
      <w:contextualSpacing/>
      <w:outlineLvl w:val="1"/>
    </w:pPr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styleId="3">
    <w:name w:val="heading 3"/>
    <w:basedOn w:val="a1"/>
    <w:next w:val="a1"/>
    <w:link w:val="3Char"/>
    <w:uiPriority w:val="9"/>
    <w:semiHidden/>
    <w:unhideWhenUsed/>
    <w:qFormat/>
    <w:rsid w:val="002554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paragraph" w:styleId="6">
    <w:name w:val="heading 6"/>
    <w:basedOn w:val="a1"/>
    <w:next w:val="a1"/>
    <w:link w:val="6Char"/>
    <w:uiPriority w:val="9"/>
    <w:semiHidden/>
    <w:unhideWhenUsed/>
    <w:qFormat/>
    <w:rsid w:val="002554C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4F5B" w:themeColor="accent1" w:themeShade="7F"/>
    </w:rPr>
  </w:style>
  <w:style w:type="paragraph" w:styleId="7">
    <w:name w:val="heading 7"/>
    <w:basedOn w:val="a1"/>
    <w:next w:val="a1"/>
    <w:link w:val="7Char"/>
    <w:uiPriority w:val="9"/>
    <w:semiHidden/>
    <w:unhideWhenUsed/>
    <w:qFormat/>
    <w:rsid w:val="002554C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8">
    <w:name w:val="heading 8"/>
    <w:basedOn w:val="a1"/>
    <w:next w:val="a1"/>
    <w:link w:val="8Char"/>
    <w:uiPriority w:val="9"/>
    <w:semiHidden/>
    <w:unhideWhenUsed/>
    <w:qFormat/>
    <w:rsid w:val="002554C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9">
    <w:name w:val="heading 9"/>
    <w:basedOn w:val="a1"/>
    <w:next w:val="a1"/>
    <w:link w:val="9Char"/>
    <w:uiPriority w:val="9"/>
    <w:semiHidden/>
    <w:unhideWhenUsed/>
    <w:qFormat/>
    <w:rsid w:val="002554C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Char">
    <w:name w:val="제목 1 Char"/>
    <w:basedOn w:val="a2"/>
    <w:link w:val="1"/>
    <w:uiPriority w:val="9"/>
    <w:rsid w:val="00333D0D"/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character" w:customStyle="1" w:styleId="2Char">
    <w:name w:val="제목 2 Char"/>
    <w:basedOn w:val="a2"/>
    <w:link w:val="2"/>
    <w:uiPriority w:val="9"/>
    <w:rsid w:val="00333D0D"/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customStyle="1" w:styleId="a5">
    <w:name w:val="연락처 정보"/>
    <w:basedOn w:val="a1"/>
    <w:uiPriority w:val="4"/>
    <w:qFormat/>
    <w:rsid w:val="00C6554A"/>
    <w:pPr>
      <w:spacing w:before="0" w:after="0"/>
      <w:jc w:val="center"/>
    </w:pPr>
  </w:style>
  <w:style w:type="paragraph" w:styleId="a0">
    <w:name w:val="List Bullet"/>
    <w:basedOn w:val="a1"/>
    <w:uiPriority w:val="10"/>
    <w:unhideWhenUsed/>
    <w:qFormat/>
    <w:rsid w:val="00C6554A"/>
    <w:pPr>
      <w:numPr>
        <w:numId w:val="2"/>
      </w:numPr>
    </w:pPr>
  </w:style>
  <w:style w:type="paragraph" w:styleId="a6">
    <w:name w:val="Title"/>
    <w:basedOn w:val="a1"/>
    <w:link w:val="Char"/>
    <w:uiPriority w:val="2"/>
    <w:unhideWhenUsed/>
    <w:qFormat/>
    <w:rsid w:val="00333D0D"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Char">
    <w:name w:val="제목 Char"/>
    <w:basedOn w:val="a2"/>
    <w:link w:val="a6"/>
    <w:uiPriority w:val="2"/>
    <w:rsid w:val="00333D0D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a7">
    <w:name w:val="Subtitle"/>
    <w:basedOn w:val="a1"/>
    <w:link w:val="Char0"/>
    <w:uiPriority w:val="3"/>
    <w:unhideWhenUsed/>
    <w:qFormat/>
    <w:rsid w:val="00333D0D"/>
    <w:pPr>
      <w:numPr>
        <w:ilvl w:val="1"/>
      </w:numPr>
      <w:spacing w:before="0" w:after="480"/>
      <w:contextualSpacing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Char0">
    <w:name w:val="부제 Char"/>
    <w:basedOn w:val="a2"/>
    <w:link w:val="a7"/>
    <w:uiPriority w:val="3"/>
    <w:rsid w:val="00333D0D"/>
    <w:rPr>
      <w:rFonts w:asciiTheme="majorHAnsi" w:eastAsiaTheme="majorEastAsia" w:hAnsiTheme="majorHAnsi" w:cstheme="majorBidi"/>
      <w:caps/>
      <w:sz w:val="26"/>
    </w:rPr>
  </w:style>
  <w:style w:type="paragraph" w:styleId="a8">
    <w:name w:val="footer"/>
    <w:basedOn w:val="a1"/>
    <w:link w:val="Char1"/>
    <w:uiPriority w:val="99"/>
    <w:unhideWhenUsed/>
    <w:rsid w:val="00C6554A"/>
    <w:pPr>
      <w:spacing w:before="0" w:after="0" w:line="240" w:lineRule="auto"/>
      <w:jc w:val="right"/>
    </w:pPr>
    <w:rPr>
      <w:caps/>
    </w:rPr>
  </w:style>
  <w:style w:type="character" w:customStyle="1" w:styleId="Char1">
    <w:name w:val="바닥글 Char"/>
    <w:basedOn w:val="a2"/>
    <w:link w:val="a8"/>
    <w:uiPriority w:val="99"/>
    <w:rsid w:val="00C6554A"/>
    <w:rPr>
      <w:caps/>
    </w:rPr>
  </w:style>
  <w:style w:type="paragraph" w:customStyle="1" w:styleId="a9">
    <w:name w:val="사진"/>
    <w:basedOn w:val="a1"/>
    <w:uiPriority w:val="1"/>
    <w:qFormat/>
    <w:rsid w:val="00C6554A"/>
    <w:pPr>
      <w:spacing w:before="0" w:after="0" w:line="240" w:lineRule="auto"/>
      <w:jc w:val="center"/>
    </w:pPr>
  </w:style>
  <w:style w:type="paragraph" w:styleId="aa">
    <w:name w:val="header"/>
    <w:basedOn w:val="a1"/>
    <w:link w:val="Char2"/>
    <w:uiPriority w:val="99"/>
    <w:unhideWhenUsed/>
    <w:rsid w:val="00C6554A"/>
    <w:pPr>
      <w:spacing w:before="0" w:after="0" w:line="240" w:lineRule="auto"/>
    </w:pPr>
  </w:style>
  <w:style w:type="character" w:customStyle="1" w:styleId="Char2">
    <w:name w:val="머리글 Char"/>
    <w:basedOn w:val="a2"/>
    <w:link w:val="aa"/>
    <w:uiPriority w:val="99"/>
    <w:rsid w:val="00C6554A"/>
    <w:rPr>
      <w:color w:val="595959" w:themeColor="text1" w:themeTint="A6"/>
      <w:sz w:val="20"/>
      <w:szCs w:val="20"/>
      <w:lang w:eastAsia="ja-JP"/>
    </w:rPr>
  </w:style>
  <w:style w:type="paragraph" w:styleId="a">
    <w:name w:val="List Number"/>
    <w:basedOn w:val="a1"/>
    <w:uiPriority w:val="11"/>
    <w:unhideWhenUsed/>
    <w:qFormat/>
    <w:rsid w:val="00C6554A"/>
    <w:pPr>
      <w:numPr>
        <w:numId w:val="1"/>
      </w:numPr>
      <w:contextualSpacing/>
    </w:pPr>
  </w:style>
  <w:style w:type="character" w:customStyle="1" w:styleId="3Char">
    <w:name w:val="제목 3 Char"/>
    <w:basedOn w:val="a2"/>
    <w:link w:val="3"/>
    <w:uiPriority w:val="9"/>
    <w:semiHidden/>
    <w:rsid w:val="00C6554A"/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character" w:customStyle="1" w:styleId="8Char">
    <w:name w:val="제목 8 Char"/>
    <w:basedOn w:val="a2"/>
    <w:link w:val="8"/>
    <w:uiPriority w:val="9"/>
    <w:semiHidden/>
    <w:rsid w:val="00C6554A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9Char">
    <w:name w:val="제목 9 Char"/>
    <w:basedOn w:val="a2"/>
    <w:link w:val="9"/>
    <w:uiPriority w:val="9"/>
    <w:semiHidden/>
    <w:rsid w:val="00C6554A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ab">
    <w:name w:val="Intense Emphasis"/>
    <w:basedOn w:val="a2"/>
    <w:uiPriority w:val="21"/>
    <w:semiHidden/>
    <w:unhideWhenUsed/>
    <w:qFormat/>
    <w:rsid w:val="00C6554A"/>
    <w:rPr>
      <w:i/>
      <w:iCs/>
      <w:color w:val="007789" w:themeColor="accent1" w:themeShade="BF"/>
    </w:rPr>
  </w:style>
  <w:style w:type="paragraph" w:styleId="ac">
    <w:name w:val="Intense Quote"/>
    <w:basedOn w:val="a1"/>
    <w:next w:val="a1"/>
    <w:link w:val="Char3"/>
    <w:uiPriority w:val="30"/>
    <w:semiHidden/>
    <w:unhideWhenUsed/>
    <w:qFormat/>
    <w:rsid w:val="00C6554A"/>
    <w:pPr>
      <w:pBdr>
        <w:top w:val="single" w:sz="4" w:space="10" w:color="007789" w:themeColor="accent1" w:themeShade="BF"/>
        <w:bottom w:val="single" w:sz="4" w:space="10" w:color="007789" w:themeColor="accent1" w:themeShade="BF"/>
      </w:pBdr>
      <w:spacing w:before="360" w:after="360"/>
      <w:ind w:left="864" w:right="864"/>
      <w:jc w:val="center"/>
    </w:pPr>
    <w:rPr>
      <w:i/>
      <w:iCs/>
      <w:color w:val="007789" w:themeColor="accent1" w:themeShade="BF"/>
    </w:rPr>
  </w:style>
  <w:style w:type="character" w:customStyle="1" w:styleId="Char3">
    <w:name w:val="강한 인용 Char"/>
    <w:basedOn w:val="a2"/>
    <w:link w:val="ac"/>
    <w:uiPriority w:val="30"/>
    <w:semiHidden/>
    <w:rsid w:val="00C6554A"/>
    <w:rPr>
      <w:i/>
      <w:iCs/>
      <w:color w:val="007789" w:themeColor="accent1" w:themeShade="BF"/>
    </w:rPr>
  </w:style>
  <w:style w:type="character" w:styleId="ad">
    <w:name w:val="Intense Reference"/>
    <w:basedOn w:val="a2"/>
    <w:uiPriority w:val="32"/>
    <w:semiHidden/>
    <w:unhideWhenUsed/>
    <w:qFormat/>
    <w:rsid w:val="00C6554A"/>
    <w:rPr>
      <w:b/>
      <w:bCs/>
      <w:caps w:val="0"/>
      <w:smallCaps/>
      <w:color w:val="007789" w:themeColor="accent1" w:themeShade="BF"/>
      <w:spacing w:val="5"/>
    </w:rPr>
  </w:style>
  <w:style w:type="paragraph" w:styleId="ae">
    <w:name w:val="caption"/>
    <w:basedOn w:val="a1"/>
    <w:next w:val="a1"/>
    <w:uiPriority w:val="35"/>
    <w:semiHidden/>
    <w:unhideWhenUsed/>
    <w:qFormat/>
    <w:rsid w:val="00C6554A"/>
    <w:pPr>
      <w:spacing w:before="0" w:line="240" w:lineRule="auto"/>
    </w:pPr>
    <w:rPr>
      <w:i/>
      <w:iCs/>
      <w:color w:val="4E5B6F" w:themeColor="text2"/>
      <w:szCs w:val="18"/>
    </w:rPr>
  </w:style>
  <w:style w:type="paragraph" w:styleId="af">
    <w:name w:val="Balloon Text"/>
    <w:basedOn w:val="a1"/>
    <w:link w:val="Char4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Char4">
    <w:name w:val="풍선 도움말 텍스트 Char"/>
    <w:basedOn w:val="a2"/>
    <w:link w:val="af"/>
    <w:uiPriority w:val="99"/>
    <w:semiHidden/>
    <w:rsid w:val="00C6554A"/>
    <w:rPr>
      <w:rFonts w:ascii="Segoe UI" w:hAnsi="Segoe UI" w:cs="Segoe UI"/>
      <w:szCs w:val="18"/>
    </w:rPr>
  </w:style>
  <w:style w:type="paragraph" w:styleId="af0">
    <w:name w:val="Block Text"/>
    <w:basedOn w:val="a1"/>
    <w:uiPriority w:val="99"/>
    <w:semiHidden/>
    <w:unhideWhenUsed/>
    <w:rsid w:val="00C6554A"/>
    <w:pPr>
      <w:pBdr>
        <w:top w:val="single" w:sz="2" w:space="10" w:color="007789" w:themeColor="accent1" w:themeShade="BF"/>
        <w:left w:val="single" w:sz="2" w:space="10" w:color="007789" w:themeColor="accent1" w:themeShade="BF"/>
        <w:bottom w:val="single" w:sz="2" w:space="10" w:color="007789" w:themeColor="accent1" w:themeShade="BF"/>
        <w:right w:val="single" w:sz="2" w:space="10" w:color="007789" w:themeColor="accent1" w:themeShade="BF"/>
      </w:pBdr>
      <w:ind w:left="1152" w:right="1152"/>
    </w:pPr>
    <w:rPr>
      <w:i/>
      <w:iCs/>
      <w:color w:val="007789" w:themeColor="accent1" w:themeShade="BF"/>
    </w:rPr>
  </w:style>
  <w:style w:type="paragraph" w:styleId="30">
    <w:name w:val="Body Text 3"/>
    <w:basedOn w:val="a1"/>
    <w:link w:val="3Char0"/>
    <w:uiPriority w:val="99"/>
    <w:semiHidden/>
    <w:unhideWhenUsed/>
    <w:rsid w:val="00C6554A"/>
    <w:pPr>
      <w:spacing w:after="120"/>
    </w:pPr>
    <w:rPr>
      <w:szCs w:val="16"/>
    </w:rPr>
  </w:style>
  <w:style w:type="character" w:customStyle="1" w:styleId="3Char0">
    <w:name w:val="본문 3 Char"/>
    <w:basedOn w:val="a2"/>
    <w:link w:val="30"/>
    <w:uiPriority w:val="99"/>
    <w:semiHidden/>
    <w:rsid w:val="00C6554A"/>
    <w:rPr>
      <w:szCs w:val="16"/>
    </w:rPr>
  </w:style>
  <w:style w:type="paragraph" w:styleId="31">
    <w:name w:val="Body Text Indent 3"/>
    <w:basedOn w:val="a1"/>
    <w:link w:val="3Char1"/>
    <w:uiPriority w:val="99"/>
    <w:semiHidden/>
    <w:unhideWhenUsed/>
    <w:rsid w:val="00C6554A"/>
    <w:pPr>
      <w:spacing w:after="120"/>
      <w:ind w:left="360"/>
    </w:pPr>
    <w:rPr>
      <w:szCs w:val="16"/>
    </w:rPr>
  </w:style>
  <w:style w:type="character" w:customStyle="1" w:styleId="3Char1">
    <w:name w:val="본문 들여쓰기 3 Char"/>
    <w:basedOn w:val="a2"/>
    <w:link w:val="31"/>
    <w:uiPriority w:val="99"/>
    <w:semiHidden/>
    <w:rsid w:val="00C6554A"/>
    <w:rPr>
      <w:szCs w:val="16"/>
    </w:rPr>
  </w:style>
  <w:style w:type="character" w:styleId="af1">
    <w:name w:val="annotation reference"/>
    <w:basedOn w:val="a2"/>
    <w:uiPriority w:val="99"/>
    <w:semiHidden/>
    <w:unhideWhenUsed/>
    <w:rsid w:val="00C6554A"/>
    <w:rPr>
      <w:sz w:val="22"/>
      <w:szCs w:val="16"/>
    </w:rPr>
  </w:style>
  <w:style w:type="paragraph" w:styleId="af2">
    <w:name w:val="annotation text"/>
    <w:basedOn w:val="a1"/>
    <w:link w:val="Char5"/>
    <w:uiPriority w:val="99"/>
    <w:semiHidden/>
    <w:unhideWhenUsed/>
    <w:rsid w:val="00C6554A"/>
    <w:pPr>
      <w:spacing w:line="240" w:lineRule="auto"/>
    </w:pPr>
    <w:rPr>
      <w:szCs w:val="20"/>
    </w:rPr>
  </w:style>
  <w:style w:type="character" w:customStyle="1" w:styleId="Char5">
    <w:name w:val="메모 텍스트 Char"/>
    <w:basedOn w:val="a2"/>
    <w:link w:val="af2"/>
    <w:uiPriority w:val="99"/>
    <w:semiHidden/>
    <w:rsid w:val="00C6554A"/>
    <w:rPr>
      <w:szCs w:val="20"/>
    </w:rPr>
  </w:style>
  <w:style w:type="paragraph" w:styleId="af3">
    <w:name w:val="annotation subject"/>
    <w:basedOn w:val="af2"/>
    <w:next w:val="af2"/>
    <w:link w:val="Char6"/>
    <w:uiPriority w:val="99"/>
    <w:semiHidden/>
    <w:unhideWhenUsed/>
    <w:rsid w:val="00C6554A"/>
    <w:rPr>
      <w:b/>
      <w:bCs/>
    </w:rPr>
  </w:style>
  <w:style w:type="character" w:customStyle="1" w:styleId="Char6">
    <w:name w:val="메모 주제 Char"/>
    <w:basedOn w:val="Char5"/>
    <w:link w:val="af3"/>
    <w:uiPriority w:val="99"/>
    <w:semiHidden/>
    <w:rsid w:val="00C6554A"/>
    <w:rPr>
      <w:b/>
      <w:bCs/>
      <w:szCs w:val="20"/>
    </w:rPr>
  </w:style>
  <w:style w:type="paragraph" w:styleId="af4">
    <w:name w:val="Document Map"/>
    <w:basedOn w:val="a1"/>
    <w:link w:val="Char7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Char7">
    <w:name w:val="문서 구조 Char"/>
    <w:basedOn w:val="a2"/>
    <w:link w:val="af4"/>
    <w:uiPriority w:val="99"/>
    <w:semiHidden/>
    <w:rsid w:val="00C6554A"/>
    <w:rPr>
      <w:rFonts w:ascii="Segoe UI" w:hAnsi="Segoe UI" w:cs="Segoe UI"/>
      <w:szCs w:val="16"/>
    </w:rPr>
  </w:style>
  <w:style w:type="paragraph" w:styleId="af5">
    <w:name w:val="endnote text"/>
    <w:basedOn w:val="a1"/>
    <w:link w:val="Char8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Char8">
    <w:name w:val="미주 텍스트 Char"/>
    <w:basedOn w:val="a2"/>
    <w:link w:val="af5"/>
    <w:uiPriority w:val="99"/>
    <w:semiHidden/>
    <w:rsid w:val="00C6554A"/>
    <w:rPr>
      <w:szCs w:val="20"/>
    </w:rPr>
  </w:style>
  <w:style w:type="paragraph" w:styleId="af6">
    <w:name w:val="envelope return"/>
    <w:basedOn w:val="a1"/>
    <w:uiPriority w:val="99"/>
    <w:semiHidden/>
    <w:unhideWhenUsed/>
    <w:rsid w:val="00C6554A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af7">
    <w:name w:val="FollowedHyperlink"/>
    <w:basedOn w:val="a2"/>
    <w:uiPriority w:val="99"/>
    <w:semiHidden/>
    <w:unhideWhenUsed/>
    <w:rsid w:val="00C6554A"/>
    <w:rPr>
      <w:color w:val="007789" w:themeColor="accent1" w:themeShade="BF"/>
      <w:u w:val="single"/>
    </w:rPr>
  </w:style>
  <w:style w:type="paragraph" w:styleId="af8">
    <w:name w:val="footnote text"/>
    <w:basedOn w:val="a1"/>
    <w:link w:val="Char9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Char9">
    <w:name w:val="각주 텍스트 Char"/>
    <w:basedOn w:val="a2"/>
    <w:link w:val="af8"/>
    <w:uiPriority w:val="99"/>
    <w:semiHidden/>
    <w:rsid w:val="00C6554A"/>
    <w:rPr>
      <w:szCs w:val="20"/>
    </w:rPr>
  </w:style>
  <w:style w:type="character" w:styleId="HTML">
    <w:name w:val="HTML Code"/>
    <w:basedOn w:val="a2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TML0">
    <w:name w:val="HTML Keyboard"/>
    <w:basedOn w:val="a2"/>
    <w:uiPriority w:val="99"/>
    <w:semiHidden/>
    <w:unhideWhenUsed/>
    <w:rsid w:val="00C6554A"/>
    <w:rPr>
      <w:rFonts w:ascii="Consolas" w:hAnsi="Consolas"/>
      <w:sz w:val="22"/>
      <w:szCs w:val="20"/>
    </w:rPr>
  </w:style>
  <w:style w:type="paragraph" w:styleId="HTML1">
    <w:name w:val="HTML Preformatted"/>
    <w:basedOn w:val="a1"/>
    <w:link w:val="HTMLCh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Char">
    <w:name w:val="미리 서식이 지정된 HTML Char"/>
    <w:basedOn w:val="a2"/>
    <w:link w:val="HTML1"/>
    <w:uiPriority w:val="99"/>
    <w:semiHidden/>
    <w:rsid w:val="00C6554A"/>
    <w:rPr>
      <w:rFonts w:ascii="Consolas" w:hAnsi="Consolas"/>
      <w:szCs w:val="20"/>
    </w:rPr>
  </w:style>
  <w:style w:type="character" w:styleId="HTML2">
    <w:name w:val="HTML Typewriter"/>
    <w:basedOn w:val="a2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af9">
    <w:name w:val="Hyperlink"/>
    <w:basedOn w:val="a2"/>
    <w:uiPriority w:val="99"/>
    <w:semiHidden/>
    <w:unhideWhenUsed/>
    <w:rsid w:val="00C6554A"/>
    <w:rPr>
      <w:color w:val="835D00" w:themeColor="accent3" w:themeShade="80"/>
      <w:u w:val="single"/>
    </w:rPr>
  </w:style>
  <w:style w:type="paragraph" w:styleId="afa">
    <w:name w:val="macro"/>
    <w:link w:val="Chara"/>
    <w:uiPriority w:val="99"/>
    <w:semiHidden/>
    <w:unhideWhenUsed/>
    <w:rsid w:val="00C6554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Chara">
    <w:name w:val="매크로 텍스트 Char"/>
    <w:basedOn w:val="a2"/>
    <w:link w:val="afa"/>
    <w:uiPriority w:val="99"/>
    <w:semiHidden/>
    <w:rsid w:val="00C6554A"/>
    <w:rPr>
      <w:rFonts w:ascii="Consolas" w:hAnsi="Consolas"/>
      <w:szCs w:val="20"/>
    </w:rPr>
  </w:style>
  <w:style w:type="character" w:styleId="afb">
    <w:name w:val="Placeholder Text"/>
    <w:basedOn w:val="a2"/>
    <w:uiPriority w:val="99"/>
    <w:semiHidden/>
    <w:rsid w:val="00C6554A"/>
    <w:rPr>
      <w:color w:val="595959" w:themeColor="text1" w:themeTint="A6"/>
    </w:rPr>
  </w:style>
  <w:style w:type="paragraph" w:styleId="afc">
    <w:name w:val="Plain Text"/>
    <w:basedOn w:val="a1"/>
    <w:link w:val="Charb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Charb">
    <w:name w:val="글자만 Char"/>
    <w:basedOn w:val="a2"/>
    <w:link w:val="afc"/>
    <w:uiPriority w:val="99"/>
    <w:semiHidden/>
    <w:rsid w:val="00C6554A"/>
    <w:rPr>
      <w:rFonts w:ascii="Consolas" w:hAnsi="Consolas"/>
      <w:szCs w:val="21"/>
    </w:rPr>
  </w:style>
  <w:style w:type="character" w:customStyle="1" w:styleId="7Char">
    <w:name w:val="제목 7 Char"/>
    <w:basedOn w:val="a2"/>
    <w:link w:val="7"/>
    <w:uiPriority w:val="9"/>
    <w:semiHidden/>
    <w:rsid w:val="002554CD"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customStyle="1" w:styleId="6Char">
    <w:name w:val="제목 6 Char"/>
    <w:basedOn w:val="a2"/>
    <w:link w:val="6"/>
    <w:uiPriority w:val="9"/>
    <w:semiHidden/>
    <w:rsid w:val="002554CD"/>
    <w:rPr>
      <w:rFonts w:asciiTheme="majorHAnsi" w:eastAsiaTheme="majorEastAsia" w:hAnsiTheme="majorHAnsi" w:cstheme="majorBidi"/>
      <w:color w:val="004F5B" w:themeColor="accent1" w:themeShade="7F"/>
    </w:rPr>
  </w:style>
  <w:style w:type="paragraph" w:styleId="afd">
    <w:name w:val="List Paragraph"/>
    <w:basedOn w:val="a1"/>
    <w:uiPriority w:val="34"/>
    <w:unhideWhenUsed/>
    <w:qFormat/>
    <w:rsid w:val="006F426D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in16\AppData\Local\Packages\Microsoft.Office.Desktop_8wekyb3d8bbwe\LocalCache\Roaming\Microsoft\Templates\&#54364;&#49884;%20&#49324;&#51652;&#51060;%20&#51080;&#45716;%20&#54617;&#49373;%20&#48372;&#44256;&#49436;.dotx" TargetMode="External"/></Relationships>
</file>

<file path=word/theme/theme1.xml><?xml version="1.0" encoding="utf-8"?>
<a:theme xmlns:a="http://schemas.openxmlformats.org/drawingml/2006/main" name="Theme1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6D329F-DB92-428E-9194-8897723897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표시 사진이 있는 학생 보고서.dotx</Template>
  <TotalTime>78</TotalTime>
  <Pages>18</Pages>
  <Words>672</Words>
  <Characters>3836</Characters>
  <Application>Microsoft Office Word</Application>
  <DocSecurity>0</DocSecurity>
  <Lines>31</Lines>
  <Paragraphs>8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박영창</dc:creator>
  <cp:keywords/>
  <dc:description/>
  <cp:lastModifiedBy>redwonder@inha.edu</cp:lastModifiedBy>
  <cp:revision>4</cp:revision>
  <dcterms:created xsi:type="dcterms:W3CDTF">2019-12-14T11:29:00Z</dcterms:created>
  <dcterms:modified xsi:type="dcterms:W3CDTF">2019-12-14T13:26:00Z</dcterms:modified>
</cp:coreProperties>
</file>